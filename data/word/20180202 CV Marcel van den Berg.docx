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3626" w:tblpY="142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961"/>
      </w:tblGrid>
      <w:tr w:rsidR="00B37206" w:rsidRPr="00075E0A" w14:paraId="0FA4C472" w14:textId="77777777" w:rsidTr="00B37206">
        <w:tc>
          <w:tcPr>
            <w:tcW w:w="2405" w:type="dxa"/>
          </w:tcPr>
          <w:p w14:paraId="267FD12D" w14:textId="438CBBDC" w:rsidR="00B37206" w:rsidRPr="00075E0A" w:rsidRDefault="00B37206" w:rsidP="000D17F8">
            <w:pPr>
              <w:ind w:right="430"/>
            </w:pPr>
            <w:r w:rsidRPr="00075E0A">
              <w:t>Nederlands</w:t>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p>
        </w:tc>
        <w:tc>
          <w:tcPr>
            <w:tcW w:w="4961" w:type="dxa"/>
          </w:tcPr>
          <w:p w14:paraId="10886EDD" w14:textId="514D04D0" w:rsidR="00B37206" w:rsidRPr="00075E0A" w:rsidRDefault="00B37206" w:rsidP="000D17F8">
            <w:pPr>
              <w:ind w:right="430"/>
            </w:pPr>
            <w:r w:rsidRPr="00075E0A">
              <w:t>Moedertaal</w:t>
            </w:r>
            <w:r w:rsidRPr="00075E0A">
              <w:rPr>
                <w:vanish/>
              </w:rPr>
              <w:t>itstekends</w:t>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r w:rsidRPr="00075E0A">
              <w:rPr>
                <w:vanish/>
              </w:rPr>
              <w:pgNum/>
            </w:r>
          </w:p>
        </w:tc>
      </w:tr>
      <w:tr w:rsidR="00B37206" w:rsidRPr="00075E0A" w14:paraId="33C9982F" w14:textId="77777777" w:rsidTr="00B37206">
        <w:tc>
          <w:tcPr>
            <w:tcW w:w="2405" w:type="dxa"/>
          </w:tcPr>
          <w:p w14:paraId="3F10F58C" w14:textId="090FC2F0" w:rsidR="00B37206" w:rsidRPr="00075E0A" w:rsidRDefault="00B37206" w:rsidP="000D17F8">
            <w:pPr>
              <w:ind w:right="430"/>
            </w:pPr>
            <w:r w:rsidRPr="00075E0A">
              <w:t>Engels</w:t>
            </w:r>
          </w:p>
        </w:tc>
        <w:tc>
          <w:tcPr>
            <w:tcW w:w="4961" w:type="dxa"/>
          </w:tcPr>
          <w:p w14:paraId="08A8D52D" w14:textId="0A8FE4E6" w:rsidR="00B37206" w:rsidRPr="00075E0A" w:rsidRDefault="00B37206" w:rsidP="000D17F8">
            <w:pPr>
              <w:ind w:right="430"/>
            </w:pPr>
            <w:r w:rsidRPr="00075E0A">
              <w:t>Uitstekend spreken, lezen en schrijven</w:t>
            </w:r>
          </w:p>
        </w:tc>
      </w:tr>
      <w:tr w:rsidR="00B37206" w:rsidRPr="00075E0A" w14:paraId="11FDC12D" w14:textId="77777777" w:rsidTr="00B37206">
        <w:tc>
          <w:tcPr>
            <w:tcW w:w="2405" w:type="dxa"/>
          </w:tcPr>
          <w:p w14:paraId="5ED78899" w14:textId="4EE88F33" w:rsidR="00B37206" w:rsidRPr="00075E0A" w:rsidRDefault="00B37206" w:rsidP="000D17F8">
            <w:pPr>
              <w:ind w:right="430"/>
            </w:pPr>
            <w:r w:rsidRPr="00075E0A">
              <w:t>Duits</w:t>
            </w:r>
          </w:p>
        </w:tc>
        <w:tc>
          <w:tcPr>
            <w:tcW w:w="4961" w:type="dxa"/>
          </w:tcPr>
          <w:p w14:paraId="0DA031D2" w14:textId="6A40F7DF" w:rsidR="00B37206" w:rsidRPr="00075E0A" w:rsidRDefault="00B37206" w:rsidP="000D17F8">
            <w:pPr>
              <w:ind w:right="430"/>
            </w:pPr>
            <w:r w:rsidRPr="00075E0A">
              <w:t>Redelijk spreken, lezen en matig schrijven</w:t>
            </w:r>
          </w:p>
        </w:tc>
      </w:tr>
    </w:tbl>
    <w:p w14:paraId="02F65D70" w14:textId="3DAD472C" w:rsidR="000D17F8" w:rsidRPr="00075E0A" w:rsidRDefault="00D25861" w:rsidP="00EC66E1">
      <w:r w:rsidRPr="00075E0A">
        <w:rPr>
          <w:noProof/>
          <w:lang w:val="en-US" w:bidi="ar-SA"/>
        </w:rPr>
        <mc:AlternateContent>
          <mc:Choice Requires="wps">
            <w:drawing>
              <wp:anchor distT="0" distB="0" distL="114300" distR="114300" simplePos="0" relativeHeight="251657728" behindDoc="0" locked="0" layoutInCell="1" allowOverlap="1" wp14:anchorId="1796529C" wp14:editId="32EC13A1">
                <wp:simplePos x="0" y="0"/>
                <wp:positionH relativeFrom="column">
                  <wp:posOffset>1585184</wp:posOffset>
                </wp:positionH>
                <wp:positionV relativeFrom="paragraph">
                  <wp:posOffset>349212</wp:posOffset>
                </wp:positionV>
                <wp:extent cx="4572000" cy="2258695"/>
                <wp:effectExtent l="0" t="0" r="0" b="0"/>
                <wp:wrapSquare wrapText="bothSides"/>
                <wp:docPr id="23" name="Tekstvak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2258695"/>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1A4BBFDD" w14:textId="1E1A200E" w:rsidR="006C70C1" w:rsidRPr="006C70C1" w:rsidRDefault="00F37570" w:rsidP="00F37570">
                            <w:r w:rsidRPr="00F37570">
                              <w:rPr>
                                <w:shd w:val="clear" w:color="auto" w:fill="FFFFFF"/>
                                <w:lang w:bidi="ar-SA"/>
                              </w:rPr>
                              <w:t xml:space="preserve">Marcel is een senior consultant met veel ervaring (17 jaar) op gebied van ACM, ECM en </w:t>
                            </w:r>
                            <w:proofErr w:type="gramStart"/>
                            <w:r w:rsidRPr="00F37570">
                              <w:rPr>
                                <w:shd w:val="clear" w:color="auto" w:fill="FFFFFF"/>
                                <w:lang w:bidi="ar-SA"/>
                              </w:rPr>
                              <w:t>BPM</w:t>
                            </w:r>
                            <w:proofErr w:type="gramEnd"/>
                            <w:r w:rsidRPr="00F37570">
                              <w:rPr>
                                <w:shd w:val="clear" w:color="auto" w:fill="FFFFFF"/>
                                <w:lang w:bidi="ar-SA"/>
                              </w:rPr>
                              <w:t xml:space="preserve"> (IBM </w:t>
                            </w:r>
                            <w:proofErr w:type="spellStart"/>
                            <w:r w:rsidRPr="00F37570">
                              <w:rPr>
                                <w:shd w:val="clear" w:color="auto" w:fill="FFFFFF"/>
                                <w:lang w:bidi="ar-SA"/>
                              </w:rPr>
                              <w:t>Certified</w:t>
                            </w:r>
                            <w:proofErr w:type="spellEnd"/>
                            <w:r w:rsidRPr="00F37570">
                              <w:rPr>
                                <w:shd w:val="clear" w:color="auto" w:fill="FFFFFF"/>
                                <w:lang w:bidi="ar-SA"/>
                              </w:rPr>
                              <w:t xml:space="preserve"> Specialist), voor wie klanttevredenheid een hoge prioriteit heeft en graag met agile (Scrum Master) technieken projecten aangaat. </w:t>
                            </w:r>
                            <w:r w:rsidRPr="00F37570">
                              <w:rPr>
                                <w:lang w:bidi="ar-SA"/>
                              </w:rPr>
                              <w:br/>
                            </w:r>
                            <w:r w:rsidRPr="00F37570">
                              <w:rPr>
                                <w:lang w:bidi="ar-SA"/>
                              </w:rPr>
                              <w:br/>
                            </w:r>
                            <w:r w:rsidRPr="00F37570">
                              <w:rPr>
                                <w:shd w:val="clear" w:color="auto" w:fill="FFFFFF"/>
                                <w:lang w:bidi="ar-SA"/>
                              </w:rPr>
                              <w:t>In zijn loopbaan heeft hij uitgebreide ervaring opgedaan als</w:t>
                            </w:r>
                            <w:r>
                              <w:rPr>
                                <w:shd w:val="clear" w:color="auto" w:fill="FFFFFF"/>
                                <w:lang w:bidi="ar-SA"/>
                              </w:rPr>
                              <w:t xml:space="preserve"> Senior ECM Consultant,</w:t>
                            </w:r>
                            <w:r w:rsidRPr="00F37570">
                              <w:rPr>
                                <w:shd w:val="clear" w:color="auto" w:fill="FFFFFF"/>
                                <w:lang w:bidi="ar-SA"/>
                              </w:rPr>
                              <w:t xml:space="preserve"> Manager Techniek, Technisch Manager, Technisch projectmanager, Technisch consultant, Support Engineer en </w:t>
                            </w:r>
                            <w:proofErr w:type="gramStart"/>
                            <w:r w:rsidRPr="00F37570">
                              <w:rPr>
                                <w:shd w:val="clear" w:color="auto" w:fill="FFFFFF"/>
                                <w:lang w:bidi="ar-SA"/>
                              </w:rPr>
                              <w:t>netwerk beheerder</w:t>
                            </w:r>
                            <w:proofErr w:type="gramEnd"/>
                            <w:r w:rsidRPr="00F37570">
                              <w:rPr>
                                <w:shd w:val="clear" w:color="auto" w:fill="FFFFFF"/>
                                <w:lang w:bidi="ar-SA"/>
                              </w:rPr>
                              <w:t>.</w:t>
                            </w:r>
                            <w:r w:rsidRPr="00F37570">
                              <w:rPr>
                                <w:lang w:bidi="ar-SA"/>
                              </w:rPr>
                              <w:br/>
                            </w:r>
                            <w:r w:rsidRPr="00F37570">
                              <w:rPr>
                                <w:lang w:bidi="ar-SA"/>
                              </w:rPr>
                              <w:br/>
                            </w:r>
                            <w:r w:rsidRPr="00F37570">
                              <w:rPr>
                                <w:shd w:val="clear" w:color="auto" w:fill="FFFFFF"/>
                                <w:lang w:bidi="ar-SA"/>
                              </w:rPr>
                              <w:t>Hij is betrokken bij het begeleiden en uitvoeren van ACM en ECM implementaties op basis van IBM-</w:t>
                            </w:r>
                            <w:proofErr w:type="spellStart"/>
                            <w:r w:rsidRPr="00F37570">
                              <w:rPr>
                                <w:shd w:val="clear" w:color="auto" w:fill="FFFFFF"/>
                                <w:lang w:bidi="ar-SA"/>
                              </w:rPr>
                              <w:t>FileNet</w:t>
                            </w:r>
                            <w:proofErr w:type="spellEnd"/>
                            <w:r w:rsidRPr="00F37570">
                              <w:rPr>
                                <w:shd w:val="clear" w:color="auto" w:fill="FFFFFF"/>
                                <w:lang w:bidi="ar-SA"/>
                              </w:rPr>
                              <w:t>. Hierbij werkt hij zelfstandig als individuele consultant, als teamlid of hij verzorgt de aansturing van een klein team.</w:t>
                            </w:r>
                          </w:p>
                          <w:p w14:paraId="670C385B" w14:textId="77777777" w:rsidR="006C70C1" w:rsidRPr="006C70C1" w:rsidRDefault="006C70C1" w:rsidP="00F37570"/>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796529C" id="_x0000_t202" coordsize="21600,21600" o:spt="202" path="m,l,21600r21600,l21600,xe">
                <v:stroke joinstyle="miter"/>
                <v:path gradientshapeok="t" o:connecttype="rect"/>
              </v:shapetype>
              <v:shape id="Tekstvak 23" o:spid="_x0000_s1026" type="#_x0000_t202" style="position:absolute;margin-left:124.8pt;margin-top:27.5pt;width:5in;height:17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" filled="f" stroked="f">
                <v:textbox inset="0,,0">
                  <w:txbxContent>
                    <w:p w14:paraId="1A4BBFDD" w14:textId="1E1A200E" w:rsidR="006C70C1" w:rsidRPr="006C70C1" w:rsidRDefault="00F37570" w:rsidP="00F37570">
                      <w:r w:rsidRPr="00F37570">
                        <w:rPr>
                          <w:shd w:val="clear" w:color="auto" w:fill="FFFFFF"/>
                          <w:lang w:bidi="ar-SA"/>
                        </w:rPr>
                        <w:t xml:space="preserve">Marcel is een senior consultant met veel ervaring (17 jaar) op gebied van ACM, ECM en </w:t>
                      </w:r>
                      <w:proofErr w:type="gramStart"/>
                      <w:r w:rsidRPr="00F37570">
                        <w:rPr>
                          <w:shd w:val="clear" w:color="auto" w:fill="FFFFFF"/>
                          <w:lang w:bidi="ar-SA"/>
                        </w:rPr>
                        <w:t>BPM</w:t>
                      </w:r>
                      <w:proofErr w:type="gramEnd"/>
                      <w:r w:rsidRPr="00F37570">
                        <w:rPr>
                          <w:shd w:val="clear" w:color="auto" w:fill="FFFFFF"/>
                          <w:lang w:bidi="ar-SA"/>
                        </w:rPr>
                        <w:t xml:space="preserve"> (IBM </w:t>
                      </w:r>
                      <w:proofErr w:type="spellStart"/>
                      <w:r w:rsidRPr="00F37570">
                        <w:rPr>
                          <w:shd w:val="clear" w:color="auto" w:fill="FFFFFF"/>
                          <w:lang w:bidi="ar-SA"/>
                        </w:rPr>
                        <w:t>Certified</w:t>
                      </w:r>
                      <w:proofErr w:type="spellEnd"/>
                      <w:r w:rsidRPr="00F37570">
                        <w:rPr>
                          <w:shd w:val="clear" w:color="auto" w:fill="FFFFFF"/>
                          <w:lang w:bidi="ar-SA"/>
                        </w:rPr>
                        <w:t xml:space="preserve"> Specialist), voor wie klanttevredenheid een hoge prioriteit heeft en graag met agile (Scrum Master) technieken projecten aangaat. </w:t>
                      </w:r>
                      <w:r w:rsidRPr="00F37570">
                        <w:rPr>
                          <w:lang w:bidi="ar-SA"/>
                        </w:rPr>
                        <w:br/>
                      </w:r>
                      <w:r w:rsidRPr="00F37570">
                        <w:rPr>
                          <w:lang w:bidi="ar-SA"/>
                        </w:rPr>
                        <w:br/>
                      </w:r>
                      <w:r w:rsidRPr="00F37570">
                        <w:rPr>
                          <w:shd w:val="clear" w:color="auto" w:fill="FFFFFF"/>
                          <w:lang w:bidi="ar-SA"/>
                        </w:rPr>
                        <w:t>In zijn loopbaan heeft hij uitgebreide ervaring opgedaan als</w:t>
                      </w:r>
                      <w:r>
                        <w:rPr>
                          <w:shd w:val="clear" w:color="auto" w:fill="FFFFFF"/>
                          <w:lang w:bidi="ar-SA"/>
                        </w:rPr>
                        <w:t xml:space="preserve"> Senior ECM Consultant,</w:t>
                      </w:r>
                      <w:r w:rsidRPr="00F37570">
                        <w:rPr>
                          <w:shd w:val="clear" w:color="auto" w:fill="FFFFFF"/>
                          <w:lang w:bidi="ar-SA"/>
                        </w:rPr>
                        <w:t xml:space="preserve"> Manager Techniek, Technisch Manager, Technisch projectmanager, Technisch consultant, Support Engineer en </w:t>
                      </w:r>
                      <w:proofErr w:type="gramStart"/>
                      <w:r w:rsidRPr="00F37570">
                        <w:rPr>
                          <w:shd w:val="clear" w:color="auto" w:fill="FFFFFF"/>
                          <w:lang w:bidi="ar-SA"/>
                        </w:rPr>
                        <w:t>netwerk beheerder</w:t>
                      </w:r>
                      <w:proofErr w:type="gramEnd"/>
                      <w:r w:rsidRPr="00F37570">
                        <w:rPr>
                          <w:shd w:val="clear" w:color="auto" w:fill="FFFFFF"/>
                          <w:lang w:bidi="ar-SA"/>
                        </w:rPr>
                        <w:t>.</w:t>
                      </w:r>
                      <w:r w:rsidRPr="00F37570">
                        <w:rPr>
                          <w:lang w:bidi="ar-SA"/>
                        </w:rPr>
                        <w:br/>
                      </w:r>
                      <w:r w:rsidRPr="00F37570">
                        <w:rPr>
                          <w:lang w:bidi="ar-SA"/>
                        </w:rPr>
                        <w:br/>
                      </w:r>
                      <w:r w:rsidRPr="00F37570">
                        <w:rPr>
                          <w:shd w:val="clear" w:color="auto" w:fill="FFFFFF"/>
                          <w:lang w:bidi="ar-SA"/>
                        </w:rPr>
                        <w:t>Hij is betrokken bij het begeleiden en uitvoeren van ACM en ECM implementaties op basis van IBM-</w:t>
                      </w:r>
                      <w:proofErr w:type="spellStart"/>
                      <w:r w:rsidRPr="00F37570">
                        <w:rPr>
                          <w:shd w:val="clear" w:color="auto" w:fill="FFFFFF"/>
                          <w:lang w:bidi="ar-SA"/>
                        </w:rPr>
                        <w:t>FileNet</w:t>
                      </w:r>
                      <w:proofErr w:type="spellEnd"/>
                      <w:r w:rsidRPr="00F37570">
                        <w:rPr>
                          <w:shd w:val="clear" w:color="auto" w:fill="FFFFFF"/>
                          <w:lang w:bidi="ar-SA"/>
                        </w:rPr>
                        <w:t>. Hierbij werkt hij zelfstandig als individuele consultant, als teamlid of hij verzorgt de aansturing van een klein team.</w:t>
                      </w:r>
                    </w:p>
                    <w:p w14:paraId="670C385B" w14:textId="77777777" w:rsidR="006C70C1" w:rsidRPr="006C70C1" w:rsidRDefault="006C70C1" w:rsidP="00F37570"/>
                  </w:txbxContent>
                </v:textbox>
                <w10:wrap type="square"/>
              </v:shape>
            </w:pict>
          </mc:Fallback>
        </mc:AlternateContent>
      </w:r>
      <w:r>
        <w:rPr>
          <w:noProof/>
          <w:color w:val="F2F2F2" w:themeColor="background1" w:themeShade="F2"/>
          <w:sz w:val="28"/>
          <w:lang w:eastAsia="nl-NL" w:bidi="ar-SA"/>
        </w:rPr>
        <mc:AlternateContent>
          <mc:Choice Requires="wpg">
            <w:drawing>
              <wp:anchor distT="0" distB="0" distL="114300" distR="114300" simplePos="0" relativeHeight="251708416" behindDoc="0" locked="0" layoutInCell="1" allowOverlap="1" wp14:anchorId="22A98F79" wp14:editId="46942023">
                <wp:simplePos x="0" y="0"/>
                <wp:positionH relativeFrom="column">
                  <wp:posOffset>1172845</wp:posOffset>
                </wp:positionH>
                <wp:positionV relativeFrom="paragraph">
                  <wp:posOffset>336</wp:posOffset>
                </wp:positionV>
                <wp:extent cx="4991735" cy="333375"/>
                <wp:effectExtent l="0" t="0" r="0" b="9525"/>
                <wp:wrapThrough wrapText="bothSides">
                  <wp:wrapPolygon edited="0">
                    <wp:start x="0" y="0"/>
                    <wp:lineTo x="0" y="16046"/>
                    <wp:lineTo x="824" y="20983"/>
                    <wp:lineTo x="1319" y="20983"/>
                    <wp:lineTo x="1319" y="19749"/>
                    <wp:lineTo x="21515" y="14811"/>
                    <wp:lineTo x="21515" y="0"/>
                    <wp:lineTo x="0" y="0"/>
                  </wp:wrapPolygon>
                </wp:wrapThrough>
                <wp:docPr id="176" name="Groeperen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1735" cy="333375"/>
                          <a:chOff x="0" y="2"/>
                          <a:chExt cx="4991735" cy="342898"/>
                        </a:xfrm>
                      </wpg:grpSpPr>
                      <wps:wsp>
                        <wps:cNvPr id="177" name="Rechthoek 16"/>
                        <wps:cNvSpPr/>
                        <wps:spPr>
                          <a:xfrm>
                            <a:off x="1905" y="2"/>
                            <a:ext cx="4989830" cy="225424"/>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txbx>
                          <w:txbxContent>
                            <w:p w14:paraId="68808880" w14:textId="77777777" w:rsidR="00D25861" w:rsidRPr="00D25861" w:rsidRDefault="00D25861" w:rsidP="00D25861">
                              <w:pPr>
                                <w:spacing w:after="0" w:line="240" w:lineRule="auto"/>
                                <w:jc w:val="center"/>
                                <w:rPr>
                                  <w:b/>
                                  <w:color w:val="FFFFFF" w:themeColor="background1"/>
                                  <w:sz w:val="18"/>
                                  <w:szCs w:val="22"/>
                                </w:rPr>
                              </w:pPr>
                              <w:r w:rsidRPr="00D25861">
                                <w:rPr>
                                  <w:b/>
                                  <w:color w:val="FFFFFF" w:themeColor="background1"/>
                                  <w:sz w:val="18"/>
                                  <w:szCs w:val="22"/>
                                </w:rPr>
                                <w:t>Curriculum Vitae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hthoekige driehoek 19"/>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98F79" id="Groeperen 15" o:spid="_x0000_s1027" style="position:absolute;margin-left:92.35pt;margin-top:.05pt;width:393.05pt;height:26.25pt;z-index:251708416;mso-width-relative:margin;mso-height-relative:margin" coordorigin="" coordsize="49917,34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">
                <v:rect id="Rechthoek 16" o:spid="_x0000_s1028" style="position:absolute;left:19;width:49898;height:22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" fillcolor="#235a70" stroked="f">
                  <v:textbox>
                    <w:txbxContent>
                      <w:p w14:paraId="68808880" w14:textId="77777777" w:rsidR="00D25861" w:rsidRPr="00D25861" w:rsidRDefault="00D25861" w:rsidP="00D25861">
                        <w:pPr>
                          <w:spacing w:after="0" w:line="240" w:lineRule="auto"/>
                          <w:jc w:val="center"/>
                          <w:rPr>
                            <w:b/>
                            <w:color w:val="FFFFFF" w:themeColor="background1"/>
                            <w:sz w:val="18"/>
                            <w:szCs w:val="22"/>
                          </w:rPr>
                        </w:pPr>
                        <w:r w:rsidRPr="00D25861">
                          <w:rPr>
                            <w:b/>
                            <w:color w:val="FFFFFF" w:themeColor="background1"/>
                            <w:sz w:val="18"/>
                            <w:szCs w:val="22"/>
                          </w:rPr>
                          <w:t>Curriculum Vitae</w:t>
                        </w:r>
                      </w:p>
                    </w:txbxContent>
                  </v:textbox>
                </v:rect>
                <v:shapetype id="_x0000_t6" coordsize="21600,21600" o:spt="6" path="m,l,21600r21600,xe">
                  <v:stroke joinstyle="miter"/>
                  <v:path gradientshapeok="t" o:connecttype="custom" o:connectlocs="0,0;0,10800;0,21600;10800,21600;21600,21600;10800,10800" textboxrect="1800,12600,12600,19800"/>
                </v:shapetype>
                <v:shape id="Rechthoekige driehoek 19" o:spid="_x0000_s1029" type="#_x0000_t6" style="position:absolute;top:2254;width:2927;height:117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" fillcolor="#1a4455" stroked="f"/>
                <w10:wrap type="through"/>
              </v:group>
            </w:pict>
          </mc:Fallback>
        </mc:AlternateContent>
      </w:r>
      <w:r w:rsidRPr="00075E0A">
        <w:rPr>
          <w:noProof/>
          <w:color w:val="F2F2F2" w:themeColor="background1" w:themeShade="F2"/>
          <w:sz w:val="28"/>
          <w:lang w:val="en-US" w:bidi="ar-SA"/>
        </w:rPr>
        <mc:AlternateContent>
          <mc:Choice Requires="wpg">
            <w:drawing>
              <wp:anchor distT="0" distB="0" distL="114300" distR="114300" simplePos="0" relativeHeight="251651583" behindDoc="1" locked="0" layoutInCell="1" allowOverlap="1" wp14:anchorId="56C19D32" wp14:editId="3656A0E4">
                <wp:simplePos x="0" y="0"/>
                <wp:positionH relativeFrom="column">
                  <wp:posOffset>1176617</wp:posOffset>
                </wp:positionH>
                <wp:positionV relativeFrom="paragraph">
                  <wp:posOffset>24839</wp:posOffset>
                </wp:positionV>
                <wp:extent cx="4991735" cy="219075"/>
                <wp:effectExtent l="0" t="0" r="0" b="9525"/>
                <wp:wrapNone/>
                <wp:docPr id="5" name="Groeperen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1735" cy="219075"/>
                          <a:chOff x="0" y="0"/>
                          <a:chExt cx="4991735" cy="342900"/>
                        </a:xfrm>
                      </wpg:grpSpPr>
                      <wps:wsp>
                        <wps:cNvPr id="10" name="Rechthoek 10"/>
                        <wps:cNvSpPr/>
                        <wps:spPr>
                          <a:xfrm>
                            <a:off x="1905" y="0"/>
                            <a:ext cx="4989830" cy="231385"/>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hoekige driehoek 11"/>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C7C0000" id="Groeperen 5" o:spid="_x0000_s1026" style="position:absolute;margin-left:92.65pt;margin-top:1.95pt;width:393.05pt;height:17.25pt;z-index:-251664897;mso-height-relative:margin" coordsize="49917,34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">
                <v:rect id="Rechthoek 10" o:spid="_x0000_s1027" style="position:absolute;left:19;width:49898;height:23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" fillcolor="#235a70" stroked="f"/>
                <v:shape id="Rechthoekige driehoek 11" o:spid="_x0000_s1028" type="#_x0000_t6" style="position:absolute;top:2254;width:2927;height:117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" fillcolor="#1a4455" stroked="f"/>
              </v:group>
            </w:pict>
          </mc:Fallback>
        </mc:AlternateContent>
      </w:r>
      <w:r w:rsidR="004E4DC1" w:rsidRPr="00075E0A">
        <w:rPr>
          <w:noProof/>
          <w:color w:val="F2F2F2" w:themeColor="background1" w:themeShade="F2"/>
          <w:sz w:val="28"/>
          <w:lang w:val="en-US" w:bidi="ar-SA"/>
        </w:rPr>
        <mc:AlternateContent>
          <mc:Choice Requires="wpg">
            <w:drawing>
              <wp:anchor distT="0" distB="0" distL="114300" distR="114300" simplePos="0" relativeHeight="251696128" behindDoc="0" locked="0" layoutInCell="1" allowOverlap="1" wp14:anchorId="5180C55B" wp14:editId="0F5C6F95">
                <wp:simplePos x="0" y="0"/>
                <wp:positionH relativeFrom="column">
                  <wp:posOffset>1172845</wp:posOffset>
                </wp:positionH>
                <wp:positionV relativeFrom="paragraph">
                  <wp:posOffset>7496175</wp:posOffset>
                </wp:positionV>
                <wp:extent cx="5019040" cy="346710"/>
                <wp:effectExtent l="0" t="0" r="10160" b="8890"/>
                <wp:wrapThrough wrapText="bothSides">
                  <wp:wrapPolygon edited="0">
                    <wp:start x="0" y="0"/>
                    <wp:lineTo x="0" y="15824"/>
                    <wp:lineTo x="765" y="20571"/>
                    <wp:lineTo x="1421" y="20571"/>
                    <wp:lineTo x="21534" y="14242"/>
                    <wp:lineTo x="21534" y="0"/>
                    <wp:lineTo x="0" y="0"/>
                  </wp:wrapPolygon>
                </wp:wrapThrough>
                <wp:docPr id="7" name="Groeperen 5"/>
                <wp:cNvGraphicFramePr/>
                <a:graphic xmlns:a="http://schemas.openxmlformats.org/drawingml/2006/main">
                  <a:graphicData uri="http://schemas.microsoft.com/office/word/2010/wordprocessingGroup">
                    <wpg:wgp>
                      <wpg:cNvGrpSpPr/>
                      <wpg:grpSpPr>
                        <a:xfrm>
                          <a:off x="0" y="0"/>
                          <a:ext cx="5019040" cy="346710"/>
                          <a:chOff x="0" y="0"/>
                          <a:chExt cx="4991735" cy="342900"/>
                        </a:xfrm>
                      </wpg:grpSpPr>
                      <wps:wsp>
                        <wps:cNvPr id="26" name="Rechthoek 10"/>
                        <wps:cNvSpPr/>
                        <wps:spPr>
                          <a:xfrm>
                            <a:off x="1905" y="0"/>
                            <a:ext cx="4989830" cy="231385"/>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txbx>
                          <w:txbxContent>
                            <w:p w14:paraId="5413839C" w14:textId="77777777" w:rsidR="00ED6D57" w:rsidRPr="009D3CDB" w:rsidRDefault="00ED6D57" w:rsidP="00ED6D57">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hoekige driehoek 11"/>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80C55B" id="Groeperen 5" o:spid="_x0000_s1030" style="position:absolute;margin-left:92.35pt;margin-top:590.25pt;width:395.2pt;height:27.3pt;z-index:251696128;mso-width-relative:margin;mso-height-relative:margin" coordsize="49917,34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">
                <v:rect id="Rechthoek 10" o:spid="_x0000_s1031" style="position:absolute;left:19;width:49898;height:23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" fillcolor="#235a70" stroked="f">
                  <v:textbox>
                    <w:txbxContent>
                      <w:p w14:paraId="5413839C" w14:textId="77777777" w:rsidR="00ED6D57" w:rsidRPr="009D3CDB" w:rsidRDefault="00ED6D57" w:rsidP="00ED6D57">
                        <w:pPr>
                          <w:jc w:val="center"/>
                          <w:rPr>
                            <w:color w:val="FFFFFF" w:themeColor="background1"/>
                          </w:rPr>
                        </w:pPr>
                      </w:p>
                    </w:txbxContent>
                  </v:textbox>
                </v:rect>
                <v:shape id="Rechthoekige driehoek 11" o:spid="_x0000_s1032" type="#_x0000_t6" style="position:absolute;top:2254;width:2927;height:117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" fillcolor="#1a4455" stroked="f"/>
                <w10:wrap type="through"/>
              </v:group>
            </w:pict>
          </mc:Fallback>
        </mc:AlternateContent>
      </w:r>
      <w:r w:rsidR="004E4DC1" w:rsidRPr="00075E0A">
        <w:rPr>
          <w:noProof/>
          <w:color w:val="FFFFFF" w:themeColor="background1"/>
          <w:lang w:val="en-US" w:bidi="ar-SA"/>
        </w:rPr>
        <mc:AlternateContent>
          <mc:Choice Requires="wps">
            <w:drawing>
              <wp:anchor distT="0" distB="0" distL="114300" distR="114300" simplePos="0" relativeHeight="251697152" behindDoc="0" locked="0" layoutInCell="1" allowOverlap="1" wp14:anchorId="6F54449C" wp14:editId="68316F0F">
                <wp:simplePos x="0" y="0"/>
                <wp:positionH relativeFrom="column">
                  <wp:posOffset>1488366</wp:posOffset>
                </wp:positionH>
                <wp:positionV relativeFrom="paragraph">
                  <wp:posOffset>7498304</wp:posOffset>
                </wp:positionV>
                <wp:extent cx="4765040" cy="340360"/>
                <wp:effectExtent l="0" t="0" r="0" b="0"/>
                <wp:wrapSquare wrapText="bothSides"/>
                <wp:docPr id="36" name="Tekstvak 44"/>
                <wp:cNvGraphicFramePr/>
                <a:graphic xmlns:a="http://schemas.openxmlformats.org/drawingml/2006/main">
                  <a:graphicData uri="http://schemas.microsoft.com/office/word/2010/wordprocessingShape">
                    <wps:wsp>
                      <wps:cNvSpPr txBox="1"/>
                      <wps:spPr>
                        <a:xfrm>
                          <a:off x="0" y="0"/>
                          <a:ext cx="4765040" cy="3403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D78CCE" w14:textId="46C6028E" w:rsidR="00ED6D57" w:rsidRDefault="00ED6D57" w:rsidP="00ED6D57">
                            <w:pPr>
                              <w:jc w:val="center"/>
                              <w:rPr>
                                <w:color w:val="FFFFFF" w:themeColor="background1"/>
                              </w:rPr>
                            </w:pPr>
                            <w:r>
                              <w:rPr>
                                <w:color w:val="FFFFFF" w:themeColor="background1"/>
                              </w:rPr>
                              <w:t>Talen</w:t>
                            </w:r>
                          </w:p>
                          <w:p w14:paraId="2E41A456" w14:textId="77777777" w:rsidR="00ED6D57" w:rsidRPr="00C867F8" w:rsidRDefault="00ED6D57" w:rsidP="00ED6D57">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4449C" id="Tekstvak 44" o:spid="_x0000_s1033" type="#_x0000_t202" style="position:absolute;margin-left:117.2pt;margin-top:590.4pt;width:375.2pt;height:26.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" filled="f" stroked="f">
                <v:textbox>
                  <w:txbxContent>
                    <w:p w14:paraId="7ED78CCE" w14:textId="46C6028E" w:rsidR="00ED6D57" w:rsidRDefault="00ED6D57" w:rsidP="00ED6D57">
                      <w:pPr>
                        <w:jc w:val="center"/>
                        <w:rPr>
                          <w:color w:val="FFFFFF" w:themeColor="background1"/>
                        </w:rPr>
                      </w:pPr>
                      <w:r>
                        <w:rPr>
                          <w:color w:val="FFFFFF" w:themeColor="background1"/>
                        </w:rPr>
                        <w:t>Talen</w:t>
                      </w:r>
                    </w:p>
                    <w:p w14:paraId="2E41A456" w14:textId="77777777" w:rsidR="00ED6D57" w:rsidRPr="00C867F8" w:rsidRDefault="00ED6D57" w:rsidP="00ED6D57">
                      <w:pPr>
                        <w:rPr>
                          <w:color w:val="FFFFFF" w:themeColor="background1"/>
                        </w:rPr>
                      </w:pPr>
                    </w:p>
                  </w:txbxContent>
                </v:textbox>
                <w10:wrap type="square"/>
              </v:shape>
            </w:pict>
          </mc:Fallback>
        </mc:AlternateContent>
      </w:r>
      <w:r w:rsidR="00F37570" w:rsidRPr="00075E0A">
        <w:rPr>
          <w:noProof/>
          <w:lang w:val="en-US" w:bidi="ar-SA"/>
        </w:rPr>
        <mc:AlternateContent>
          <mc:Choice Requires="wps">
            <w:drawing>
              <wp:anchor distT="0" distB="0" distL="114300" distR="114300" simplePos="0" relativeHeight="251664896" behindDoc="0" locked="0" layoutInCell="1" allowOverlap="1" wp14:anchorId="7CEAA531" wp14:editId="64009CAF">
                <wp:simplePos x="0" y="0"/>
                <wp:positionH relativeFrom="column">
                  <wp:posOffset>1207284</wp:posOffset>
                </wp:positionH>
                <wp:positionV relativeFrom="paragraph">
                  <wp:posOffset>3749824</wp:posOffset>
                </wp:positionV>
                <wp:extent cx="4572000" cy="4051935"/>
                <wp:effectExtent l="0" t="0" r="0" b="0"/>
                <wp:wrapSquare wrapText="bothSides"/>
                <wp:docPr id="29" name="Tekstvak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4051935"/>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753A0630" w14:textId="77777777" w:rsidR="004E4DC1" w:rsidRDefault="004E4DC1" w:rsidP="004E4DC1">
                            <w:pPr>
                              <w:pStyle w:val="ListParagraph"/>
                              <w:numPr>
                                <w:ilvl w:val="0"/>
                                <w:numId w:val="19"/>
                              </w:numPr>
                            </w:pPr>
                            <w:r>
                              <w:t>Werken in een Agile-</w:t>
                            </w:r>
                            <w:proofErr w:type="gramStart"/>
                            <w:r>
                              <w:t>SCRUM omgeving</w:t>
                            </w:r>
                            <w:proofErr w:type="gramEnd"/>
                            <w:r>
                              <w:t xml:space="preserve"> met T-</w:t>
                            </w:r>
                            <w:proofErr w:type="spellStart"/>
                            <w:r>
                              <w:t>Shaped</w:t>
                            </w:r>
                            <w:proofErr w:type="spellEnd"/>
                            <w:r>
                              <w:t xml:space="preserve"> &amp; </w:t>
                            </w:r>
                            <w:proofErr w:type="spellStart"/>
                            <w:r>
                              <w:t>DevOps</w:t>
                            </w:r>
                            <w:proofErr w:type="spellEnd"/>
                            <w:r>
                              <w:t xml:space="preserve"> teams.</w:t>
                            </w:r>
                          </w:p>
                          <w:p w14:paraId="4E0C608A" w14:textId="77777777" w:rsidR="004E4DC1" w:rsidRDefault="004E4DC1" w:rsidP="004E4DC1">
                            <w:pPr>
                              <w:pStyle w:val="ListParagraph"/>
                              <w:numPr>
                                <w:ilvl w:val="0"/>
                                <w:numId w:val="19"/>
                              </w:numPr>
                            </w:pPr>
                            <w:r>
                              <w:t>Advisering in en het uitvoeren van Content Management &amp; Case Management (</w:t>
                            </w:r>
                            <w:proofErr w:type="gramStart"/>
                            <w:r>
                              <w:t>BPM</w:t>
                            </w:r>
                            <w:proofErr w:type="gramEnd"/>
                            <w:r>
                              <w:t>) opdrachten</w:t>
                            </w:r>
                          </w:p>
                          <w:p w14:paraId="4BE066C6" w14:textId="77777777" w:rsidR="004E4DC1" w:rsidRDefault="004E4DC1" w:rsidP="004E4DC1">
                            <w:pPr>
                              <w:pStyle w:val="ListParagraph"/>
                              <w:numPr>
                                <w:ilvl w:val="0"/>
                                <w:numId w:val="19"/>
                              </w:numPr>
                            </w:pPr>
                            <w:r>
                              <w:t xml:space="preserve">Leidinggeven aan technisch </w:t>
                            </w:r>
                            <w:proofErr w:type="gramStart"/>
                            <w:r>
                              <w:t>personeel /</w:t>
                            </w:r>
                            <w:proofErr w:type="gramEnd"/>
                            <w:r>
                              <w:t xml:space="preserve"> team</w:t>
                            </w:r>
                          </w:p>
                          <w:p w14:paraId="7AD38F32" w14:textId="77777777" w:rsidR="004E4DC1" w:rsidRDefault="004E4DC1" w:rsidP="004E4DC1">
                            <w:pPr>
                              <w:pStyle w:val="ListParagraph"/>
                              <w:numPr>
                                <w:ilvl w:val="0"/>
                                <w:numId w:val="19"/>
                              </w:numPr>
                            </w:pPr>
                            <w:r>
                              <w:t xml:space="preserve">Ervaring in Technisch </w:t>
                            </w:r>
                            <w:proofErr w:type="gramStart"/>
                            <w:r>
                              <w:t>project management</w:t>
                            </w:r>
                            <w:proofErr w:type="gramEnd"/>
                            <w:r>
                              <w:t xml:space="preserve"> als meewerkend voorman. </w:t>
                            </w:r>
                          </w:p>
                          <w:p w14:paraId="21296621" w14:textId="77777777" w:rsidR="004E4DC1" w:rsidRDefault="004E4DC1" w:rsidP="004E4DC1">
                            <w:pPr>
                              <w:pStyle w:val="ListParagraph"/>
                              <w:numPr>
                                <w:ilvl w:val="0"/>
                                <w:numId w:val="19"/>
                              </w:numPr>
                            </w:pPr>
                            <w:r>
                              <w:t>Het schrijven van een technisch ontwerp (SA)</w:t>
                            </w:r>
                          </w:p>
                          <w:p w14:paraId="4C3FC84B" w14:textId="77777777" w:rsidR="004E4DC1" w:rsidRDefault="004E4DC1" w:rsidP="004E4DC1">
                            <w:pPr>
                              <w:pStyle w:val="ListParagraph"/>
                              <w:numPr>
                                <w:ilvl w:val="0"/>
                                <w:numId w:val="19"/>
                              </w:numPr>
                            </w:pPr>
                            <w:r>
                              <w:t>Oplossen van support incidenten</w:t>
                            </w:r>
                          </w:p>
                          <w:p w14:paraId="45F3C9F3" w14:textId="77777777" w:rsidR="004E4DC1" w:rsidRDefault="004E4DC1" w:rsidP="004E4DC1">
                            <w:pPr>
                              <w:pStyle w:val="ListParagraph"/>
                              <w:numPr>
                                <w:ilvl w:val="0"/>
                                <w:numId w:val="19"/>
                              </w:numPr>
                            </w:pPr>
                            <w:r>
                              <w:t>Het uitwerken en uitvoeren van testplannen en acceptatie</w:t>
                            </w:r>
                          </w:p>
                          <w:p w14:paraId="34974DEA" w14:textId="637763AA" w:rsidR="004E4DC1" w:rsidRPr="00F473F0" w:rsidRDefault="004E4DC1" w:rsidP="004E4DC1">
                            <w:pPr>
                              <w:pStyle w:val="ListParagraph"/>
                              <w:numPr>
                                <w:ilvl w:val="0"/>
                                <w:numId w:val="19"/>
                              </w:numPr>
                            </w:pPr>
                            <w:r>
                              <w:t xml:space="preserve">Het maken van professionele </w:t>
                            </w:r>
                            <w:proofErr w:type="gramStart"/>
                            <w:r>
                              <w:t>video presentatie</w:t>
                            </w:r>
                            <w:r w:rsidR="002A1F3E">
                              <w:t>s</w:t>
                            </w:r>
                            <w:proofErr w:type="gramEnd"/>
                          </w:p>
                          <w:p w14:paraId="699FA229" w14:textId="3689DBB6" w:rsidR="00CB4AC5" w:rsidRPr="00F473F0" w:rsidRDefault="00CB4AC5" w:rsidP="00F37570"/>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EAA531" id="Tekstvak 29" o:spid="_x0000_s1034" type="#_x0000_t202" style="position:absolute;margin-left:95.05pt;margin-top:295.25pt;width:5in;height:319.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" filled="f" stroked="f">
                <v:textbox inset="0,,0">
                  <w:txbxContent>
                    <w:p w14:paraId="753A0630" w14:textId="77777777" w:rsidR="004E4DC1" w:rsidRDefault="004E4DC1" w:rsidP="004E4DC1">
                      <w:pPr>
                        <w:pStyle w:val="ListParagraph"/>
                        <w:numPr>
                          <w:ilvl w:val="0"/>
                          <w:numId w:val="19"/>
                        </w:numPr>
                      </w:pPr>
                      <w:r>
                        <w:t>Werken in een Agile-</w:t>
                      </w:r>
                      <w:proofErr w:type="gramStart"/>
                      <w:r>
                        <w:t>SCRUM omgeving</w:t>
                      </w:r>
                      <w:proofErr w:type="gramEnd"/>
                      <w:r>
                        <w:t xml:space="preserve"> met T-</w:t>
                      </w:r>
                      <w:proofErr w:type="spellStart"/>
                      <w:r>
                        <w:t>Shaped</w:t>
                      </w:r>
                      <w:proofErr w:type="spellEnd"/>
                      <w:r>
                        <w:t xml:space="preserve"> &amp; </w:t>
                      </w:r>
                      <w:proofErr w:type="spellStart"/>
                      <w:r>
                        <w:t>DevOps</w:t>
                      </w:r>
                      <w:proofErr w:type="spellEnd"/>
                      <w:r>
                        <w:t xml:space="preserve"> teams.</w:t>
                      </w:r>
                    </w:p>
                    <w:p w14:paraId="4E0C608A" w14:textId="77777777" w:rsidR="004E4DC1" w:rsidRDefault="004E4DC1" w:rsidP="004E4DC1">
                      <w:pPr>
                        <w:pStyle w:val="ListParagraph"/>
                        <w:numPr>
                          <w:ilvl w:val="0"/>
                          <w:numId w:val="19"/>
                        </w:numPr>
                      </w:pPr>
                      <w:r>
                        <w:t>Advisering in en het uitvoeren van Content Management &amp; Case Management (</w:t>
                      </w:r>
                      <w:proofErr w:type="gramStart"/>
                      <w:r>
                        <w:t>BPM</w:t>
                      </w:r>
                      <w:proofErr w:type="gramEnd"/>
                      <w:r>
                        <w:t>) opdrachten</w:t>
                      </w:r>
                    </w:p>
                    <w:p w14:paraId="4BE066C6" w14:textId="77777777" w:rsidR="004E4DC1" w:rsidRDefault="004E4DC1" w:rsidP="004E4DC1">
                      <w:pPr>
                        <w:pStyle w:val="ListParagraph"/>
                        <w:numPr>
                          <w:ilvl w:val="0"/>
                          <w:numId w:val="19"/>
                        </w:numPr>
                      </w:pPr>
                      <w:r>
                        <w:t xml:space="preserve">Leidinggeven aan technisch </w:t>
                      </w:r>
                      <w:proofErr w:type="gramStart"/>
                      <w:r>
                        <w:t>personeel /</w:t>
                      </w:r>
                      <w:proofErr w:type="gramEnd"/>
                      <w:r>
                        <w:t xml:space="preserve"> team</w:t>
                      </w:r>
                    </w:p>
                    <w:p w14:paraId="7AD38F32" w14:textId="77777777" w:rsidR="004E4DC1" w:rsidRDefault="004E4DC1" w:rsidP="004E4DC1">
                      <w:pPr>
                        <w:pStyle w:val="ListParagraph"/>
                        <w:numPr>
                          <w:ilvl w:val="0"/>
                          <w:numId w:val="19"/>
                        </w:numPr>
                      </w:pPr>
                      <w:r>
                        <w:t xml:space="preserve">Ervaring in Technisch </w:t>
                      </w:r>
                      <w:proofErr w:type="gramStart"/>
                      <w:r>
                        <w:t>project management</w:t>
                      </w:r>
                      <w:proofErr w:type="gramEnd"/>
                      <w:r>
                        <w:t xml:space="preserve"> als meewerkend voorman. </w:t>
                      </w:r>
                    </w:p>
                    <w:p w14:paraId="21296621" w14:textId="77777777" w:rsidR="004E4DC1" w:rsidRDefault="004E4DC1" w:rsidP="004E4DC1">
                      <w:pPr>
                        <w:pStyle w:val="ListParagraph"/>
                        <w:numPr>
                          <w:ilvl w:val="0"/>
                          <w:numId w:val="19"/>
                        </w:numPr>
                      </w:pPr>
                      <w:r>
                        <w:t>Het schrijven van een technisch ontwerp (SA)</w:t>
                      </w:r>
                    </w:p>
                    <w:p w14:paraId="4C3FC84B" w14:textId="77777777" w:rsidR="004E4DC1" w:rsidRDefault="004E4DC1" w:rsidP="004E4DC1">
                      <w:pPr>
                        <w:pStyle w:val="ListParagraph"/>
                        <w:numPr>
                          <w:ilvl w:val="0"/>
                          <w:numId w:val="19"/>
                        </w:numPr>
                      </w:pPr>
                      <w:r>
                        <w:t>Oplossen van support incidenten</w:t>
                      </w:r>
                    </w:p>
                    <w:p w14:paraId="45F3C9F3" w14:textId="77777777" w:rsidR="004E4DC1" w:rsidRDefault="004E4DC1" w:rsidP="004E4DC1">
                      <w:pPr>
                        <w:pStyle w:val="ListParagraph"/>
                        <w:numPr>
                          <w:ilvl w:val="0"/>
                          <w:numId w:val="19"/>
                        </w:numPr>
                      </w:pPr>
                      <w:r>
                        <w:t>Het uitwerken en uitvoeren van testplannen en acceptatie</w:t>
                      </w:r>
                    </w:p>
                    <w:p w14:paraId="34974DEA" w14:textId="637763AA" w:rsidR="004E4DC1" w:rsidRPr="00F473F0" w:rsidRDefault="004E4DC1" w:rsidP="004E4DC1">
                      <w:pPr>
                        <w:pStyle w:val="ListParagraph"/>
                        <w:numPr>
                          <w:ilvl w:val="0"/>
                          <w:numId w:val="19"/>
                        </w:numPr>
                      </w:pPr>
                      <w:r>
                        <w:t xml:space="preserve">Het maken van professionele </w:t>
                      </w:r>
                      <w:proofErr w:type="gramStart"/>
                      <w:r>
                        <w:t>video presentatie</w:t>
                      </w:r>
                      <w:r w:rsidR="002A1F3E">
                        <w:t>s</w:t>
                      </w:r>
                      <w:proofErr w:type="gramEnd"/>
                    </w:p>
                    <w:p w14:paraId="699FA229" w14:textId="3689DBB6" w:rsidR="00CB4AC5" w:rsidRPr="00F473F0" w:rsidRDefault="00CB4AC5" w:rsidP="00F37570"/>
                  </w:txbxContent>
                </v:textbox>
                <w10:wrap type="square"/>
              </v:shape>
            </w:pict>
          </mc:Fallback>
        </mc:AlternateContent>
      </w:r>
      <w:r w:rsidR="00ED6D57" w:rsidRPr="00075E0A">
        <w:rPr>
          <w:noProof/>
          <w:color w:val="F2F2F2" w:themeColor="background1" w:themeShade="F2"/>
          <w:sz w:val="28"/>
          <w:lang w:val="en-US" w:bidi="ar-SA"/>
        </w:rPr>
        <mc:AlternateContent>
          <mc:Choice Requires="wpg">
            <w:drawing>
              <wp:anchor distT="0" distB="0" distL="114300" distR="114300" simplePos="0" relativeHeight="251681792" behindDoc="0" locked="0" layoutInCell="1" allowOverlap="1" wp14:anchorId="42C47053" wp14:editId="640F9FFB">
                <wp:simplePos x="0" y="0"/>
                <wp:positionH relativeFrom="column">
                  <wp:posOffset>1182370</wp:posOffset>
                </wp:positionH>
                <wp:positionV relativeFrom="paragraph">
                  <wp:posOffset>5250815</wp:posOffset>
                </wp:positionV>
                <wp:extent cx="5019040" cy="346710"/>
                <wp:effectExtent l="0" t="0" r="10160" b="8890"/>
                <wp:wrapThrough wrapText="bothSides">
                  <wp:wrapPolygon edited="0">
                    <wp:start x="0" y="0"/>
                    <wp:lineTo x="0" y="15824"/>
                    <wp:lineTo x="765" y="20571"/>
                    <wp:lineTo x="1421" y="20571"/>
                    <wp:lineTo x="21534" y="14242"/>
                    <wp:lineTo x="21534" y="0"/>
                    <wp:lineTo x="0" y="0"/>
                  </wp:wrapPolygon>
                </wp:wrapThrough>
                <wp:docPr id="60" name="Groeperen 5"/>
                <wp:cNvGraphicFramePr/>
                <a:graphic xmlns:a="http://schemas.openxmlformats.org/drawingml/2006/main">
                  <a:graphicData uri="http://schemas.microsoft.com/office/word/2010/wordprocessingGroup">
                    <wpg:wgp>
                      <wpg:cNvGrpSpPr/>
                      <wpg:grpSpPr>
                        <a:xfrm>
                          <a:off x="0" y="0"/>
                          <a:ext cx="5019040" cy="346710"/>
                          <a:chOff x="0" y="0"/>
                          <a:chExt cx="4991735" cy="342900"/>
                        </a:xfrm>
                      </wpg:grpSpPr>
                      <wps:wsp>
                        <wps:cNvPr id="61" name="Rechthoek 10"/>
                        <wps:cNvSpPr/>
                        <wps:spPr>
                          <a:xfrm>
                            <a:off x="1905" y="0"/>
                            <a:ext cx="4989830" cy="231385"/>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txbx>
                          <w:txbxContent>
                            <w:p w14:paraId="6A26D9CA" w14:textId="77777777" w:rsidR="002C08EA" w:rsidRPr="009D3CDB" w:rsidRDefault="002C08EA" w:rsidP="002C08EA">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hthoekige driehoek 11"/>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C47053" id="_x0000_s1035" style="position:absolute;margin-left:93.1pt;margin-top:413.45pt;width:395.2pt;height:27.3pt;z-index:251681792;mso-width-relative:margin;mso-height-relative:margin" coordsize="49917,34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">
                <v:rect id="Rechthoek 10" o:spid="_x0000_s1036" style="position:absolute;left:19;width:49898;height:23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" fillcolor="#235a70" stroked="f">
                  <v:textbox>
                    <w:txbxContent>
                      <w:p w14:paraId="6A26D9CA" w14:textId="77777777" w:rsidR="002C08EA" w:rsidRPr="009D3CDB" w:rsidRDefault="002C08EA" w:rsidP="002C08EA">
                        <w:pPr>
                          <w:jc w:val="center"/>
                          <w:rPr>
                            <w:color w:val="FFFFFF" w:themeColor="background1"/>
                          </w:rPr>
                        </w:pPr>
                      </w:p>
                    </w:txbxContent>
                  </v:textbox>
                </v:rect>
                <v:shape id="Rechthoekige driehoek 11" o:spid="_x0000_s1037" type="#_x0000_t6" style="position:absolute;top:2254;width:2927;height:117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" fillcolor="#1a4455" stroked="f"/>
                <w10:wrap type="through"/>
              </v:group>
            </w:pict>
          </mc:Fallback>
        </mc:AlternateContent>
      </w:r>
      <w:r w:rsidR="00ED6D57" w:rsidRPr="00075E0A">
        <w:rPr>
          <w:noProof/>
          <w:color w:val="FFFFFF" w:themeColor="background1"/>
          <w:lang w:val="en-US" w:bidi="ar-SA"/>
        </w:rPr>
        <mc:AlternateContent>
          <mc:Choice Requires="wps">
            <w:drawing>
              <wp:anchor distT="0" distB="0" distL="114300" distR="114300" simplePos="0" relativeHeight="251682816" behindDoc="0" locked="0" layoutInCell="1" allowOverlap="1" wp14:anchorId="37E7CE27" wp14:editId="46794FFA">
                <wp:simplePos x="0" y="0"/>
                <wp:positionH relativeFrom="column">
                  <wp:posOffset>1499235</wp:posOffset>
                </wp:positionH>
                <wp:positionV relativeFrom="paragraph">
                  <wp:posOffset>5250815</wp:posOffset>
                </wp:positionV>
                <wp:extent cx="4702175" cy="340360"/>
                <wp:effectExtent l="0" t="0" r="0" b="0"/>
                <wp:wrapSquare wrapText="bothSides"/>
                <wp:docPr id="63" name="Tekstvak 44"/>
                <wp:cNvGraphicFramePr/>
                <a:graphic xmlns:a="http://schemas.openxmlformats.org/drawingml/2006/main">
                  <a:graphicData uri="http://schemas.microsoft.com/office/word/2010/wordprocessingShape">
                    <wps:wsp>
                      <wps:cNvSpPr txBox="1"/>
                      <wps:spPr>
                        <a:xfrm>
                          <a:off x="0" y="0"/>
                          <a:ext cx="4702175" cy="3403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FA333E" w14:textId="36F506A8" w:rsidR="002C08EA" w:rsidRDefault="002C08EA" w:rsidP="002C08EA">
                            <w:pPr>
                              <w:jc w:val="center"/>
                              <w:rPr>
                                <w:color w:val="FFFFFF" w:themeColor="background1"/>
                              </w:rPr>
                            </w:pPr>
                            <w:r>
                              <w:rPr>
                                <w:color w:val="FFFFFF" w:themeColor="background1"/>
                              </w:rPr>
                              <w:t>Kwaliteiten - eigenschappen</w:t>
                            </w:r>
                          </w:p>
                          <w:p w14:paraId="068CBE8C" w14:textId="77777777" w:rsidR="002C08EA" w:rsidRPr="00C867F8" w:rsidRDefault="002C08EA" w:rsidP="002C08EA">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7CE27" id="_x0000_s1038" type="#_x0000_t202" style="position:absolute;margin-left:118.05pt;margin-top:413.45pt;width:370.25pt;height:2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" filled="f" stroked="f">
                <v:textbox>
                  <w:txbxContent>
                    <w:p w14:paraId="51FA333E" w14:textId="36F506A8" w:rsidR="002C08EA" w:rsidRDefault="002C08EA" w:rsidP="002C08EA">
                      <w:pPr>
                        <w:jc w:val="center"/>
                        <w:rPr>
                          <w:color w:val="FFFFFF" w:themeColor="background1"/>
                        </w:rPr>
                      </w:pPr>
                      <w:r>
                        <w:rPr>
                          <w:color w:val="FFFFFF" w:themeColor="background1"/>
                        </w:rPr>
                        <w:t>Kwaliteiten - eigenschappen</w:t>
                      </w:r>
                    </w:p>
                    <w:p w14:paraId="068CBE8C" w14:textId="77777777" w:rsidR="002C08EA" w:rsidRPr="00C867F8" w:rsidRDefault="002C08EA" w:rsidP="002C08EA">
                      <w:pPr>
                        <w:rPr>
                          <w:color w:val="FFFFFF" w:themeColor="background1"/>
                        </w:rPr>
                      </w:pPr>
                    </w:p>
                  </w:txbxContent>
                </v:textbox>
                <w10:wrap type="square"/>
              </v:shape>
            </w:pict>
          </mc:Fallback>
        </mc:AlternateContent>
      </w:r>
      <w:r w:rsidR="00ED6D57" w:rsidRPr="00075E0A">
        <w:rPr>
          <w:noProof/>
          <w:lang w:val="en-US" w:bidi="ar-SA"/>
        </w:rPr>
        <mc:AlternateContent>
          <mc:Choice Requires="wps">
            <w:drawing>
              <wp:anchor distT="0" distB="0" distL="114300" distR="114300" simplePos="0" relativeHeight="251666944" behindDoc="0" locked="0" layoutInCell="1" allowOverlap="1" wp14:anchorId="01EA02AE" wp14:editId="36FE03F6">
                <wp:simplePos x="0" y="0"/>
                <wp:positionH relativeFrom="page">
                  <wp:posOffset>2278625</wp:posOffset>
                </wp:positionH>
                <wp:positionV relativeFrom="page">
                  <wp:posOffset>6791632</wp:posOffset>
                </wp:positionV>
                <wp:extent cx="4643509" cy="1669108"/>
                <wp:effectExtent l="0" t="0" r="5080" b="7620"/>
                <wp:wrapSquare wrapText="bothSides"/>
                <wp:docPr id="34" name="Tekstvak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43509" cy="1669108"/>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tbl>
                            <w:tblPr>
                              <w:tblW w:w="7670" w:type="dxa"/>
                              <w:tblInd w:w="55" w:type="dxa"/>
                              <w:tblCellMar>
                                <w:left w:w="70" w:type="dxa"/>
                                <w:right w:w="70" w:type="dxa"/>
                              </w:tblCellMar>
                              <w:tblLook w:val="04A0" w:firstRow="1" w:lastRow="0" w:firstColumn="1" w:lastColumn="0" w:noHBand="0" w:noVBand="1"/>
                            </w:tblPr>
                            <w:tblGrid>
                              <w:gridCol w:w="5399"/>
                              <w:gridCol w:w="712"/>
                              <w:gridCol w:w="1559"/>
                            </w:tblGrid>
                            <w:tr w:rsidR="0092409B" w:rsidRPr="001C1A90" w14:paraId="393F36B6" w14:textId="77777777" w:rsidTr="0092409B">
                              <w:trPr>
                                <w:trHeight w:val="425"/>
                              </w:trPr>
                              <w:tc>
                                <w:tcPr>
                                  <w:tcW w:w="1575" w:type="dxa"/>
                                  <w:tcBorders>
                                    <w:top w:val="nil"/>
                                    <w:bottom w:val="nil"/>
                                    <w:right w:val="nil"/>
                                  </w:tcBorders>
                                  <w:shd w:val="clear" w:color="auto" w:fill="auto"/>
                                  <w:vAlign w:val="center"/>
                                </w:tcPr>
                                <w:tbl>
                                  <w:tblPr>
                                    <w:tblStyle w:val="TableGrid"/>
                                    <w:tblW w:w="5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631"/>
                                  </w:tblGrid>
                                  <w:tr w:rsidR="002C08EA" w14:paraId="4527BB5E" w14:textId="77777777" w:rsidTr="00ED6D57">
                                    <w:trPr>
                                      <w:trHeight w:val="387"/>
                                    </w:trPr>
                                    <w:tc>
                                      <w:tcPr>
                                        <w:tcW w:w="2628" w:type="dxa"/>
                                      </w:tcPr>
                                      <w:p w14:paraId="72BFEA5B" w14:textId="796E4564" w:rsidR="002C08EA" w:rsidRDefault="002C08EA" w:rsidP="002C08EA">
                                        <w:pPr>
                                          <w:spacing w:beforeLines="60" w:before="144" w:after="0"/>
                                        </w:pPr>
                                        <w:r w:rsidRPr="00FC372C">
                                          <w:t>Klantgericht</w:t>
                                        </w:r>
                                      </w:p>
                                    </w:tc>
                                    <w:tc>
                                      <w:tcPr>
                                        <w:tcW w:w="2631" w:type="dxa"/>
                                      </w:tcPr>
                                      <w:p w14:paraId="478E9CF2" w14:textId="456404C8" w:rsidR="002C08EA" w:rsidRDefault="002C08EA" w:rsidP="002C08EA">
                                        <w:pPr>
                                          <w:spacing w:beforeLines="60" w:before="144" w:after="0"/>
                                        </w:pPr>
                                        <w:r w:rsidRPr="00FC372C">
                                          <w:t>Kwaliteitsgericht</w:t>
                                        </w:r>
                                      </w:p>
                                    </w:tc>
                                  </w:tr>
                                  <w:tr w:rsidR="002C08EA" w14:paraId="2269CD71" w14:textId="77777777" w:rsidTr="00ED6D57">
                                    <w:trPr>
                                      <w:trHeight w:val="387"/>
                                    </w:trPr>
                                    <w:tc>
                                      <w:tcPr>
                                        <w:tcW w:w="2628" w:type="dxa"/>
                                      </w:tcPr>
                                      <w:p w14:paraId="204BDB9E" w14:textId="3D23D5CF" w:rsidR="002C08EA" w:rsidRDefault="002C08EA" w:rsidP="002C08EA">
                                        <w:pPr>
                                          <w:spacing w:beforeLines="60" w:before="144" w:after="0"/>
                                        </w:pPr>
                                        <w:r w:rsidRPr="00FC372C">
                                          <w:t>Resultaatgericht</w:t>
                                        </w:r>
                                      </w:p>
                                    </w:tc>
                                    <w:tc>
                                      <w:tcPr>
                                        <w:tcW w:w="2631" w:type="dxa"/>
                                      </w:tcPr>
                                      <w:p w14:paraId="2CB8C1F7" w14:textId="77777777" w:rsidR="002C08EA" w:rsidRPr="00FC372C" w:rsidRDefault="002C08EA" w:rsidP="002C08EA">
                                        <w:pPr>
                                          <w:tabs>
                                            <w:tab w:val="left" w:pos="3402"/>
                                          </w:tabs>
                                          <w:spacing w:line="276" w:lineRule="auto"/>
                                        </w:pPr>
                                        <w:r w:rsidRPr="00FC372C">
                                          <w:t>Analytisch vermogen</w:t>
                                        </w:r>
                                      </w:p>
                                      <w:p w14:paraId="19350768" w14:textId="77777777" w:rsidR="002C08EA" w:rsidRDefault="002C08EA" w:rsidP="002C08EA">
                                        <w:pPr>
                                          <w:spacing w:beforeLines="60" w:before="144" w:after="0"/>
                                        </w:pPr>
                                      </w:p>
                                    </w:tc>
                                  </w:tr>
                                  <w:tr w:rsidR="002C08EA" w14:paraId="0E576E71" w14:textId="77777777" w:rsidTr="00ED6D57">
                                    <w:trPr>
                                      <w:trHeight w:val="387"/>
                                    </w:trPr>
                                    <w:tc>
                                      <w:tcPr>
                                        <w:tcW w:w="2628" w:type="dxa"/>
                                      </w:tcPr>
                                      <w:p w14:paraId="4FFB256B" w14:textId="464A9A57" w:rsidR="002C08EA" w:rsidRDefault="002C08EA" w:rsidP="002C08EA">
                                        <w:pPr>
                                          <w:spacing w:beforeLines="60" w:before="144" w:after="0"/>
                                        </w:pPr>
                                        <w:r>
                                          <w:t>Communicatief sterk</w:t>
                                        </w:r>
                                      </w:p>
                                    </w:tc>
                                    <w:tc>
                                      <w:tcPr>
                                        <w:tcW w:w="2631" w:type="dxa"/>
                                      </w:tcPr>
                                      <w:p w14:paraId="70D74AA4" w14:textId="65C2C2E6" w:rsidR="002C08EA" w:rsidRDefault="002C08EA" w:rsidP="002C08EA">
                                        <w:pPr>
                                          <w:spacing w:beforeLines="60" w:before="144" w:after="0"/>
                                        </w:pPr>
                                        <w:r>
                                          <w:t>Teamspeler</w:t>
                                        </w:r>
                                      </w:p>
                                    </w:tc>
                                  </w:tr>
                                  <w:tr w:rsidR="002C08EA" w14:paraId="10CE7E87" w14:textId="77777777" w:rsidTr="00ED6D57">
                                    <w:trPr>
                                      <w:trHeight w:val="387"/>
                                    </w:trPr>
                                    <w:tc>
                                      <w:tcPr>
                                        <w:tcW w:w="2628" w:type="dxa"/>
                                      </w:tcPr>
                                      <w:p w14:paraId="4B349814" w14:textId="0ED18FBD" w:rsidR="002C08EA" w:rsidRDefault="002C08EA" w:rsidP="002C08EA">
                                        <w:pPr>
                                          <w:spacing w:beforeLines="60" w:before="144" w:after="0"/>
                                        </w:pPr>
                                        <w:r w:rsidRPr="00FC372C">
                                          <w:t>Empathisch</w:t>
                                        </w:r>
                                      </w:p>
                                    </w:tc>
                                    <w:tc>
                                      <w:tcPr>
                                        <w:tcW w:w="2631" w:type="dxa"/>
                                      </w:tcPr>
                                      <w:p w14:paraId="3BBB057E" w14:textId="2F026536" w:rsidR="002C08EA" w:rsidRDefault="002C08EA" w:rsidP="002C08EA">
                                        <w:pPr>
                                          <w:spacing w:beforeLines="60" w:before="144" w:after="0"/>
                                        </w:pPr>
                                        <w:r w:rsidRPr="00FC372C">
                                          <w:t>Integer</w:t>
                                        </w:r>
                                      </w:p>
                                    </w:tc>
                                  </w:tr>
                                  <w:tr w:rsidR="002C08EA" w14:paraId="5D6CBC8C" w14:textId="77777777" w:rsidTr="00ED6D57">
                                    <w:trPr>
                                      <w:trHeight w:val="387"/>
                                    </w:trPr>
                                    <w:tc>
                                      <w:tcPr>
                                        <w:tcW w:w="2628" w:type="dxa"/>
                                      </w:tcPr>
                                      <w:p w14:paraId="5CD8CD05" w14:textId="081CBF1F" w:rsidR="002C08EA" w:rsidRDefault="002C08EA" w:rsidP="002C08EA">
                                        <w:pPr>
                                          <w:spacing w:beforeLines="60" w:before="144" w:after="0"/>
                                        </w:pPr>
                                        <w:r w:rsidRPr="00FC372C">
                                          <w:t>Proactief</w:t>
                                        </w:r>
                                      </w:p>
                                    </w:tc>
                                    <w:tc>
                                      <w:tcPr>
                                        <w:tcW w:w="2631" w:type="dxa"/>
                                      </w:tcPr>
                                      <w:p w14:paraId="043E19B4" w14:textId="4F2B489A" w:rsidR="002C08EA" w:rsidRDefault="002C08EA" w:rsidP="002C08EA">
                                        <w:pPr>
                                          <w:spacing w:beforeLines="60" w:before="144" w:after="0"/>
                                        </w:pPr>
                                        <w:r w:rsidRPr="00FC372C">
                                          <w:t>Organisatorisch</w:t>
                                        </w:r>
                                      </w:p>
                                    </w:tc>
                                  </w:tr>
                                  <w:tr w:rsidR="002C08EA" w14:paraId="6892368A" w14:textId="77777777" w:rsidTr="00ED6D57">
                                    <w:trPr>
                                      <w:trHeight w:val="374"/>
                                    </w:trPr>
                                    <w:tc>
                                      <w:tcPr>
                                        <w:tcW w:w="2628" w:type="dxa"/>
                                      </w:tcPr>
                                      <w:p w14:paraId="2F8A1C81" w14:textId="77777777" w:rsidR="002C08EA" w:rsidRDefault="002C08EA" w:rsidP="002C08EA">
                                        <w:pPr>
                                          <w:spacing w:beforeLines="60" w:before="144" w:after="0"/>
                                        </w:pPr>
                                      </w:p>
                                    </w:tc>
                                    <w:tc>
                                      <w:tcPr>
                                        <w:tcW w:w="2631" w:type="dxa"/>
                                      </w:tcPr>
                                      <w:p w14:paraId="60744BF1" w14:textId="77777777" w:rsidR="002C08EA" w:rsidRDefault="002C08EA" w:rsidP="002C08EA">
                                        <w:pPr>
                                          <w:spacing w:beforeLines="60" w:before="144" w:after="0"/>
                                        </w:pPr>
                                      </w:p>
                                    </w:tc>
                                  </w:tr>
                                  <w:tr w:rsidR="002C08EA" w14:paraId="268B0BF6" w14:textId="77777777" w:rsidTr="00ED6D57">
                                    <w:trPr>
                                      <w:trHeight w:val="387"/>
                                    </w:trPr>
                                    <w:tc>
                                      <w:tcPr>
                                        <w:tcW w:w="2628" w:type="dxa"/>
                                      </w:tcPr>
                                      <w:p w14:paraId="4C432BBE" w14:textId="77777777" w:rsidR="002C08EA" w:rsidRDefault="002C08EA" w:rsidP="002C08EA">
                                        <w:pPr>
                                          <w:spacing w:beforeLines="60" w:before="144" w:after="0"/>
                                        </w:pPr>
                                      </w:p>
                                    </w:tc>
                                    <w:tc>
                                      <w:tcPr>
                                        <w:tcW w:w="2631" w:type="dxa"/>
                                      </w:tcPr>
                                      <w:p w14:paraId="47F1E92C" w14:textId="77777777" w:rsidR="002C08EA" w:rsidRDefault="002C08EA" w:rsidP="002C08EA">
                                        <w:pPr>
                                          <w:spacing w:beforeLines="60" w:before="144" w:after="0"/>
                                        </w:pPr>
                                      </w:p>
                                    </w:tc>
                                  </w:tr>
                                </w:tbl>
                                <w:p w14:paraId="0815A6B5" w14:textId="61254CC3" w:rsidR="0092409B" w:rsidRPr="00F473F0" w:rsidRDefault="0092409B" w:rsidP="002C08EA">
                                  <w:pPr>
                                    <w:spacing w:beforeLines="60" w:before="144" w:after="0"/>
                                  </w:pPr>
                                </w:p>
                              </w:tc>
                              <w:tc>
                                <w:tcPr>
                                  <w:tcW w:w="2410" w:type="dxa"/>
                                  <w:tcBorders>
                                    <w:top w:val="nil"/>
                                    <w:left w:val="nil"/>
                                    <w:bottom w:val="nil"/>
                                    <w:right w:val="nil"/>
                                  </w:tcBorders>
                                  <w:shd w:val="clear" w:color="auto" w:fill="auto"/>
                                  <w:vAlign w:val="center"/>
                                </w:tcPr>
                                <w:p w14:paraId="41A91AB6" w14:textId="4536C4B6" w:rsidR="0092409B" w:rsidRPr="00F473F0" w:rsidRDefault="0092409B" w:rsidP="00D713FD">
                                  <w:pPr>
                                    <w:spacing w:beforeLines="60" w:before="144" w:after="0"/>
                                  </w:pPr>
                                </w:p>
                              </w:tc>
                              <w:tc>
                                <w:tcPr>
                                  <w:tcW w:w="3685" w:type="dxa"/>
                                  <w:tcBorders>
                                    <w:top w:val="nil"/>
                                    <w:left w:val="nil"/>
                                    <w:bottom w:val="nil"/>
                                  </w:tcBorders>
                                  <w:shd w:val="clear" w:color="auto" w:fill="auto"/>
                                  <w:vAlign w:val="center"/>
                                </w:tcPr>
                                <w:p w14:paraId="0F72915C" w14:textId="0E00868F" w:rsidR="0092409B" w:rsidRPr="00F473F0" w:rsidRDefault="00F83CF3" w:rsidP="00D713FD">
                                  <w:pPr>
                                    <w:spacing w:beforeLines="60" w:before="144" w:after="0"/>
                                  </w:pPr>
                                  <w:r>
                                    <w:rPr>
                                      <w:vanish/>
                                      <w:lang w:val="en-US"/>
                                    </w:rPr>
                                    <w:t>201 - heden</w:t>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t xml:space="preserve">ennis nalyst </w:t>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sidR="0092409B" w:rsidRPr="00F473F0">
                                    <w:tab/>
                                  </w:r>
                                </w:p>
                              </w:tc>
                            </w:tr>
                            <w:tr w:rsidR="00AF68F2" w:rsidRPr="001C1A90" w14:paraId="68661D5E" w14:textId="77777777" w:rsidTr="00AF68F2">
                              <w:trPr>
                                <w:trHeight w:val="413"/>
                              </w:trPr>
                              <w:tc>
                                <w:tcPr>
                                  <w:tcW w:w="1575" w:type="dxa"/>
                                  <w:tcBorders>
                                    <w:top w:val="nil"/>
                                    <w:bottom w:val="nil"/>
                                    <w:right w:val="nil"/>
                                  </w:tcBorders>
                                  <w:shd w:val="clear" w:color="auto" w:fill="auto"/>
                                </w:tcPr>
                                <w:p w14:paraId="0396A357" w14:textId="77777777" w:rsidR="00AF68F2" w:rsidRPr="00F473F0" w:rsidRDefault="00AF68F2" w:rsidP="00D713FD">
                                  <w:pPr>
                                    <w:spacing w:beforeLines="60" w:before="144" w:after="0"/>
                                  </w:pPr>
                                </w:p>
                              </w:tc>
                              <w:tc>
                                <w:tcPr>
                                  <w:tcW w:w="2410" w:type="dxa"/>
                                  <w:tcBorders>
                                    <w:top w:val="nil"/>
                                    <w:left w:val="nil"/>
                                    <w:bottom w:val="nil"/>
                                    <w:right w:val="nil"/>
                                  </w:tcBorders>
                                  <w:shd w:val="clear" w:color="auto" w:fill="auto"/>
                                </w:tcPr>
                                <w:p w14:paraId="45050278" w14:textId="77777777" w:rsidR="00AF68F2" w:rsidRPr="00F473F0" w:rsidRDefault="00AF68F2" w:rsidP="00D713FD">
                                  <w:pPr>
                                    <w:spacing w:beforeLines="60" w:before="144" w:after="0"/>
                                  </w:pPr>
                                </w:p>
                              </w:tc>
                              <w:tc>
                                <w:tcPr>
                                  <w:tcW w:w="3685" w:type="dxa"/>
                                  <w:tcBorders>
                                    <w:top w:val="nil"/>
                                    <w:left w:val="nil"/>
                                    <w:bottom w:val="nil"/>
                                  </w:tcBorders>
                                  <w:shd w:val="clear" w:color="auto" w:fill="auto"/>
                                </w:tcPr>
                                <w:p w14:paraId="6C3C8278" w14:textId="77777777" w:rsidR="00AF68F2" w:rsidRPr="00F473F0" w:rsidRDefault="00AF68F2" w:rsidP="00D713FD">
                                  <w:pPr>
                                    <w:spacing w:beforeLines="60" w:before="144" w:after="0"/>
                                  </w:pPr>
                                </w:p>
                              </w:tc>
                            </w:tr>
                            <w:tr w:rsidR="00AF68F2" w:rsidRPr="001C1A90" w14:paraId="4D655C3B" w14:textId="77777777" w:rsidTr="00AF68F2">
                              <w:trPr>
                                <w:trHeight w:val="345"/>
                              </w:trPr>
                              <w:tc>
                                <w:tcPr>
                                  <w:tcW w:w="1575" w:type="dxa"/>
                                  <w:tcBorders>
                                    <w:top w:val="nil"/>
                                    <w:bottom w:val="nil"/>
                                    <w:right w:val="nil"/>
                                  </w:tcBorders>
                                  <w:shd w:val="clear" w:color="auto" w:fill="auto"/>
                                </w:tcPr>
                                <w:p w14:paraId="30818F05" w14:textId="77777777" w:rsidR="00AF68F2" w:rsidRPr="00F473F0" w:rsidRDefault="00AF68F2" w:rsidP="00D713FD">
                                  <w:pPr>
                                    <w:spacing w:beforeLines="60" w:before="144" w:after="0"/>
                                  </w:pPr>
                                </w:p>
                              </w:tc>
                              <w:tc>
                                <w:tcPr>
                                  <w:tcW w:w="2410" w:type="dxa"/>
                                  <w:tcBorders>
                                    <w:top w:val="nil"/>
                                    <w:left w:val="nil"/>
                                    <w:bottom w:val="nil"/>
                                    <w:right w:val="nil"/>
                                  </w:tcBorders>
                                  <w:shd w:val="clear" w:color="auto" w:fill="auto"/>
                                </w:tcPr>
                                <w:p w14:paraId="75586D8F" w14:textId="77777777" w:rsidR="00AF68F2" w:rsidRPr="00F473F0" w:rsidRDefault="00AF68F2" w:rsidP="00D713FD">
                                  <w:pPr>
                                    <w:spacing w:beforeLines="60" w:before="144" w:after="0"/>
                                  </w:pPr>
                                </w:p>
                              </w:tc>
                              <w:tc>
                                <w:tcPr>
                                  <w:tcW w:w="3685" w:type="dxa"/>
                                  <w:tcBorders>
                                    <w:top w:val="nil"/>
                                    <w:left w:val="nil"/>
                                    <w:bottom w:val="nil"/>
                                  </w:tcBorders>
                                  <w:shd w:val="clear" w:color="auto" w:fill="auto"/>
                                </w:tcPr>
                                <w:p w14:paraId="5C6FF05F" w14:textId="77777777" w:rsidR="00AF68F2" w:rsidRPr="00F473F0" w:rsidRDefault="00AF68F2" w:rsidP="00D713FD">
                                  <w:pPr>
                                    <w:spacing w:beforeLines="60" w:before="144" w:after="0"/>
                                  </w:pPr>
                                </w:p>
                              </w:tc>
                            </w:tr>
                            <w:tr w:rsidR="00AF68F2" w:rsidRPr="001C1A90" w14:paraId="07069BED" w14:textId="77777777" w:rsidTr="00AF68F2">
                              <w:trPr>
                                <w:trHeight w:val="425"/>
                              </w:trPr>
                              <w:tc>
                                <w:tcPr>
                                  <w:tcW w:w="1575" w:type="dxa"/>
                                  <w:tcBorders>
                                    <w:top w:val="nil"/>
                                    <w:bottom w:val="nil"/>
                                    <w:right w:val="nil"/>
                                  </w:tcBorders>
                                  <w:shd w:val="clear" w:color="auto" w:fill="auto"/>
                                </w:tcPr>
                                <w:p w14:paraId="4490169B" w14:textId="77777777" w:rsidR="00AF68F2" w:rsidRPr="00F473F0" w:rsidRDefault="00AF68F2" w:rsidP="00D713FD">
                                  <w:pPr>
                                    <w:spacing w:beforeLines="60" w:before="144" w:after="0"/>
                                  </w:pPr>
                                </w:p>
                              </w:tc>
                              <w:tc>
                                <w:tcPr>
                                  <w:tcW w:w="2410" w:type="dxa"/>
                                  <w:tcBorders>
                                    <w:top w:val="nil"/>
                                    <w:left w:val="nil"/>
                                    <w:bottom w:val="nil"/>
                                    <w:right w:val="nil"/>
                                  </w:tcBorders>
                                  <w:shd w:val="clear" w:color="auto" w:fill="auto"/>
                                </w:tcPr>
                                <w:p w14:paraId="66C0039C" w14:textId="77777777" w:rsidR="00AF68F2" w:rsidRPr="00F473F0" w:rsidRDefault="00AF68F2" w:rsidP="00D713FD">
                                  <w:pPr>
                                    <w:spacing w:beforeLines="60" w:before="144" w:after="0"/>
                                  </w:pPr>
                                </w:p>
                              </w:tc>
                              <w:tc>
                                <w:tcPr>
                                  <w:tcW w:w="3685" w:type="dxa"/>
                                  <w:tcBorders>
                                    <w:top w:val="nil"/>
                                    <w:left w:val="nil"/>
                                    <w:bottom w:val="nil"/>
                                  </w:tcBorders>
                                  <w:shd w:val="clear" w:color="auto" w:fill="auto"/>
                                </w:tcPr>
                                <w:p w14:paraId="6F576690" w14:textId="77777777" w:rsidR="00AF68F2" w:rsidRPr="00F473F0" w:rsidRDefault="00AF68F2" w:rsidP="00D713FD">
                                  <w:pPr>
                                    <w:spacing w:beforeLines="60" w:before="144" w:after="0"/>
                                  </w:pPr>
                                </w:p>
                              </w:tc>
                            </w:tr>
                            <w:tr w:rsidR="00AF68F2" w:rsidRPr="001C1A90" w14:paraId="36A46032" w14:textId="77777777" w:rsidTr="00AF68F2">
                              <w:trPr>
                                <w:trHeight w:val="408"/>
                              </w:trPr>
                              <w:tc>
                                <w:tcPr>
                                  <w:tcW w:w="1575" w:type="dxa"/>
                                  <w:tcBorders>
                                    <w:top w:val="nil"/>
                                    <w:bottom w:val="nil"/>
                                    <w:right w:val="nil"/>
                                  </w:tcBorders>
                                  <w:shd w:val="clear" w:color="auto" w:fill="auto"/>
                                </w:tcPr>
                                <w:p w14:paraId="23987F15" w14:textId="77777777" w:rsidR="00AF68F2" w:rsidRPr="00F473F0" w:rsidRDefault="00AF68F2" w:rsidP="00D713FD">
                                  <w:pPr>
                                    <w:spacing w:beforeLines="60" w:before="144" w:after="0"/>
                                  </w:pPr>
                                </w:p>
                              </w:tc>
                              <w:tc>
                                <w:tcPr>
                                  <w:tcW w:w="2410" w:type="dxa"/>
                                  <w:tcBorders>
                                    <w:top w:val="nil"/>
                                    <w:left w:val="nil"/>
                                    <w:bottom w:val="nil"/>
                                    <w:right w:val="nil"/>
                                  </w:tcBorders>
                                  <w:shd w:val="clear" w:color="auto" w:fill="auto"/>
                                </w:tcPr>
                                <w:p w14:paraId="2C501402" w14:textId="77777777" w:rsidR="00AF68F2" w:rsidRPr="00F473F0" w:rsidRDefault="00AF68F2" w:rsidP="00D713FD">
                                  <w:pPr>
                                    <w:spacing w:beforeLines="60" w:before="144" w:after="0"/>
                                  </w:pPr>
                                </w:p>
                              </w:tc>
                              <w:tc>
                                <w:tcPr>
                                  <w:tcW w:w="3685" w:type="dxa"/>
                                  <w:tcBorders>
                                    <w:top w:val="nil"/>
                                    <w:left w:val="nil"/>
                                    <w:bottom w:val="nil"/>
                                  </w:tcBorders>
                                  <w:shd w:val="clear" w:color="auto" w:fill="auto"/>
                                </w:tcPr>
                                <w:p w14:paraId="171C603A" w14:textId="77777777" w:rsidR="00AF68F2" w:rsidRPr="00F473F0" w:rsidRDefault="00AF68F2" w:rsidP="00D713FD">
                                  <w:pPr>
                                    <w:spacing w:beforeLines="60" w:before="144" w:after="0"/>
                                  </w:pPr>
                                </w:p>
                              </w:tc>
                            </w:tr>
                            <w:tr w:rsidR="00AF68F2" w:rsidRPr="001C1A90" w14:paraId="595B0827" w14:textId="77777777" w:rsidTr="00AF68F2">
                              <w:trPr>
                                <w:trHeight w:val="73"/>
                              </w:trPr>
                              <w:tc>
                                <w:tcPr>
                                  <w:tcW w:w="1575" w:type="dxa"/>
                                  <w:tcBorders>
                                    <w:top w:val="nil"/>
                                    <w:bottom w:val="nil"/>
                                    <w:right w:val="nil"/>
                                  </w:tcBorders>
                                  <w:shd w:val="clear" w:color="auto" w:fill="auto"/>
                                </w:tcPr>
                                <w:p w14:paraId="5B0B30CF" w14:textId="77777777" w:rsidR="00AF68F2" w:rsidRPr="00F473F0" w:rsidRDefault="00AF68F2" w:rsidP="00D713FD">
                                  <w:pPr>
                                    <w:spacing w:beforeLines="60" w:before="144" w:after="0"/>
                                  </w:pPr>
                                </w:p>
                              </w:tc>
                              <w:tc>
                                <w:tcPr>
                                  <w:tcW w:w="2410" w:type="dxa"/>
                                  <w:tcBorders>
                                    <w:top w:val="nil"/>
                                    <w:left w:val="nil"/>
                                    <w:bottom w:val="nil"/>
                                    <w:right w:val="nil"/>
                                  </w:tcBorders>
                                  <w:shd w:val="clear" w:color="auto" w:fill="auto"/>
                                </w:tcPr>
                                <w:p w14:paraId="575C5C73" w14:textId="77777777" w:rsidR="00AF68F2" w:rsidRPr="00F473F0" w:rsidRDefault="00AF68F2" w:rsidP="00D713FD">
                                  <w:pPr>
                                    <w:spacing w:beforeLines="60" w:before="144" w:after="0"/>
                                  </w:pPr>
                                </w:p>
                              </w:tc>
                              <w:tc>
                                <w:tcPr>
                                  <w:tcW w:w="3685" w:type="dxa"/>
                                  <w:tcBorders>
                                    <w:top w:val="nil"/>
                                    <w:left w:val="nil"/>
                                    <w:bottom w:val="nil"/>
                                  </w:tcBorders>
                                  <w:shd w:val="clear" w:color="auto" w:fill="auto"/>
                                </w:tcPr>
                                <w:p w14:paraId="0D538D29" w14:textId="77777777" w:rsidR="00AF68F2" w:rsidRPr="00F473F0" w:rsidRDefault="00AF68F2" w:rsidP="00D713FD">
                                  <w:pPr>
                                    <w:spacing w:beforeLines="60" w:before="144" w:after="0"/>
                                  </w:pPr>
                                </w:p>
                              </w:tc>
                            </w:tr>
                            <w:tr w:rsidR="00AF68F2" w:rsidRPr="001C1A90" w14:paraId="4BC33BDF" w14:textId="77777777" w:rsidTr="00AF68F2">
                              <w:trPr>
                                <w:trHeight w:val="400"/>
                              </w:trPr>
                              <w:tc>
                                <w:tcPr>
                                  <w:tcW w:w="1575" w:type="dxa"/>
                                  <w:tcBorders>
                                    <w:top w:val="nil"/>
                                    <w:bottom w:val="nil"/>
                                    <w:right w:val="nil"/>
                                  </w:tcBorders>
                                  <w:shd w:val="clear" w:color="auto" w:fill="auto"/>
                                </w:tcPr>
                                <w:p w14:paraId="1454AB18" w14:textId="77777777" w:rsidR="00AF68F2" w:rsidRPr="00F473F0" w:rsidRDefault="00AF68F2" w:rsidP="00D713FD">
                                  <w:pPr>
                                    <w:spacing w:beforeLines="60" w:before="144" w:after="0"/>
                                  </w:pPr>
                                </w:p>
                              </w:tc>
                              <w:tc>
                                <w:tcPr>
                                  <w:tcW w:w="2410" w:type="dxa"/>
                                  <w:tcBorders>
                                    <w:top w:val="nil"/>
                                    <w:left w:val="nil"/>
                                    <w:bottom w:val="nil"/>
                                    <w:right w:val="nil"/>
                                  </w:tcBorders>
                                  <w:shd w:val="clear" w:color="auto" w:fill="auto"/>
                                </w:tcPr>
                                <w:p w14:paraId="0F3472EA" w14:textId="77777777" w:rsidR="00AF68F2" w:rsidRPr="00F473F0" w:rsidRDefault="00AF68F2" w:rsidP="00D713FD">
                                  <w:pPr>
                                    <w:spacing w:beforeLines="60" w:before="144" w:after="0"/>
                                  </w:pPr>
                                </w:p>
                              </w:tc>
                              <w:tc>
                                <w:tcPr>
                                  <w:tcW w:w="3685" w:type="dxa"/>
                                  <w:tcBorders>
                                    <w:top w:val="nil"/>
                                    <w:left w:val="nil"/>
                                    <w:bottom w:val="nil"/>
                                  </w:tcBorders>
                                  <w:shd w:val="clear" w:color="auto" w:fill="auto"/>
                                </w:tcPr>
                                <w:p w14:paraId="6A294183" w14:textId="77777777" w:rsidR="00AF68F2" w:rsidRPr="00F473F0" w:rsidRDefault="00AF68F2" w:rsidP="00D713FD">
                                  <w:pPr>
                                    <w:spacing w:beforeLines="60" w:before="144" w:after="0"/>
                                  </w:pPr>
                                </w:p>
                              </w:tc>
                            </w:tr>
                          </w:tbl>
                          <w:p w14:paraId="1BDCA877" w14:textId="77777777" w:rsidR="00EC66E1" w:rsidRDefault="00EC66E1" w:rsidP="00EC66E1"/>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A02AE" id="Tekstvak 34" o:spid="_x0000_s1039" type="#_x0000_t202" style="position:absolute;margin-left:179.4pt;margin-top:534.75pt;width:365.65pt;height:131.4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" filled="f" stroked="f">
                <v:textbox inset="0,,0">
                  <w:txbxContent>
                    <w:tbl>
                      <w:tblPr>
                        <w:tblW w:w="7670" w:type="dxa"/>
                        <w:tblInd w:w="55" w:type="dxa"/>
                        <w:tblCellMar>
                          <w:left w:w="70" w:type="dxa"/>
                          <w:right w:w="70" w:type="dxa"/>
                        </w:tblCellMar>
                        <w:tblLook w:val="04A0" w:firstRow="1" w:lastRow="0" w:firstColumn="1" w:lastColumn="0" w:noHBand="0" w:noVBand="1"/>
                      </w:tblPr>
                      <w:tblGrid>
                        <w:gridCol w:w="5399"/>
                        <w:gridCol w:w="712"/>
                        <w:gridCol w:w="1559"/>
                      </w:tblGrid>
                      <w:tr w:rsidR="0092409B" w:rsidRPr="001C1A90" w14:paraId="393F36B6" w14:textId="77777777" w:rsidTr="0092409B">
                        <w:trPr>
                          <w:trHeight w:val="425"/>
                        </w:trPr>
                        <w:tc>
                          <w:tcPr>
                            <w:tcW w:w="1575" w:type="dxa"/>
                            <w:tcBorders>
                              <w:top w:val="nil"/>
                              <w:bottom w:val="nil"/>
                              <w:right w:val="nil"/>
                            </w:tcBorders>
                            <w:shd w:val="clear" w:color="auto" w:fill="auto"/>
                            <w:vAlign w:val="center"/>
                          </w:tcPr>
                          <w:tbl>
                            <w:tblPr>
                              <w:tblStyle w:val="TableGrid"/>
                              <w:tblW w:w="5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2631"/>
                            </w:tblGrid>
                            <w:tr w:rsidR="002C08EA" w14:paraId="4527BB5E" w14:textId="77777777" w:rsidTr="00ED6D57">
                              <w:trPr>
                                <w:trHeight w:val="387"/>
                              </w:trPr>
                              <w:tc>
                                <w:tcPr>
                                  <w:tcW w:w="2628" w:type="dxa"/>
                                </w:tcPr>
                                <w:p w14:paraId="72BFEA5B" w14:textId="796E4564" w:rsidR="002C08EA" w:rsidRDefault="002C08EA" w:rsidP="002C08EA">
                                  <w:pPr>
                                    <w:spacing w:beforeLines="60" w:before="144" w:after="0"/>
                                  </w:pPr>
                                  <w:r w:rsidRPr="00FC372C">
                                    <w:t>Klantgericht</w:t>
                                  </w:r>
                                </w:p>
                              </w:tc>
                              <w:tc>
                                <w:tcPr>
                                  <w:tcW w:w="2631" w:type="dxa"/>
                                </w:tcPr>
                                <w:p w14:paraId="478E9CF2" w14:textId="456404C8" w:rsidR="002C08EA" w:rsidRDefault="002C08EA" w:rsidP="002C08EA">
                                  <w:pPr>
                                    <w:spacing w:beforeLines="60" w:before="144" w:after="0"/>
                                  </w:pPr>
                                  <w:r w:rsidRPr="00FC372C">
                                    <w:t>Kwaliteitsgericht</w:t>
                                  </w:r>
                                </w:p>
                              </w:tc>
                            </w:tr>
                            <w:tr w:rsidR="002C08EA" w14:paraId="2269CD71" w14:textId="77777777" w:rsidTr="00ED6D57">
                              <w:trPr>
                                <w:trHeight w:val="387"/>
                              </w:trPr>
                              <w:tc>
                                <w:tcPr>
                                  <w:tcW w:w="2628" w:type="dxa"/>
                                </w:tcPr>
                                <w:p w14:paraId="204BDB9E" w14:textId="3D23D5CF" w:rsidR="002C08EA" w:rsidRDefault="002C08EA" w:rsidP="002C08EA">
                                  <w:pPr>
                                    <w:spacing w:beforeLines="60" w:before="144" w:after="0"/>
                                  </w:pPr>
                                  <w:r w:rsidRPr="00FC372C">
                                    <w:t>Resultaatgericht</w:t>
                                  </w:r>
                                </w:p>
                              </w:tc>
                              <w:tc>
                                <w:tcPr>
                                  <w:tcW w:w="2631" w:type="dxa"/>
                                </w:tcPr>
                                <w:p w14:paraId="2CB8C1F7" w14:textId="77777777" w:rsidR="002C08EA" w:rsidRPr="00FC372C" w:rsidRDefault="002C08EA" w:rsidP="002C08EA">
                                  <w:pPr>
                                    <w:tabs>
                                      <w:tab w:val="left" w:pos="3402"/>
                                    </w:tabs>
                                    <w:spacing w:line="276" w:lineRule="auto"/>
                                  </w:pPr>
                                  <w:r w:rsidRPr="00FC372C">
                                    <w:t>Analytisch vermogen</w:t>
                                  </w:r>
                                </w:p>
                                <w:p w14:paraId="19350768" w14:textId="77777777" w:rsidR="002C08EA" w:rsidRDefault="002C08EA" w:rsidP="002C08EA">
                                  <w:pPr>
                                    <w:spacing w:beforeLines="60" w:before="144" w:after="0"/>
                                  </w:pPr>
                                </w:p>
                              </w:tc>
                            </w:tr>
                            <w:tr w:rsidR="002C08EA" w14:paraId="0E576E71" w14:textId="77777777" w:rsidTr="00ED6D57">
                              <w:trPr>
                                <w:trHeight w:val="387"/>
                              </w:trPr>
                              <w:tc>
                                <w:tcPr>
                                  <w:tcW w:w="2628" w:type="dxa"/>
                                </w:tcPr>
                                <w:p w14:paraId="4FFB256B" w14:textId="464A9A57" w:rsidR="002C08EA" w:rsidRDefault="002C08EA" w:rsidP="002C08EA">
                                  <w:pPr>
                                    <w:spacing w:beforeLines="60" w:before="144" w:after="0"/>
                                  </w:pPr>
                                  <w:r>
                                    <w:t>Communicatief sterk</w:t>
                                  </w:r>
                                </w:p>
                              </w:tc>
                              <w:tc>
                                <w:tcPr>
                                  <w:tcW w:w="2631" w:type="dxa"/>
                                </w:tcPr>
                                <w:p w14:paraId="70D74AA4" w14:textId="65C2C2E6" w:rsidR="002C08EA" w:rsidRDefault="002C08EA" w:rsidP="002C08EA">
                                  <w:pPr>
                                    <w:spacing w:beforeLines="60" w:before="144" w:after="0"/>
                                  </w:pPr>
                                  <w:r>
                                    <w:t>Teamspeler</w:t>
                                  </w:r>
                                </w:p>
                              </w:tc>
                            </w:tr>
                            <w:tr w:rsidR="002C08EA" w14:paraId="10CE7E87" w14:textId="77777777" w:rsidTr="00ED6D57">
                              <w:trPr>
                                <w:trHeight w:val="387"/>
                              </w:trPr>
                              <w:tc>
                                <w:tcPr>
                                  <w:tcW w:w="2628" w:type="dxa"/>
                                </w:tcPr>
                                <w:p w14:paraId="4B349814" w14:textId="0ED18FBD" w:rsidR="002C08EA" w:rsidRDefault="002C08EA" w:rsidP="002C08EA">
                                  <w:pPr>
                                    <w:spacing w:beforeLines="60" w:before="144" w:after="0"/>
                                  </w:pPr>
                                  <w:r w:rsidRPr="00FC372C">
                                    <w:t>Empathisch</w:t>
                                  </w:r>
                                </w:p>
                              </w:tc>
                              <w:tc>
                                <w:tcPr>
                                  <w:tcW w:w="2631" w:type="dxa"/>
                                </w:tcPr>
                                <w:p w14:paraId="3BBB057E" w14:textId="2F026536" w:rsidR="002C08EA" w:rsidRDefault="002C08EA" w:rsidP="002C08EA">
                                  <w:pPr>
                                    <w:spacing w:beforeLines="60" w:before="144" w:after="0"/>
                                  </w:pPr>
                                  <w:r w:rsidRPr="00FC372C">
                                    <w:t>Integer</w:t>
                                  </w:r>
                                </w:p>
                              </w:tc>
                            </w:tr>
                            <w:tr w:rsidR="002C08EA" w14:paraId="5D6CBC8C" w14:textId="77777777" w:rsidTr="00ED6D57">
                              <w:trPr>
                                <w:trHeight w:val="387"/>
                              </w:trPr>
                              <w:tc>
                                <w:tcPr>
                                  <w:tcW w:w="2628" w:type="dxa"/>
                                </w:tcPr>
                                <w:p w14:paraId="5CD8CD05" w14:textId="081CBF1F" w:rsidR="002C08EA" w:rsidRDefault="002C08EA" w:rsidP="002C08EA">
                                  <w:pPr>
                                    <w:spacing w:beforeLines="60" w:before="144" w:after="0"/>
                                  </w:pPr>
                                  <w:r w:rsidRPr="00FC372C">
                                    <w:t>Proactief</w:t>
                                  </w:r>
                                </w:p>
                              </w:tc>
                              <w:tc>
                                <w:tcPr>
                                  <w:tcW w:w="2631" w:type="dxa"/>
                                </w:tcPr>
                                <w:p w14:paraId="043E19B4" w14:textId="4F2B489A" w:rsidR="002C08EA" w:rsidRDefault="002C08EA" w:rsidP="002C08EA">
                                  <w:pPr>
                                    <w:spacing w:beforeLines="60" w:before="144" w:after="0"/>
                                  </w:pPr>
                                  <w:r w:rsidRPr="00FC372C">
                                    <w:t>Organisatorisch</w:t>
                                  </w:r>
                                </w:p>
                              </w:tc>
                            </w:tr>
                            <w:tr w:rsidR="002C08EA" w14:paraId="6892368A" w14:textId="77777777" w:rsidTr="00ED6D57">
                              <w:trPr>
                                <w:trHeight w:val="374"/>
                              </w:trPr>
                              <w:tc>
                                <w:tcPr>
                                  <w:tcW w:w="2628" w:type="dxa"/>
                                </w:tcPr>
                                <w:p w14:paraId="2F8A1C81" w14:textId="77777777" w:rsidR="002C08EA" w:rsidRDefault="002C08EA" w:rsidP="002C08EA">
                                  <w:pPr>
                                    <w:spacing w:beforeLines="60" w:before="144" w:after="0"/>
                                  </w:pPr>
                                </w:p>
                              </w:tc>
                              <w:tc>
                                <w:tcPr>
                                  <w:tcW w:w="2631" w:type="dxa"/>
                                </w:tcPr>
                                <w:p w14:paraId="60744BF1" w14:textId="77777777" w:rsidR="002C08EA" w:rsidRDefault="002C08EA" w:rsidP="002C08EA">
                                  <w:pPr>
                                    <w:spacing w:beforeLines="60" w:before="144" w:after="0"/>
                                  </w:pPr>
                                </w:p>
                              </w:tc>
                            </w:tr>
                            <w:tr w:rsidR="002C08EA" w14:paraId="268B0BF6" w14:textId="77777777" w:rsidTr="00ED6D57">
                              <w:trPr>
                                <w:trHeight w:val="387"/>
                              </w:trPr>
                              <w:tc>
                                <w:tcPr>
                                  <w:tcW w:w="2628" w:type="dxa"/>
                                </w:tcPr>
                                <w:p w14:paraId="4C432BBE" w14:textId="77777777" w:rsidR="002C08EA" w:rsidRDefault="002C08EA" w:rsidP="002C08EA">
                                  <w:pPr>
                                    <w:spacing w:beforeLines="60" w:before="144" w:after="0"/>
                                  </w:pPr>
                                </w:p>
                              </w:tc>
                              <w:tc>
                                <w:tcPr>
                                  <w:tcW w:w="2631" w:type="dxa"/>
                                </w:tcPr>
                                <w:p w14:paraId="47F1E92C" w14:textId="77777777" w:rsidR="002C08EA" w:rsidRDefault="002C08EA" w:rsidP="002C08EA">
                                  <w:pPr>
                                    <w:spacing w:beforeLines="60" w:before="144" w:after="0"/>
                                  </w:pPr>
                                </w:p>
                              </w:tc>
                            </w:tr>
                          </w:tbl>
                          <w:p w14:paraId="0815A6B5" w14:textId="61254CC3" w:rsidR="0092409B" w:rsidRPr="00F473F0" w:rsidRDefault="0092409B" w:rsidP="002C08EA">
                            <w:pPr>
                              <w:spacing w:beforeLines="60" w:before="144" w:after="0"/>
                            </w:pPr>
                          </w:p>
                        </w:tc>
                        <w:tc>
                          <w:tcPr>
                            <w:tcW w:w="2410" w:type="dxa"/>
                            <w:tcBorders>
                              <w:top w:val="nil"/>
                              <w:left w:val="nil"/>
                              <w:bottom w:val="nil"/>
                              <w:right w:val="nil"/>
                            </w:tcBorders>
                            <w:shd w:val="clear" w:color="auto" w:fill="auto"/>
                            <w:vAlign w:val="center"/>
                          </w:tcPr>
                          <w:p w14:paraId="41A91AB6" w14:textId="4536C4B6" w:rsidR="0092409B" w:rsidRPr="00F473F0" w:rsidRDefault="0092409B" w:rsidP="00D713FD">
                            <w:pPr>
                              <w:spacing w:beforeLines="60" w:before="144" w:after="0"/>
                            </w:pPr>
                          </w:p>
                        </w:tc>
                        <w:tc>
                          <w:tcPr>
                            <w:tcW w:w="3685" w:type="dxa"/>
                            <w:tcBorders>
                              <w:top w:val="nil"/>
                              <w:left w:val="nil"/>
                              <w:bottom w:val="nil"/>
                            </w:tcBorders>
                            <w:shd w:val="clear" w:color="auto" w:fill="auto"/>
                            <w:vAlign w:val="center"/>
                          </w:tcPr>
                          <w:p w14:paraId="0F72915C" w14:textId="0E00868F" w:rsidR="0092409B" w:rsidRPr="00F473F0" w:rsidRDefault="00F83CF3" w:rsidP="00D713FD">
                            <w:pPr>
                              <w:spacing w:beforeLines="60" w:before="144" w:after="0"/>
                            </w:pPr>
                            <w:r>
                              <w:rPr>
                                <w:vanish/>
                                <w:lang w:val="en-US"/>
                              </w:rPr>
                              <w:t>201 - heden</w:t>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t xml:space="preserve">ennis nalyst </w:t>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sidR="0092409B" w:rsidRPr="00F473F0">
                              <w:tab/>
                            </w:r>
                          </w:p>
                        </w:tc>
                      </w:tr>
                      <w:tr w:rsidR="00AF68F2" w:rsidRPr="001C1A90" w14:paraId="68661D5E" w14:textId="77777777" w:rsidTr="00AF68F2">
                        <w:trPr>
                          <w:trHeight w:val="413"/>
                        </w:trPr>
                        <w:tc>
                          <w:tcPr>
                            <w:tcW w:w="1575" w:type="dxa"/>
                            <w:tcBorders>
                              <w:top w:val="nil"/>
                              <w:bottom w:val="nil"/>
                              <w:right w:val="nil"/>
                            </w:tcBorders>
                            <w:shd w:val="clear" w:color="auto" w:fill="auto"/>
                          </w:tcPr>
                          <w:p w14:paraId="0396A357" w14:textId="77777777" w:rsidR="00AF68F2" w:rsidRPr="00F473F0" w:rsidRDefault="00AF68F2" w:rsidP="00D713FD">
                            <w:pPr>
                              <w:spacing w:beforeLines="60" w:before="144" w:after="0"/>
                            </w:pPr>
                          </w:p>
                        </w:tc>
                        <w:tc>
                          <w:tcPr>
                            <w:tcW w:w="2410" w:type="dxa"/>
                            <w:tcBorders>
                              <w:top w:val="nil"/>
                              <w:left w:val="nil"/>
                              <w:bottom w:val="nil"/>
                              <w:right w:val="nil"/>
                            </w:tcBorders>
                            <w:shd w:val="clear" w:color="auto" w:fill="auto"/>
                          </w:tcPr>
                          <w:p w14:paraId="45050278" w14:textId="77777777" w:rsidR="00AF68F2" w:rsidRPr="00F473F0" w:rsidRDefault="00AF68F2" w:rsidP="00D713FD">
                            <w:pPr>
                              <w:spacing w:beforeLines="60" w:before="144" w:after="0"/>
                            </w:pPr>
                          </w:p>
                        </w:tc>
                        <w:tc>
                          <w:tcPr>
                            <w:tcW w:w="3685" w:type="dxa"/>
                            <w:tcBorders>
                              <w:top w:val="nil"/>
                              <w:left w:val="nil"/>
                              <w:bottom w:val="nil"/>
                            </w:tcBorders>
                            <w:shd w:val="clear" w:color="auto" w:fill="auto"/>
                          </w:tcPr>
                          <w:p w14:paraId="6C3C8278" w14:textId="77777777" w:rsidR="00AF68F2" w:rsidRPr="00F473F0" w:rsidRDefault="00AF68F2" w:rsidP="00D713FD">
                            <w:pPr>
                              <w:spacing w:beforeLines="60" w:before="144" w:after="0"/>
                            </w:pPr>
                          </w:p>
                        </w:tc>
                      </w:tr>
                      <w:tr w:rsidR="00AF68F2" w:rsidRPr="001C1A90" w14:paraId="4D655C3B" w14:textId="77777777" w:rsidTr="00AF68F2">
                        <w:trPr>
                          <w:trHeight w:val="345"/>
                        </w:trPr>
                        <w:tc>
                          <w:tcPr>
                            <w:tcW w:w="1575" w:type="dxa"/>
                            <w:tcBorders>
                              <w:top w:val="nil"/>
                              <w:bottom w:val="nil"/>
                              <w:right w:val="nil"/>
                            </w:tcBorders>
                            <w:shd w:val="clear" w:color="auto" w:fill="auto"/>
                          </w:tcPr>
                          <w:p w14:paraId="30818F05" w14:textId="77777777" w:rsidR="00AF68F2" w:rsidRPr="00F473F0" w:rsidRDefault="00AF68F2" w:rsidP="00D713FD">
                            <w:pPr>
                              <w:spacing w:beforeLines="60" w:before="144" w:after="0"/>
                            </w:pPr>
                          </w:p>
                        </w:tc>
                        <w:tc>
                          <w:tcPr>
                            <w:tcW w:w="2410" w:type="dxa"/>
                            <w:tcBorders>
                              <w:top w:val="nil"/>
                              <w:left w:val="nil"/>
                              <w:bottom w:val="nil"/>
                              <w:right w:val="nil"/>
                            </w:tcBorders>
                            <w:shd w:val="clear" w:color="auto" w:fill="auto"/>
                          </w:tcPr>
                          <w:p w14:paraId="75586D8F" w14:textId="77777777" w:rsidR="00AF68F2" w:rsidRPr="00F473F0" w:rsidRDefault="00AF68F2" w:rsidP="00D713FD">
                            <w:pPr>
                              <w:spacing w:beforeLines="60" w:before="144" w:after="0"/>
                            </w:pPr>
                          </w:p>
                        </w:tc>
                        <w:tc>
                          <w:tcPr>
                            <w:tcW w:w="3685" w:type="dxa"/>
                            <w:tcBorders>
                              <w:top w:val="nil"/>
                              <w:left w:val="nil"/>
                              <w:bottom w:val="nil"/>
                            </w:tcBorders>
                            <w:shd w:val="clear" w:color="auto" w:fill="auto"/>
                          </w:tcPr>
                          <w:p w14:paraId="5C6FF05F" w14:textId="77777777" w:rsidR="00AF68F2" w:rsidRPr="00F473F0" w:rsidRDefault="00AF68F2" w:rsidP="00D713FD">
                            <w:pPr>
                              <w:spacing w:beforeLines="60" w:before="144" w:after="0"/>
                            </w:pPr>
                          </w:p>
                        </w:tc>
                      </w:tr>
                      <w:tr w:rsidR="00AF68F2" w:rsidRPr="001C1A90" w14:paraId="07069BED" w14:textId="77777777" w:rsidTr="00AF68F2">
                        <w:trPr>
                          <w:trHeight w:val="425"/>
                        </w:trPr>
                        <w:tc>
                          <w:tcPr>
                            <w:tcW w:w="1575" w:type="dxa"/>
                            <w:tcBorders>
                              <w:top w:val="nil"/>
                              <w:bottom w:val="nil"/>
                              <w:right w:val="nil"/>
                            </w:tcBorders>
                            <w:shd w:val="clear" w:color="auto" w:fill="auto"/>
                          </w:tcPr>
                          <w:p w14:paraId="4490169B" w14:textId="77777777" w:rsidR="00AF68F2" w:rsidRPr="00F473F0" w:rsidRDefault="00AF68F2" w:rsidP="00D713FD">
                            <w:pPr>
                              <w:spacing w:beforeLines="60" w:before="144" w:after="0"/>
                            </w:pPr>
                          </w:p>
                        </w:tc>
                        <w:tc>
                          <w:tcPr>
                            <w:tcW w:w="2410" w:type="dxa"/>
                            <w:tcBorders>
                              <w:top w:val="nil"/>
                              <w:left w:val="nil"/>
                              <w:bottom w:val="nil"/>
                              <w:right w:val="nil"/>
                            </w:tcBorders>
                            <w:shd w:val="clear" w:color="auto" w:fill="auto"/>
                          </w:tcPr>
                          <w:p w14:paraId="66C0039C" w14:textId="77777777" w:rsidR="00AF68F2" w:rsidRPr="00F473F0" w:rsidRDefault="00AF68F2" w:rsidP="00D713FD">
                            <w:pPr>
                              <w:spacing w:beforeLines="60" w:before="144" w:after="0"/>
                            </w:pPr>
                          </w:p>
                        </w:tc>
                        <w:tc>
                          <w:tcPr>
                            <w:tcW w:w="3685" w:type="dxa"/>
                            <w:tcBorders>
                              <w:top w:val="nil"/>
                              <w:left w:val="nil"/>
                              <w:bottom w:val="nil"/>
                            </w:tcBorders>
                            <w:shd w:val="clear" w:color="auto" w:fill="auto"/>
                          </w:tcPr>
                          <w:p w14:paraId="6F576690" w14:textId="77777777" w:rsidR="00AF68F2" w:rsidRPr="00F473F0" w:rsidRDefault="00AF68F2" w:rsidP="00D713FD">
                            <w:pPr>
                              <w:spacing w:beforeLines="60" w:before="144" w:after="0"/>
                            </w:pPr>
                          </w:p>
                        </w:tc>
                      </w:tr>
                      <w:tr w:rsidR="00AF68F2" w:rsidRPr="001C1A90" w14:paraId="36A46032" w14:textId="77777777" w:rsidTr="00AF68F2">
                        <w:trPr>
                          <w:trHeight w:val="408"/>
                        </w:trPr>
                        <w:tc>
                          <w:tcPr>
                            <w:tcW w:w="1575" w:type="dxa"/>
                            <w:tcBorders>
                              <w:top w:val="nil"/>
                              <w:bottom w:val="nil"/>
                              <w:right w:val="nil"/>
                            </w:tcBorders>
                            <w:shd w:val="clear" w:color="auto" w:fill="auto"/>
                          </w:tcPr>
                          <w:p w14:paraId="23987F15" w14:textId="77777777" w:rsidR="00AF68F2" w:rsidRPr="00F473F0" w:rsidRDefault="00AF68F2" w:rsidP="00D713FD">
                            <w:pPr>
                              <w:spacing w:beforeLines="60" w:before="144" w:after="0"/>
                            </w:pPr>
                          </w:p>
                        </w:tc>
                        <w:tc>
                          <w:tcPr>
                            <w:tcW w:w="2410" w:type="dxa"/>
                            <w:tcBorders>
                              <w:top w:val="nil"/>
                              <w:left w:val="nil"/>
                              <w:bottom w:val="nil"/>
                              <w:right w:val="nil"/>
                            </w:tcBorders>
                            <w:shd w:val="clear" w:color="auto" w:fill="auto"/>
                          </w:tcPr>
                          <w:p w14:paraId="2C501402" w14:textId="77777777" w:rsidR="00AF68F2" w:rsidRPr="00F473F0" w:rsidRDefault="00AF68F2" w:rsidP="00D713FD">
                            <w:pPr>
                              <w:spacing w:beforeLines="60" w:before="144" w:after="0"/>
                            </w:pPr>
                          </w:p>
                        </w:tc>
                        <w:tc>
                          <w:tcPr>
                            <w:tcW w:w="3685" w:type="dxa"/>
                            <w:tcBorders>
                              <w:top w:val="nil"/>
                              <w:left w:val="nil"/>
                              <w:bottom w:val="nil"/>
                            </w:tcBorders>
                            <w:shd w:val="clear" w:color="auto" w:fill="auto"/>
                          </w:tcPr>
                          <w:p w14:paraId="171C603A" w14:textId="77777777" w:rsidR="00AF68F2" w:rsidRPr="00F473F0" w:rsidRDefault="00AF68F2" w:rsidP="00D713FD">
                            <w:pPr>
                              <w:spacing w:beforeLines="60" w:before="144" w:after="0"/>
                            </w:pPr>
                          </w:p>
                        </w:tc>
                      </w:tr>
                      <w:tr w:rsidR="00AF68F2" w:rsidRPr="001C1A90" w14:paraId="595B0827" w14:textId="77777777" w:rsidTr="00AF68F2">
                        <w:trPr>
                          <w:trHeight w:val="73"/>
                        </w:trPr>
                        <w:tc>
                          <w:tcPr>
                            <w:tcW w:w="1575" w:type="dxa"/>
                            <w:tcBorders>
                              <w:top w:val="nil"/>
                              <w:bottom w:val="nil"/>
                              <w:right w:val="nil"/>
                            </w:tcBorders>
                            <w:shd w:val="clear" w:color="auto" w:fill="auto"/>
                          </w:tcPr>
                          <w:p w14:paraId="5B0B30CF" w14:textId="77777777" w:rsidR="00AF68F2" w:rsidRPr="00F473F0" w:rsidRDefault="00AF68F2" w:rsidP="00D713FD">
                            <w:pPr>
                              <w:spacing w:beforeLines="60" w:before="144" w:after="0"/>
                            </w:pPr>
                          </w:p>
                        </w:tc>
                        <w:tc>
                          <w:tcPr>
                            <w:tcW w:w="2410" w:type="dxa"/>
                            <w:tcBorders>
                              <w:top w:val="nil"/>
                              <w:left w:val="nil"/>
                              <w:bottom w:val="nil"/>
                              <w:right w:val="nil"/>
                            </w:tcBorders>
                            <w:shd w:val="clear" w:color="auto" w:fill="auto"/>
                          </w:tcPr>
                          <w:p w14:paraId="575C5C73" w14:textId="77777777" w:rsidR="00AF68F2" w:rsidRPr="00F473F0" w:rsidRDefault="00AF68F2" w:rsidP="00D713FD">
                            <w:pPr>
                              <w:spacing w:beforeLines="60" w:before="144" w:after="0"/>
                            </w:pPr>
                          </w:p>
                        </w:tc>
                        <w:tc>
                          <w:tcPr>
                            <w:tcW w:w="3685" w:type="dxa"/>
                            <w:tcBorders>
                              <w:top w:val="nil"/>
                              <w:left w:val="nil"/>
                              <w:bottom w:val="nil"/>
                            </w:tcBorders>
                            <w:shd w:val="clear" w:color="auto" w:fill="auto"/>
                          </w:tcPr>
                          <w:p w14:paraId="0D538D29" w14:textId="77777777" w:rsidR="00AF68F2" w:rsidRPr="00F473F0" w:rsidRDefault="00AF68F2" w:rsidP="00D713FD">
                            <w:pPr>
                              <w:spacing w:beforeLines="60" w:before="144" w:after="0"/>
                            </w:pPr>
                          </w:p>
                        </w:tc>
                      </w:tr>
                      <w:tr w:rsidR="00AF68F2" w:rsidRPr="001C1A90" w14:paraId="4BC33BDF" w14:textId="77777777" w:rsidTr="00AF68F2">
                        <w:trPr>
                          <w:trHeight w:val="400"/>
                        </w:trPr>
                        <w:tc>
                          <w:tcPr>
                            <w:tcW w:w="1575" w:type="dxa"/>
                            <w:tcBorders>
                              <w:top w:val="nil"/>
                              <w:bottom w:val="nil"/>
                              <w:right w:val="nil"/>
                            </w:tcBorders>
                            <w:shd w:val="clear" w:color="auto" w:fill="auto"/>
                          </w:tcPr>
                          <w:p w14:paraId="1454AB18" w14:textId="77777777" w:rsidR="00AF68F2" w:rsidRPr="00F473F0" w:rsidRDefault="00AF68F2" w:rsidP="00D713FD">
                            <w:pPr>
                              <w:spacing w:beforeLines="60" w:before="144" w:after="0"/>
                            </w:pPr>
                          </w:p>
                        </w:tc>
                        <w:tc>
                          <w:tcPr>
                            <w:tcW w:w="2410" w:type="dxa"/>
                            <w:tcBorders>
                              <w:top w:val="nil"/>
                              <w:left w:val="nil"/>
                              <w:bottom w:val="nil"/>
                              <w:right w:val="nil"/>
                            </w:tcBorders>
                            <w:shd w:val="clear" w:color="auto" w:fill="auto"/>
                          </w:tcPr>
                          <w:p w14:paraId="0F3472EA" w14:textId="77777777" w:rsidR="00AF68F2" w:rsidRPr="00F473F0" w:rsidRDefault="00AF68F2" w:rsidP="00D713FD">
                            <w:pPr>
                              <w:spacing w:beforeLines="60" w:before="144" w:after="0"/>
                            </w:pPr>
                          </w:p>
                        </w:tc>
                        <w:tc>
                          <w:tcPr>
                            <w:tcW w:w="3685" w:type="dxa"/>
                            <w:tcBorders>
                              <w:top w:val="nil"/>
                              <w:left w:val="nil"/>
                              <w:bottom w:val="nil"/>
                            </w:tcBorders>
                            <w:shd w:val="clear" w:color="auto" w:fill="auto"/>
                          </w:tcPr>
                          <w:p w14:paraId="6A294183" w14:textId="77777777" w:rsidR="00AF68F2" w:rsidRPr="00F473F0" w:rsidRDefault="00AF68F2" w:rsidP="00D713FD">
                            <w:pPr>
                              <w:spacing w:beforeLines="60" w:before="144" w:after="0"/>
                            </w:pPr>
                          </w:p>
                        </w:tc>
                      </w:tr>
                    </w:tbl>
                    <w:p w14:paraId="1BDCA877" w14:textId="77777777" w:rsidR="00EC66E1" w:rsidRDefault="00EC66E1" w:rsidP="00EC66E1"/>
                  </w:txbxContent>
                </v:textbox>
                <w10:wrap type="square" anchorx="page" anchory="page"/>
              </v:shape>
            </w:pict>
          </mc:Fallback>
        </mc:AlternateContent>
      </w:r>
      <w:r w:rsidR="002C08EA" w:rsidRPr="00075E0A">
        <w:rPr>
          <w:noProof/>
          <w:color w:val="FFFFFF" w:themeColor="background1"/>
          <w:lang w:val="en-US" w:bidi="ar-SA"/>
        </w:rPr>
        <mc:AlternateContent>
          <mc:Choice Requires="wps">
            <w:drawing>
              <wp:anchor distT="0" distB="0" distL="114300" distR="114300" simplePos="0" relativeHeight="251675648" behindDoc="0" locked="0" layoutInCell="1" allowOverlap="1" wp14:anchorId="7BFBFFF7" wp14:editId="3F171E69">
                <wp:simplePos x="0" y="0"/>
                <wp:positionH relativeFrom="column">
                  <wp:posOffset>1436370</wp:posOffset>
                </wp:positionH>
                <wp:positionV relativeFrom="paragraph">
                  <wp:posOffset>3544570</wp:posOffset>
                </wp:positionV>
                <wp:extent cx="4765040" cy="340360"/>
                <wp:effectExtent l="0" t="0" r="0" b="0"/>
                <wp:wrapSquare wrapText="bothSides"/>
                <wp:docPr id="47" name="Tekstvak 44"/>
                <wp:cNvGraphicFramePr/>
                <a:graphic xmlns:a="http://schemas.openxmlformats.org/drawingml/2006/main">
                  <a:graphicData uri="http://schemas.microsoft.com/office/word/2010/wordprocessingShape">
                    <wps:wsp>
                      <wps:cNvSpPr txBox="1"/>
                      <wps:spPr>
                        <a:xfrm>
                          <a:off x="0" y="0"/>
                          <a:ext cx="4765040" cy="3403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F4F8A2" w14:textId="1F0D8170" w:rsidR="00CD3E3E" w:rsidRDefault="00CD3E3E" w:rsidP="002C08EA">
                            <w:pPr>
                              <w:jc w:val="center"/>
                              <w:rPr>
                                <w:color w:val="FFFFFF" w:themeColor="background1"/>
                              </w:rPr>
                            </w:pPr>
                            <w:r>
                              <w:rPr>
                                <w:color w:val="FFFFFF" w:themeColor="background1"/>
                              </w:rPr>
                              <w:t>K</w:t>
                            </w:r>
                            <w:r w:rsidR="002C08EA">
                              <w:rPr>
                                <w:color w:val="FFFFFF" w:themeColor="background1"/>
                              </w:rPr>
                              <w:t>ern</w:t>
                            </w:r>
                            <w:r>
                              <w:rPr>
                                <w:color w:val="FFFFFF" w:themeColor="background1"/>
                              </w:rPr>
                              <w:t>v</w:t>
                            </w:r>
                            <w:r w:rsidR="002C08EA">
                              <w:rPr>
                                <w:color w:val="FFFFFF" w:themeColor="background1"/>
                              </w:rPr>
                              <w:t>aardigheden</w:t>
                            </w:r>
                          </w:p>
                          <w:p w14:paraId="01F349C7" w14:textId="77777777" w:rsidR="00CD3E3E" w:rsidRPr="00C867F8" w:rsidRDefault="00CD3E3E" w:rsidP="00CD3E3E">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BFFF7" id="_x0000_s1040" type="#_x0000_t202" style="position:absolute;margin-left:113.1pt;margin-top:279.1pt;width:375.2pt;height: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" filled="f" stroked="f">
                <v:textbox>
                  <w:txbxContent>
                    <w:p w14:paraId="65F4F8A2" w14:textId="1F0D8170" w:rsidR="00CD3E3E" w:rsidRDefault="00CD3E3E" w:rsidP="002C08EA">
                      <w:pPr>
                        <w:jc w:val="center"/>
                        <w:rPr>
                          <w:color w:val="FFFFFF" w:themeColor="background1"/>
                        </w:rPr>
                      </w:pPr>
                      <w:r>
                        <w:rPr>
                          <w:color w:val="FFFFFF" w:themeColor="background1"/>
                        </w:rPr>
                        <w:t>K</w:t>
                      </w:r>
                      <w:r w:rsidR="002C08EA">
                        <w:rPr>
                          <w:color w:val="FFFFFF" w:themeColor="background1"/>
                        </w:rPr>
                        <w:t>ern</w:t>
                      </w:r>
                      <w:r>
                        <w:rPr>
                          <w:color w:val="FFFFFF" w:themeColor="background1"/>
                        </w:rPr>
                        <w:t>v</w:t>
                      </w:r>
                      <w:r w:rsidR="002C08EA">
                        <w:rPr>
                          <w:color w:val="FFFFFF" w:themeColor="background1"/>
                        </w:rPr>
                        <w:t>aardigheden</w:t>
                      </w:r>
                    </w:p>
                    <w:p w14:paraId="01F349C7" w14:textId="77777777" w:rsidR="00CD3E3E" w:rsidRPr="00C867F8" w:rsidRDefault="00CD3E3E" w:rsidP="00CD3E3E">
                      <w:pPr>
                        <w:rPr>
                          <w:color w:val="FFFFFF" w:themeColor="background1"/>
                        </w:rPr>
                      </w:pPr>
                    </w:p>
                  </w:txbxContent>
                </v:textbox>
                <w10:wrap type="square"/>
              </v:shape>
            </w:pict>
          </mc:Fallback>
        </mc:AlternateContent>
      </w:r>
      <w:r w:rsidR="002C08EA" w:rsidRPr="00075E0A">
        <w:rPr>
          <w:noProof/>
          <w:color w:val="FFFFFF" w:themeColor="background1"/>
          <w:lang w:val="en-US" w:bidi="ar-SA"/>
        </w:rPr>
        <mc:AlternateContent>
          <mc:Choice Requires="wps">
            <w:drawing>
              <wp:anchor distT="0" distB="0" distL="114300" distR="114300" simplePos="0" relativeHeight="251679744" behindDoc="0" locked="0" layoutInCell="1" allowOverlap="1" wp14:anchorId="1D2C10F6" wp14:editId="49EABB8C">
                <wp:simplePos x="0" y="0"/>
                <wp:positionH relativeFrom="column">
                  <wp:posOffset>1436370</wp:posOffset>
                </wp:positionH>
                <wp:positionV relativeFrom="paragraph">
                  <wp:posOffset>2510155</wp:posOffset>
                </wp:positionV>
                <wp:extent cx="4765040" cy="340360"/>
                <wp:effectExtent l="0" t="0" r="0" b="0"/>
                <wp:wrapSquare wrapText="bothSides"/>
                <wp:docPr id="59" name="Tekstvak 44"/>
                <wp:cNvGraphicFramePr/>
                <a:graphic xmlns:a="http://schemas.openxmlformats.org/drawingml/2006/main">
                  <a:graphicData uri="http://schemas.microsoft.com/office/word/2010/wordprocessingShape">
                    <wps:wsp>
                      <wps:cNvSpPr txBox="1"/>
                      <wps:spPr>
                        <a:xfrm>
                          <a:off x="0" y="0"/>
                          <a:ext cx="4765040" cy="3403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9F7D3B" w14:textId="3A64A87D" w:rsidR="002C08EA" w:rsidRDefault="002C08EA" w:rsidP="002C08EA">
                            <w:pPr>
                              <w:jc w:val="center"/>
                              <w:rPr>
                                <w:color w:val="FFFFFF" w:themeColor="background1"/>
                              </w:rPr>
                            </w:pPr>
                            <w:r>
                              <w:rPr>
                                <w:color w:val="FFFFFF" w:themeColor="background1"/>
                              </w:rPr>
                              <w:t>Opleidingen</w:t>
                            </w:r>
                          </w:p>
                          <w:p w14:paraId="68940F2E" w14:textId="77777777" w:rsidR="002C08EA" w:rsidRPr="00C867F8" w:rsidRDefault="002C08EA" w:rsidP="002C08EA">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C10F6" id="_x0000_s1041" type="#_x0000_t202" style="position:absolute;margin-left:113.1pt;margin-top:197.65pt;width:375.2pt;height:2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" filled="f" stroked="f">
                <v:textbox>
                  <w:txbxContent>
                    <w:p w14:paraId="139F7D3B" w14:textId="3A64A87D" w:rsidR="002C08EA" w:rsidRDefault="002C08EA" w:rsidP="002C08EA">
                      <w:pPr>
                        <w:jc w:val="center"/>
                        <w:rPr>
                          <w:color w:val="FFFFFF" w:themeColor="background1"/>
                        </w:rPr>
                      </w:pPr>
                      <w:r>
                        <w:rPr>
                          <w:color w:val="FFFFFF" w:themeColor="background1"/>
                        </w:rPr>
                        <w:t>Opleidingen</w:t>
                      </w:r>
                    </w:p>
                    <w:p w14:paraId="68940F2E" w14:textId="77777777" w:rsidR="002C08EA" w:rsidRPr="00C867F8" w:rsidRDefault="002C08EA" w:rsidP="002C08EA">
                      <w:pPr>
                        <w:rPr>
                          <w:color w:val="FFFFFF" w:themeColor="background1"/>
                        </w:rPr>
                      </w:pPr>
                    </w:p>
                  </w:txbxContent>
                </v:textbox>
                <w10:wrap type="square"/>
              </v:shape>
            </w:pict>
          </mc:Fallback>
        </mc:AlternateContent>
      </w:r>
      <w:r w:rsidR="002C08EA" w:rsidRPr="00075E0A">
        <w:rPr>
          <w:noProof/>
          <w:color w:val="F2F2F2" w:themeColor="background1" w:themeShade="F2"/>
          <w:sz w:val="28"/>
          <w:lang w:val="en-US" w:bidi="ar-SA"/>
        </w:rPr>
        <mc:AlternateContent>
          <mc:Choice Requires="wpg">
            <w:drawing>
              <wp:anchor distT="0" distB="0" distL="114300" distR="114300" simplePos="0" relativeHeight="251677696" behindDoc="0" locked="0" layoutInCell="1" allowOverlap="1" wp14:anchorId="3889532A" wp14:editId="4D29D921">
                <wp:simplePos x="0" y="0"/>
                <wp:positionH relativeFrom="column">
                  <wp:posOffset>1122045</wp:posOffset>
                </wp:positionH>
                <wp:positionV relativeFrom="paragraph">
                  <wp:posOffset>2514600</wp:posOffset>
                </wp:positionV>
                <wp:extent cx="5080635" cy="346710"/>
                <wp:effectExtent l="0" t="0" r="0" b="8890"/>
                <wp:wrapThrough wrapText="bothSides">
                  <wp:wrapPolygon edited="0">
                    <wp:start x="0" y="0"/>
                    <wp:lineTo x="0" y="15824"/>
                    <wp:lineTo x="756" y="20571"/>
                    <wp:lineTo x="1404" y="20571"/>
                    <wp:lineTo x="21489" y="14242"/>
                    <wp:lineTo x="21489" y="0"/>
                    <wp:lineTo x="0" y="0"/>
                  </wp:wrapPolygon>
                </wp:wrapThrough>
                <wp:docPr id="56" name="Groeperen 5"/>
                <wp:cNvGraphicFramePr/>
                <a:graphic xmlns:a="http://schemas.openxmlformats.org/drawingml/2006/main">
                  <a:graphicData uri="http://schemas.microsoft.com/office/word/2010/wordprocessingGroup">
                    <wpg:wgp>
                      <wpg:cNvGrpSpPr/>
                      <wpg:grpSpPr>
                        <a:xfrm>
                          <a:off x="0" y="0"/>
                          <a:ext cx="5080635" cy="346710"/>
                          <a:chOff x="0" y="0"/>
                          <a:chExt cx="4991735" cy="342900"/>
                        </a:xfrm>
                      </wpg:grpSpPr>
                      <wps:wsp>
                        <wps:cNvPr id="57" name="Rechthoek 10"/>
                        <wps:cNvSpPr/>
                        <wps:spPr>
                          <a:xfrm>
                            <a:off x="1905" y="0"/>
                            <a:ext cx="4989830" cy="231385"/>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txbx>
                          <w:txbxContent>
                            <w:p w14:paraId="16CD8FE9" w14:textId="77777777" w:rsidR="002C08EA" w:rsidRPr="009D3CDB" w:rsidRDefault="002C08EA" w:rsidP="002C08EA">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hthoekige driehoek 11"/>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89532A" id="_x0000_s1042" style="position:absolute;margin-left:88.35pt;margin-top:198pt;width:400.05pt;height:27.3pt;z-index:251677696;mso-width-relative:margin;mso-height-relative:margin" coordsize="49917,34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">
                <v:rect id="Rechthoek 10" o:spid="_x0000_s1043" style="position:absolute;left:19;width:49898;height:23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" fillcolor="#235a70" stroked="f">
                  <v:textbox>
                    <w:txbxContent>
                      <w:p w14:paraId="16CD8FE9" w14:textId="77777777" w:rsidR="002C08EA" w:rsidRPr="009D3CDB" w:rsidRDefault="002C08EA" w:rsidP="002C08EA">
                        <w:pPr>
                          <w:jc w:val="center"/>
                          <w:rPr>
                            <w:color w:val="FFFFFF" w:themeColor="background1"/>
                          </w:rPr>
                        </w:pPr>
                      </w:p>
                    </w:txbxContent>
                  </v:textbox>
                </v:rect>
                <v:shape id="Rechthoekige driehoek 11" o:spid="_x0000_s1044" type="#_x0000_t6" style="position:absolute;top:2254;width:2927;height:117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" fillcolor="#1a4455" stroked="f"/>
                <w10:wrap type="through"/>
              </v:group>
            </w:pict>
          </mc:Fallback>
        </mc:AlternateContent>
      </w:r>
      <w:r w:rsidR="002C08EA" w:rsidRPr="00075E0A">
        <w:rPr>
          <w:noProof/>
          <w:color w:val="F2F2F2" w:themeColor="background1" w:themeShade="F2"/>
          <w:sz w:val="28"/>
          <w:lang w:val="en-US" w:bidi="ar-SA"/>
        </w:rPr>
        <mc:AlternateContent>
          <mc:Choice Requires="wpg">
            <w:drawing>
              <wp:anchor distT="0" distB="0" distL="114300" distR="114300" simplePos="0" relativeHeight="251674624" behindDoc="0" locked="0" layoutInCell="1" allowOverlap="1" wp14:anchorId="5A12244A" wp14:editId="74F68499">
                <wp:simplePos x="0" y="0"/>
                <wp:positionH relativeFrom="column">
                  <wp:posOffset>1120775</wp:posOffset>
                </wp:positionH>
                <wp:positionV relativeFrom="paragraph">
                  <wp:posOffset>3544570</wp:posOffset>
                </wp:positionV>
                <wp:extent cx="5080635" cy="346710"/>
                <wp:effectExtent l="0" t="0" r="0" b="8890"/>
                <wp:wrapThrough wrapText="bothSides">
                  <wp:wrapPolygon edited="0">
                    <wp:start x="0" y="0"/>
                    <wp:lineTo x="0" y="15824"/>
                    <wp:lineTo x="756" y="20571"/>
                    <wp:lineTo x="1404" y="20571"/>
                    <wp:lineTo x="21489" y="14242"/>
                    <wp:lineTo x="21489" y="0"/>
                    <wp:lineTo x="0" y="0"/>
                  </wp:wrapPolygon>
                </wp:wrapThrough>
                <wp:docPr id="44" name="Groeperen 5"/>
                <wp:cNvGraphicFramePr/>
                <a:graphic xmlns:a="http://schemas.openxmlformats.org/drawingml/2006/main">
                  <a:graphicData uri="http://schemas.microsoft.com/office/word/2010/wordprocessingGroup">
                    <wpg:wgp>
                      <wpg:cNvGrpSpPr/>
                      <wpg:grpSpPr>
                        <a:xfrm>
                          <a:off x="0" y="0"/>
                          <a:ext cx="5080635" cy="346710"/>
                          <a:chOff x="0" y="0"/>
                          <a:chExt cx="4991735" cy="342900"/>
                        </a:xfrm>
                      </wpg:grpSpPr>
                      <wps:wsp>
                        <wps:cNvPr id="45" name="Rechthoek 10"/>
                        <wps:cNvSpPr/>
                        <wps:spPr>
                          <a:xfrm>
                            <a:off x="1905" y="0"/>
                            <a:ext cx="4989830" cy="231385"/>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txbx>
                          <w:txbxContent>
                            <w:p w14:paraId="0E874FAB" w14:textId="77777777" w:rsidR="00CD3E3E" w:rsidRPr="009D3CDB" w:rsidRDefault="00CD3E3E" w:rsidP="00CD3E3E">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hthoekige driehoek 11"/>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12244A" id="_x0000_s1045" style="position:absolute;margin-left:88.25pt;margin-top:279.1pt;width:400.05pt;height:27.3pt;z-index:251674624;mso-width-relative:margin;mso-height-relative:margin" coordsize="49917,34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">
                <v:rect id="Rechthoek 10" o:spid="_x0000_s1046" style="position:absolute;left:19;width:49898;height:23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" fillcolor="#235a70" stroked="f">
                  <v:textbox>
                    <w:txbxContent>
                      <w:p w14:paraId="0E874FAB" w14:textId="77777777" w:rsidR="00CD3E3E" w:rsidRPr="009D3CDB" w:rsidRDefault="00CD3E3E" w:rsidP="00CD3E3E">
                        <w:pPr>
                          <w:jc w:val="center"/>
                          <w:rPr>
                            <w:color w:val="FFFFFF" w:themeColor="background1"/>
                          </w:rPr>
                        </w:pPr>
                      </w:p>
                    </w:txbxContent>
                  </v:textbox>
                </v:rect>
                <v:shape id="Rechthoekige driehoek 11" o:spid="_x0000_s1047" type="#_x0000_t6" style="position:absolute;top:2254;width:2927;height:117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" fillcolor="#1a4455" stroked="f"/>
                <w10:wrap type="through"/>
              </v:group>
            </w:pict>
          </mc:Fallback>
        </mc:AlternateContent>
      </w:r>
      <w:r w:rsidR="00BD6218" w:rsidRPr="00075E0A">
        <w:rPr>
          <w:noProof/>
          <w:lang w:val="en-US" w:bidi="ar-SA"/>
        </w:rPr>
        <mc:AlternateContent>
          <mc:Choice Requires="wps">
            <w:drawing>
              <wp:anchor distT="0" distB="0" distL="114300" distR="114300" simplePos="0" relativeHeight="251669504" behindDoc="0" locked="0" layoutInCell="1" allowOverlap="1" wp14:anchorId="6BC0AF7D" wp14:editId="0E6095C5">
                <wp:simplePos x="0" y="0"/>
                <wp:positionH relativeFrom="column">
                  <wp:posOffset>-646430</wp:posOffset>
                </wp:positionH>
                <wp:positionV relativeFrom="paragraph">
                  <wp:posOffset>11430</wp:posOffset>
                </wp:positionV>
                <wp:extent cx="1814195" cy="6252845"/>
                <wp:effectExtent l="0" t="0" r="0" b="0"/>
                <wp:wrapSquare wrapText="bothSides"/>
                <wp:docPr id="14" name="Tekstvak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4195" cy="6252845"/>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5B99F303" w14:textId="4C865750" w:rsidR="00A26D65" w:rsidRDefault="00F37570" w:rsidP="009D7758">
                            <w:r>
                              <w:rPr>
                                <w:rFonts w:ascii="Helvetica" w:eastAsiaTheme="minorHAnsi" w:hAnsi="Helvetica" w:cs="Helvetica"/>
                                <w:noProof/>
                                <w:color w:val="auto"/>
                                <w:sz w:val="24"/>
                                <w:szCs w:val="24"/>
                                <w:lang w:val="en-US" w:bidi="ar-SA"/>
                              </w:rPr>
                              <w:drawing>
                                <wp:inline distT="0" distB="0" distL="0" distR="0" wp14:anchorId="0B753985" wp14:editId="0CD70BE6">
                                  <wp:extent cx="1631315" cy="16313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315" cy="1631315"/>
                                          </a:xfrm>
                                          <a:prstGeom prst="rect">
                                            <a:avLst/>
                                          </a:prstGeom>
                                          <a:noFill/>
                                          <a:ln>
                                            <a:noFill/>
                                          </a:ln>
                                        </pic:spPr>
                                      </pic:pic>
                                    </a:graphicData>
                                  </a:graphic>
                                </wp:inline>
                              </w:drawing>
                            </w:r>
                          </w:p>
                          <w:p w14:paraId="3C0C9534" w14:textId="77777777" w:rsidR="00A26D65" w:rsidRDefault="00A26D65" w:rsidP="009D7758">
                            <w:r w:rsidRPr="00A26D65">
                              <w:t xml:space="preserve">M.A. van den Berg </w:t>
                            </w:r>
                          </w:p>
                          <w:p w14:paraId="49C4C0EF" w14:textId="77777777" w:rsidR="009D7758" w:rsidRDefault="00A26D65" w:rsidP="009D7758">
                            <w:r>
                              <w:t xml:space="preserve">Marcel </w:t>
                            </w:r>
                            <w:r w:rsidR="000B0BCD">
                              <w:t>(19</w:t>
                            </w:r>
                            <w:r>
                              <w:t>77</w:t>
                            </w:r>
                            <w:r w:rsidR="009D7758">
                              <w:t>)</w:t>
                            </w:r>
                          </w:p>
                          <w:p w14:paraId="233962B3" w14:textId="3995B6F6" w:rsidR="009D7758" w:rsidRDefault="00A26D65" w:rsidP="009D7758">
                            <w:r>
                              <w:t>Huizen</w:t>
                            </w:r>
                          </w:p>
                          <w:p w14:paraId="3F98C552" w14:textId="62D6BF57" w:rsidR="002A1F3E" w:rsidRDefault="002A1F3E" w:rsidP="009D7758">
                            <w:hyperlink r:id="rId12" w:history="1">
                              <w:r w:rsidRPr="00075E0A">
                                <w:rPr>
                                  <w:rStyle w:val="Hyperlink"/>
                                  <w:i/>
                                </w:rPr>
                                <w:t>LinkedIn</w:t>
                              </w:r>
                            </w:hyperlink>
                            <w:r w:rsidRPr="00075E0A">
                              <w:rPr>
                                <w:i/>
                              </w:rPr>
                              <w:t xml:space="preserve"> profiel</w:t>
                            </w:r>
                          </w:p>
                          <w:p w14:paraId="6B8C2346" w14:textId="77777777" w:rsidR="009D7758" w:rsidRDefault="009D7758" w:rsidP="009D7758"/>
                          <w:p w14:paraId="7A3221BF" w14:textId="77777777" w:rsidR="009D7758" w:rsidRPr="002B7B4F" w:rsidRDefault="009D7758" w:rsidP="009D7758">
                            <w:pPr>
                              <w:rPr>
                                <w:color w:val="E36B4D"/>
                                <w:sz w:val="18"/>
                              </w:rPr>
                            </w:pPr>
                            <w:r w:rsidRPr="002B7B4F">
                              <w:rPr>
                                <w:color w:val="E36B4D"/>
                                <w:sz w:val="18"/>
                              </w:rPr>
                              <w:t>Rollen</w:t>
                            </w:r>
                          </w:p>
                          <w:p w14:paraId="70459D30" w14:textId="77777777" w:rsidR="00A26D65" w:rsidRDefault="00A26D65" w:rsidP="00A26D65">
                            <w:pPr>
                              <w:pStyle w:val="ListParagraph"/>
                              <w:numPr>
                                <w:ilvl w:val="0"/>
                                <w:numId w:val="3"/>
                              </w:numPr>
                              <w:ind w:left="284" w:hanging="284"/>
                              <w:rPr>
                                <w:sz w:val="18"/>
                              </w:rPr>
                            </w:pPr>
                            <w:r>
                              <w:rPr>
                                <w:sz w:val="18"/>
                              </w:rPr>
                              <w:t>Senior ECM Consultant</w:t>
                            </w:r>
                          </w:p>
                          <w:p w14:paraId="39AC1D91" w14:textId="77777777" w:rsidR="00A26D65" w:rsidRDefault="00A26D65" w:rsidP="00A26D65">
                            <w:pPr>
                              <w:pStyle w:val="ListParagraph"/>
                              <w:numPr>
                                <w:ilvl w:val="0"/>
                                <w:numId w:val="3"/>
                              </w:numPr>
                              <w:ind w:left="284" w:hanging="284"/>
                              <w:rPr>
                                <w:sz w:val="18"/>
                              </w:rPr>
                            </w:pPr>
                            <w:r>
                              <w:rPr>
                                <w:sz w:val="18"/>
                              </w:rPr>
                              <w:t>ACM Solution Designer</w:t>
                            </w:r>
                          </w:p>
                          <w:p w14:paraId="1AF72982" w14:textId="77777777" w:rsidR="00A26D65" w:rsidRDefault="00A26D65" w:rsidP="00A26D65">
                            <w:pPr>
                              <w:pStyle w:val="ListParagraph"/>
                              <w:numPr>
                                <w:ilvl w:val="0"/>
                                <w:numId w:val="3"/>
                              </w:numPr>
                              <w:ind w:left="284" w:hanging="284"/>
                              <w:rPr>
                                <w:sz w:val="18"/>
                              </w:rPr>
                            </w:pPr>
                            <w:r>
                              <w:rPr>
                                <w:sz w:val="18"/>
                              </w:rPr>
                              <w:t>BPM Solution Designer</w:t>
                            </w:r>
                          </w:p>
                          <w:p w14:paraId="17000DF0" w14:textId="77777777" w:rsidR="009D7758" w:rsidRPr="00A26D65" w:rsidRDefault="00A26D65" w:rsidP="00A26D65">
                            <w:pPr>
                              <w:pStyle w:val="ListParagraph"/>
                              <w:numPr>
                                <w:ilvl w:val="0"/>
                                <w:numId w:val="3"/>
                              </w:numPr>
                              <w:ind w:left="284" w:hanging="284"/>
                              <w:rPr>
                                <w:sz w:val="18"/>
                              </w:rPr>
                            </w:pPr>
                            <w:r>
                              <w:rPr>
                                <w:sz w:val="18"/>
                              </w:rPr>
                              <w:t>DMS Solution Designer</w:t>
                            </w:r>
                            <w:r w:rsidRPr="00A26D65">
                              <w:rPr>
                                <w:sz w:val="18"/>
                              </w:rPr>
                              <w:t xml:space="preserve"> </w:t>
                            </w:r>
                          </w:p>
                          <w:p w14:paraId="78235C04" w14:textId="77777777" w:rsidR="009D7758" w:rsidRPr="002B7B4F" w:rsidRDefault="009D7758" w:rsidP="009D7758">
                            <w:pPr>
                              <w:rPr>
                                <w:sz w:val="18"/>
                              </w:rPr>
                            </w:pPr>
                          </w:p>
                          <w:p w14:paraId="7F8E0F9E" w14:textId="77777777" w:rsidR="009D7758" w:rsidRPr="002B7B4F" w:rsidRDefault="009D7758" w:rsidP="009D7758">
                            <w:pPr>
                              <w:rPr>
                                <w:sz w:val="18"/>
                              </w:rPr>
                            </w:pPr>
                          </w:p>
                          <w:p w14:paraId="07FA1E82" w14:textId="77777777" w:rsidR="009D7758" w:rsidRPr="002B7B4F" w:rsidRDefault="009D7758" w:rsidP="009D7758">
                            <w:pPr>
                              <w:rPr>
                                <w:sz w:val="18"/>
                              </w:rPr>
                            </w:pPr>
                          </w:p>
                          <w:p w14:paraId="21710951" w14:textId="77777777" w:rsidR="009D7758" w:rsidRPr="002B7B4F" w:rsidRDefault="009D7758" w:rsidP="009D7758">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0AF7D" id="Tekstvak 14" o:spid="_x0000_s1048" type="#_x0000_t202" style="position:absolute;margin-left:-50.9pt;margin-top:.9pt;width:142.85pt;height:49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" filled="f" stroked="f">
                <v:textbox>
                  <w:txbxContent>
                    <w:p w14:paraId="5B99F303" w14:textId="4C865750" w:rsidR="00A26D65" w:rsidRDefault="00F37570" w:rsidP="009D7758">
                      <w:r>
                        <w:rPr>
                          <w:rFonts w:ascii="Helvetica" w:eastAsiaTheme="minorHAnsi" w:hAnsi="Helvetica" w:cs="Helvetica"/>
                          <w:noProof/>
                          <w:color w:val="auto"/>
                          <w:sz w:val="24"/>
                          <w:szCs w:val="24"/>
                          <w:lang w:val="en-US" w:bidi="ar-SA"/>
                        </w:rPr>
                        <w:drawing>
                          <wp:inline distT="0" distB="0" distL="0" distR="0" wp14:anchorId="0B753985" wp14:editId="0CD70BE6">
                            <wp:extent cx="1631315" cy="16313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315" cy="1631315"/>
                                    </a:xfrm>
                                    <a:prstGeom prst="rect">
                                      <a:avLst/>
                                    </a:prstGeom>
                                    <a:noFill/>
                                    <a:ln>
                                      <a:noFill/>
                                    </a:ln>
                                  </pic:spPr>
                                </pic:pic>
                              </a:graphicData>
                            </a:graphic>
                          </wp:inline>
                        </w:drawing>
                      </w:r>
                    </w:p>
                    <w:p w14:paraId="3C0C9534" w14:textId="77777777" w:rsidR="00A26D65" w:rsidRDefault="00A26D65" w:rsidP="009D7758">
                      <w:r w:rsidRPr="00A26D65">
                        <w:t xml:space="preserve">M.A. van den Berg </w:t>
                      </w:r>
                    </w:p>
                    <w:p w14:paraId="49C4C0EF" w14:textId="77777777" w:rsidR="009D7758" w:rsidRDefault="00A26D65" w:rsidP="009D7758">
                      <w:r>
                        <w:t xml:space="preserve">Marcel </w:t>
                      </w:r>
                      <w:r w:rsidR="000B0BCD">
                        <w:t>(19</w:t>
                      </w:r>
                      <w:r>
                        <w:t>77</w:t>
                      </w:r>
                      <w:r w:rsidR="009D7758">
                        <w:t>)</w:t>
                      </w:r>
                    </w:p>
                    <w:p w14:paraId="233962B3" w14:textId="3995B6F6" w:rsidR="009D7758" w:rsidRDefault="00A26D65" w:rsidP="009D7758">
                      <w:r>
                        <w:t>Huizen</w:t>
                      </w:r>
                    </w:p>
                    <w:p w14:paraId="3F98C552" w14:textId="62D6BF57" w:rsidR="002A1F3E" w:rsidRDefault="002A1F3E" w:rsidP="009D7758">
                      <w:hyperlink r:id="rId13" w:history="1">
                        <w:r w:rsidRPr="00075E0A">
                          <w:rPr>
                            <w:rStyle w:val="Hyperlink"/>
                            <w:i/>
                          </w:rPr>
                          <w:t>LinkedIn</w:t>
                        </w:r>
                      </w:hyperlink>
                      <w:r w:rsidRPr="00075E0A">
                        <w:rPr>
                          <w:i/>
                        </w:rPr>
                        <w:t xml:space="preserve"> profiel</w:t>
                      </w:r>
                    </w:p>
                    <w:p w14:paraId="6B8C2346" w14:textId="77777777" w:rsidR="009D7758" w:rsidRDefault="009D7758" w:rsidP="009D7758"/>
                    <w:p w14:paraId="7A3221BF" w14:textId="77777777" w:rsidR="009D7758" w:rsidRPr="002B7B4F" w:rsidRDefault="009D7758" w:rsidP="009D7758">
                      <w:pPr>
                        <w:rPr>
                          <w:color w:val="E36B4D"/>
                          <w:sz w:val="18"/>
                        </w:rPr>
                      </w:pPr>
                      <w:r w:rsidRPr="002B7B4F">
                        <w:rPr>
                          <w:color w:val="E36B4D"/>
                          <w:sz w:val="18"/>
                        </w:rPr>
                        <w:t>Rollen</w:t>
                      </w:r>
                    </w:p>
                    <w:p w14:paraId="70459D30" w14:textId="77777777" w:rsidR="00A26D65" w:rsidRDefault="00A26D65" w:rsidP="00A26D65">
                      <w:pPr>
                        <w:pStyle w:val="ListParagraph"/>
                        <w:numPr>
                          <w:ilvl w:val="0"/>
                          <w:numId w:val="3"/>
                        </w:numPr>
                        <w:ind w:left="284" w:hanging="284"/>
                        <w:rPr>
                          <w:sz w:val="18"/>
                        </w:rPr>
                      </w:pPr>
                      <w:r>
                        <w:rPr>
                          <w:sz w:val="18"/>
                        </w:rPr>
                        <w:t>Senior ECM Consultant</w:t>
                      </w:r>
                    </w:p>
                    <w:p w14:paraId="39AC1D91" w14:textId="77777777" w:rsidR="00A26D65" w:rsidRDefault="00A26D65" w:rsidP="00A26D65">
                      <w:pPr>
                        <w:pStyle w:val="ListParagraph"/>
                        <w:numPr>
                          <w:ilvl w:val="0"/>
                          <w:numId w:val="3"/>
                        </w:numPr>
                        <w:ind w:left="284" w:hanging="284"/>
                        <w:rPr>
                          <w:sz w:val="18"/>
                        </w:rPr>
                      </w:pPr>
                      <w:r>
                        <w:rPr>
                          <w:sz w:val="18"/>
                        </w:rPr>
                        <w:t>ACM Solution Designer</w:t>
                      </w:r>
                    </w:p>
                    <w:p w14:paraId="1AF72982" w14:textId="77777777" w:rsidR="00A26D65" w:rsidRDefault="00A26D65" w:rsidP="00A26D65">
                      <w:pPr>
                        <w:pStyle w:val="ListParagraph"/>
                        <w:numPr>
                          <w:ilvl w:val="0"/>
                          <w:numId w:val="3"/>
                        </w:numPr>
                        <w:ind w:left="284" w:hanging="284"/>
                        <w:rPr>
                          <w:sz w:val="18"/>
                        </w:rPr>
                      </w:pPr>
                      <w:r>
                        <w:rPr>
                          <w:sz w:val="18"/>
                        </w:rPr>
                        <w:t>BPM Solution Designer</w:t>
                      </w:r>
                    </w:p>
                    <w:p w14:paraId="17000DF0" w14:textId="77777777" w:rsidR="009D7758" w:rsidRPr="00A26D65" w:rsidRDefault="00A26D65" w:rsidP="00A26D65">
                      <w:pPr>
                        <w:pStyle w:val="ListParagraph"/>
                        <w:numPr>
                          <w:ilvl w:val="0"/>
                          <w:numId w:val="3"/>
                        </w:numPr>
                        <w:ind w:left="284" w:hanging="284"/>
                        <w:rPr>
                          <w:sz w:val="18"/>
                        </w:rPr>
                      </w:pPr>
                      <w:r>
                        <w:rPr>
                          <w:sz w:val="18"/>
                        </w:rPr>
                        <w:t>DMS Solution Designer</w:t>
                      </w:r>
                      <w:r w:rsidRPr="00A26D65">
                        <w:rPr>
                          <w:sz w:val="18"/>
                        </w:rPr>
                        <w:t xml:space="preserve"> </w:t>
                      </w:r>
                    </w:p>
                    <w:p w14:paraId="78235C04" w14:textId="77777777" w:rsidR="009D7758" w:rsidRPr="002B7B4F" w:rsidRDefault="009D7758" w:rsidP="009D7758">
                      <w:pPr>
                        <w:rPr>
                          <w:sz w:val="18"/>
                        </w:rPr>
                      </w:pPr>
                    </w:p>
                    <w:p w14:paraId="7F8E0F9E" w14:textId="77777777" w:rsidR="009D7758" w:rsidRPr="002B7B4F" w:rsidRDefault="009D7758" w:rsidP="009D7758">
                      <w:pPr>
                        <w:rPr>
                          <w:sz w:val="18"/>
                        </w:rPr>
                      </w:pPr>
                    </w:p>
                    <w:p w14:paraId="07FA1E82" w14:textId="77777777" w:rsidR="009D7758" w:rsidRPr="002B7B4F" w:rsidRDefault="009D7758" w:rsidP="009D7758">
                      <w:pPr>
                        <w:rPr>
                          <w:sz w:val="18"/>
                        </w:rPr>
                      </w:pPr>
                    </w:p>
                    <w:p w14:paraId="21710951" w14:textId="77777777" w:rsidR="009D7758" w:rsidRPr="002B7B4F" w:rsidRDefault="009D7758" w:rsidP="009D7758">
                      <w:pPr>
                        <w:rPr>
                          <w:sz w:val="18"/>
                        </w:rPr>
                      </w:pPr>
                    </w:p>
                  </w:txbxContent>
                </v:textbox>
                <w10:wrap type="square"/>
              </v:shape>
            </w:pict>
          </mc:Fallback>
        </mc:AlternateContent>
      </w:r>
      <w:r w:rsidR="00BD6218" w:rsidRPr="00075E0A">
        <w:rPr>
          <w:noProof/>
          <w:lang w:val="en-US" w:bidi="ar-SA"/>
        </w:rPr>
        <mc:AlternateContent>
          <mc:Choice Requires="wps">
            <w:drawing>
              <wp:anchor distT="0" distB="0" distL="114300" distR="114300" simplePos="0" relativeHeight="251661824" behindDoc="0" locked="0" layoutInCell="1" allowOverlap="1" wp14:anchorId="02652A92" wp14:editId="0B925583">
                <wp:simplePos x="0" y="0"/>
                <wp:positionH relativeFrom="column">
                  <wp:posOffset>1584960</wp:posOffset>
                </wp:positionH>
                <wp:positionV relativeFrom="paragraph">
                  <wp:posOffset>2778125</wp:posOffset>
                </wp:positionV>
                <wp:extent cx="4826000" cy="704850"/>
                <wp:effectExtent l="0" t="0" r="12700" b="0"/>
                <wp:wrapSquare wrapText="bothSides"/>
                <wp:docPr id="27" name="Tekstvak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0" cy="70485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1B0ECBBC" w14:textId="77777777" w:rsidR="00EC66E1" w:rsidRDefault="00A26D65" w:rsidP="00F473F0">
                            <w:pPr>
                              <w:pStyle w:val="Kenmerktekst"/>
                              <w:spacing w:line="360" w:lineRule="auto"/>
                              <w:rPr>
                                <w:rFonts w:ascii="Trebuchet MS" w:hAnsi="Trebuchet MS" w:cs="Times New Roman"/>
                                <w:bCs w:val="0"/>
                                <w:color w:val="235A70"/>
                                <w:sz w:val="20"/>
                                <w:szCs w:val="20"/>
                                <w:lang w:eastAsia="en-US" w:bidi="he-IL"/>
                              </w:rPr>
                            </w:pPr>
                            <w:proofErr w:type="gramStart"/>
                            <w:r>
                              <w:rPr>
                                <w:rFonts w:ascii="Trebuchet MS" w:hAnsi="Trebuchet MS" w:cs="Times New Roman"/>
                                <w:bCs w:val="0"/>
                                <w:color w:val="235A70"/>
                                <w:sz w:val="20"/>
                                <w:szCs w:val="20"/>
                                <w:lang w:eastAsia="en-US" w:bidi="he-IL"/>
                              </w:rPr>
                              <w:t>MAVO</w:t>
                            </w:r>
                            <w:proofErr w:type="gramEnd"/>
                            <w:r w:rsidR="000B0BCD" w:rsidRPr="00F473F0">
                              <w:rPr>
                                <w:rFonts w:ascii="Trebuchet MS" w:hAnsi="Trebuchet MS" w:cs="Times New Roman"/>
                                <w:bCs w:val="0"/>
                                <w:color w:val="235A70"/>
                                <w:sz w:val="20"/>
                                <w:szCs w:val="20"/>
                                <w:lang w:eastAsia="en-US" w:bidi="he-IL"/>
                              </w:rPr>
                              <w:t xml:space="preserve"> </w:t>
                            </w:r>
                          </w:p>
                          <w:p w14:paraId="21AAA525" w14:textId="77777777" w:rsidR="00A26D65" w:rsidRPr="00F473F0" w:rsidRDefault="00A26D65" w:rsidP="00CD3E3E">
                            <w:pPr>
                              <w:rPr>
                                <w:bCs/>
                              </w:rPr>
                            </w:pPr>
                            <w:r>
                              <w:t>MBO Economie</w:t>
                            </w:r>
                            <w:r w:rsidR="00611089">
                              <w:t xml:space="preserve"> (Niet afgerond)</w:t>
                            </w:r>
                          </w:p>
                          <w:p w14:paraId="2A8E389C" w14:textId="77777777" w:rsidR="00EC66E1" w:rsidRPr="00F473F0" w:rsidRDefault="00EC66E1" w:rsidP="00F473F0">
                            <w:pPr>
                              <w:spacing w:after="0" w:line="360" w:lineRule="auto"/>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52A92" id="Tekstvak 27" o:spid="_x0000_s1049" type="#_x0000_t202" style="position:absolute;margin-left:124.8pt;margin-top:218.75pt;width:380pt;height:5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" filled="f" stroked="f">
                <v:textbox inset="0,,0">
                  <w:txbxContent>
                    <w:p w14:paraId="1B0ECBBC" w14:textId="77777777" w:rsidR="00EC66E1" w:rsidRDefault="00A26D65" w:rsidP="00F473F0">
                      <w:pPr>
                        <w:pStyle w:val="Kenmerktekst"/>
                        <w:spacing w:line="360" w:lineRule="auto"/>
                        <w:rPr>
                          <w:rFonts w:ascii="Trebuchet MS" w:hAnsi="Trebuchet MS" w:cs="Times New Roman"/>
                          <w:bCs w:val="0"/>
                          <w:color w:val="235A70"/>
                          <w:sz w:val="20"/>
                          <w:szCs w:val="20"/>
                          <w:lang w:eastAsia="en-US" w:bidi="he-IL"/>
                        </w:rPr>
                      </w:pPr>
                      <w:proofErr w:type="gramStart"/>
                      <w:r>
                        <w:rPr>
                          <w:rFonts w:ascii="Trebuchet MS" w:hAnsi="Trebuchet MS" w:cs="Times New Roman"/>
                          <w:bCs w:val="0"/>
                          <w:color w:val="235A70"/>
                          <w:sz w:val="20"/>
                          <w:szCs w:val="20"/>
                          <w:lang w:eastAsia="en-US" w:bidi="he-IL"/>
                        </w:rPr>
                        <w:t>MAVO</w:t>
                      </w:r>
                      <w:proofErr w:type="gramEnd"/>
                      <w:r w:rsidR="000B0BCD" w:rsidRPr="00F473F0">
                        <w:rPr>
                          <w:rFonts w:ascii="Trebuchet MS" w:hAnsi="Trebuchet MS" w:cs="Times New Roman"/>
                          <w:bCs w:val="0"/>
                          <w:color w:val="235A70"/>
                          <w:sz w:val="20"/>
                          <w:szCs w:val="20"/>
                          <w:lang w:eastAsia="en-US" w:bidi="he-IL"/>
                        </w:rPr>
                        <w:t xml:space="preserve"> </w:t>
                      </w:r>
                    </w:p>
                    <w:p w14:paraId="21AAA525" w14:textId="77777777" w:rsidR="00A26D65" w:rsidRPr="00F473F0" w:rsidRDefault="00A26D65" w:rsidP="00CD3E3E">
                      <w:pPr>
                        <w:rPr>
                          <w:bCs/>
                        </w:rPr>
                      </w:pPr>
                      <w:r>
                        <w:t>MBO Economie</w:t>
                      </w:r>
                      <w:r w:rsidR="00611089">
                        <w:t xml:space="preserve"> (Niet afgerond)</w:t>
                      </w:r>
                    </w:p>
                    <w:p w14:paraId="2A8E389C" w14:textId="77777777" w:rsidR="00EC66E1" w:rsidRPr="00F473F0" w:rsidRDefault="00EC66E1" w:rsidP="00F473F0">
                      <w:pPr>
                        <w:spacing w:after="0" w:line="360" w:lineRule="auto"/>
                      </w:pPr>
                    </w:p>
                  </w:txbxContent>
                </v:textbox>
                <w10:wrap type="square"/>
              </v:shape>
            </w:pict>
          </mc:Fallback>
        </mc:AlternateContent>
      </w:r>
      <w:r w:rsidR="009D7758" w:rsidRPr="00075E0A">
        <w:rPr>
          <w:noProof/>
          <w:lang w:eastAsia="nl-NL" w:bidi="ar-SA"/>
        </w:rPr>
        <w:br w:type="page"/>
      </w:r>
    </w:p>
    <w:p w14:paraId="6BDD8712" w14:textId="6313A038" w:rsidR="00EC66E1" w:rsidRPr="00075E0A" w:rsidRDefault="00EC66E1" w:rsidP="00EC66E1"/>
    <w:p w14:paraId="57814D84" w14:textId="4D539EEB" w:rsidR="000818DE" w:rsidRPr="00075E0A" w:rsidRDefault="00ED6D57" w:rsidP="00737E52">
      <w:pPr>
        <w:spacing w:after="200" w:line="276" w:lineRule="auto"/>
        <w:rPr>
          <w:rFonts w:ascii="Frutiger 55 Roman" w:hAnsi="Frutiger 55 Roman"/>
          <w:color w:val="auto"/>
        </w:rPr>
      </w:pPr>
      <w:r w:rsidRPr="00075E0A">
        <w:rPr>
          <w:noProof/>
          <w:color w:val="F2F2F2" w:themeColor="background1" w:themeShade="F2"/>
          <w:sz w:val="28"/>
          <w:lang w:val="en-US" w:bidi="ar-SA"/>
        </w:rPr>
        <mc:AlternateContent>
          <mc:Choice Requires="wpg">
            <w:drawing>
              <wp:anchor distT="0" distB="0" distL="114300" distR="114300" simplePos="0" relativeHeight="251688960" behindDoc="0" locked="0" layoutInCell="1" allowOverlap="1" wp14:anchorId="30C9A904" wp14:editId="336F4D61">
                <wp:simplePos x="0" y="0"/>
                <wp:positionH relativeFrom="column">
                  <wp:posOffset>1185545</wp:posOffset>
                </wp:positionH>
                <wp:positionV relativeFrom="paragraph">
                  <wp:posOffset>103505</wp:posOffset>
                </wp:positionV>
                <wp:extent cx="5015865" cy="346710"/>
                <wp:effectExtent l="0" t="0" r="0" b="8890"/>
                <wp:wrapThrough wrapText="bothSides">
                  <wp:wrapPolygon edited="0">
                    <wp:start x="0" y="0"/>
                    <wp:lineTo x="0" y="15824"/>
                    <wp:lineTo x="766" y="20571"/>
                    <wp:lineTo x="1422" y="20571"/>
                    <wp:lineTo x="21439" y="14242"/>
                    <wp:lineTo x="21439" y="0"/>
                    <wp:lineTo x="0" y="0"/>
                  </wp:wrapPolygon>
                </wp:wrapThrough>
                <wp:docPr id="134" name="Groeperen 5"/>
                <wp:cNvGraphicFramePr/>
                <a:graphic xmlns:a="http://schemas.openxmlformats.org/drawingml/2006/main">
                  <a:graphicData uri="http://schemas.microsoft.com/office/word/2010/wordprocessingGroup">
                    <wpg:wgp>
                      <wpg:cNvGrpSpPr/>
                      <wpg:grpSpPr>
                        <a:xfrm>
                          <a:off x="0" y="0"/>
                          <a:ext cx="5015865" cy="346710"/>
                          <a:chOff x="0" y="0"/>
                          <a:chExt cx="4991735" cy="342900"/>
                        </a:xfrm>
                      </wpg:grpSpPr>
                      <wps:wsp>
                        <wps:cNvPr id="135" name="Rechthoek 10"/>
                        <wps:cNvSpPr/>
                        <wps:spPr>
                          <a:xfrm>
                            <a:off x="1905" y="0"/>
                            <a:ext cx="4989830" cy="231385"/>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txbx>
                          <w:txbxContent>
                            <w:p w14:paraId="6C1EE5D8" w14:textId="77777777" w:rsidR="000818DE" w:rsidRPr="009D3CDB" w:rsidRDefault="000818DE" w:rsidP="000818DE">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hthoekige driehoek 11"/>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C9A904" id="_x0000_s1050" style="position:absolute;margin-left:93.35pt;margin-top:8.15pt;width:394.95pt;height:27.3pt;z-index:251688960;mso-width-relative:margin;mso-height-relative:margin" coordsize="49917,34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">
                <v:rect id="Rechthoek 10" o:spid="_x0000_s1051" style="position:absolute;left:19;width:49898;height:23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" fillcolor="#235a70" stroked="f">
                  <v:textbox>
                    <w:txbxContent>
                      <w:p w14:paraId="6C1EE5D8" w14:textId="77777777" w:rsidR="000818DE" w:rsidRPr="009D3CDB" w:rsidRDefault="000818DE" w:rsidP="000818DE">
                        <w:pPr>
                          <w:jc w:val="center"/>
                          <w:rPr>
                            <w:color w:val="FFFFFF" w:themeColor="background1"/>
                          </w:rPr>
                        </w:pPr>
                      </w:p>
                    </w:txbxContent>
                  </v:textbox>
                </v:rect>
                <v:shape id="Rechthoekige driehoek 11" o:spid="_x0000_s1052" type="#_x0000_t6" style="position:absolute;top:2254;width:2927;height:117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" fillcolor="#1a4455" stroked="f"/>
                <w10:wrap type="through"/>
              </v:group>
            </w:pict>
          </mc:Fallback>
        </mc:AlternateContent>
      </w:r>
      <w:r w:rsidR="000818DE" w:rsidRPr="00075E0A">
        <w:rPr>
          <w:noProof/>
          <w:color w:val="FFFFFF" w:themeColor="background1"/>
          <w:lang w:val="en-US" w:bidi="ar-SA"/>
        </w:rPr>
        <mc:AlternateContent>
          <mc:Choice Requires="wps">
            <w:drawing>
              <wp:anchor distT="0" distB="0" distL="114300" distR="114300" simplePos="0" relativeHeight="251689984" behindDoc="0" locked="0" layoutInCell="1" allowOverlap="1" wp14:anchorId="3380F9EE" wp14:editId="4FF86418">
                <wp:simplePos x="0" y="0"/>
                <wp:positionH relativeFrom="column">
                  <wp:posOffset>1306195</wp:posOffset>
                </wp:positionH>
                <wp:positionV relativeFrom="paragraph">
                  <wp:posOffset>106045</wp:posOffset>
                </wp:positionV>
                <wp:extent cx="4765040" cy="340360"/>
                <wp:effectExtent l="0" t="0" r="0" b="0"/>
                <wp:wrapSquare wrapText="bothSides"/>
                <wp:docPr id="137" name="Tekstvak 44"/>
                <wp:cNvGraphicFramePr/>
                <a:graphic xmlns:a="http://schemas.openxmlformats.org/drawingml/2006/main">
                  <a:graphicData uri="http://schemas.microsoft.com/office/word/2010/wordprocessingShape">
                    <wps:wsp>
                      <wps:cNvSpPr txBox="1"/>
                      <wps:spPr>
                        <a:xfrm>
                          <a:off x="0" y="0"/>
                          <a:ext cx="4765040" cy="3403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2208A5" w14:textId="5DCB15A3" w:rsidR="000818DE" w:rsidRDefault="000818DE" w:rsidP="000818DE">
                            <w:pPr>
                              <w:jc w:val="center"/>
                              <w:rPr>
                                <w:color w:val="FFFFFF" w:themeColor="background1"/>
                              </w:rPr>
                            </w:pPr>
                            <w:r>
                              <w:rPr>
                                <w:color w:val="FFFFFF" w:themeColor="background1"/>
                              </w:rPr>
                              <w:t>Certificeringen</w:t>
                            </w:r>
                          </w:p>
                          <w:p w14:paraId="45B27CAE" w14:textId="77777777" w:rsidR="000818DE" w:rsidRPr="00C867F8" w:rsidRDefault="000818DE" w:rsidP="000818DE">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0F9EE" id="_x0000_s1053" type="#_x0000_t202" style="position:absolute;margin-left:102.85pt;margin-top:8.35pt;width:375.2pt;height:2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" filled="f" stroked="f">
                <v:textbox>
                  <w:txbxContent>
                    <w:p w14:paraId="452208A5" w14:textId="5DCB15A3" w:rsidR="000818DE" w:rsidRDefault="000818DE" w:rsidP="000818DE">
                      <w:pPr>
                        <w:jc w:val="center"/>
                        <w:rPr>
                          <w:color w:val="FFFFFF" w:themeColor="background1"/>
                        </w:rPr>
                      </w:pPr>
                      <w:r>
                        <w:rPr>
                          <w:color w:val="FFFFFF" w:themeColor="background1"/>
                        </w:rPr>
                        <w:t>Certificeringen</w:t>
                      </w:r>
                    </w:p>
                    <w:p w14:paraId="45B27CAE" w14:textId="77777777" w:rsidR="000818DE" w:rsidRPr="00C867F8" w:rsidRDefault="000818DE" w:rsidP="000818DE">
                      <w:pPr>
                        <w:rPr>
                          <w:color w:val="FFFFFF" w:themeColor="background1"/>
                        </w:rPr>
                      </w:pPr>
                    </w:p>
                  </w:txbxContent>
                </v:textbox>
                <w10:wrap type="square"/>
              </v:shape>
            </w:pict>
          </mc:Fallback>
        </mc:AlternateContent>
      </w:r>
    </w:p>
    <w:p w14:paraId="1687A057" w14:textId="4BF4D096" w:rsidR="000818DE" w:rsidRPr="00075E0A" w:rsidRDefault="000818DE" w:rsidP="00737E52">
      <w:pPr>
        <w:spacing w:after="200" w:line="276" w:lineRule="auto"/>
        <w:rPr>
          <w:rFonts w:ascii="Frutiger 55 Roman" w:hAnsi="Frutiger 55 Roman"/>
          <w:color w:val="auto"/>
        </w:rPr>
      </w:pPr>
    </w:p>
    <w:tbl>
      <w:tblPr>
        <w:tblStyle w:val="TableGrid"/>
        <w:tblW w:w="7654" w:type="dxa"/>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095"/>
      </w:tblGrid>
      <w:tr w:rsidR="000818DE" w:rsidRPr="00F37570" w14:paraId="671F033B" w14:textId="77777777" w:rsidTr="000818DE">
        <w:tc>
          <w:tcPr>
            <w:tcW w:w="1559" w:type="dxa"/>
          </w:tcPr>
          <w:p w14:paraId="7E286872" w14:textId="20A4FE38" w:rsidR="000818DE" w:rsidRPr="00075E0A" w:rsidRDefault="00327372" w:rsidP="000818DE">
            <w:r>
              <w:t>2015</w:t>
            </w:r>
            <w:r w:rsidR="000818DE" w:rsidRPr="00075E0A">
              <w:t xml:space="preserve"> – heden</w:t>
            </w:r>
          </w:p>
        </w:tc>
        <w:tc>
          <w:tcPr>
            <w:tcW w:w="6095" w:type="dxa"/>
          </w:tcPr>
          <w:p w14:paraId="0D2D976C" w14:textId="635DADB6" w:rsidR="004E4DC1" w:rsidRDefault="004E4DC1" w:rsidP="000818DE">
            <w:pPr>
              <w:rPr>
                <w:lang w:val="en-US"/>
              </w:rPr>
            </w:pPr>
            <w:r w:rsidRPr="004E4DC1">
              <w:rPr>
                <w:lang w:val="en-US"/>
              </w:rPr>
              <w:t>IBM Content Navigator - Analyst</w:t>
            </w:r>
          </w:p>
          <w:p w14:paraId="7E8AAA33" w14:textId="782BFC22" w:rsidR="004E4DC1" w:rsidRDefault="004E4DC1" w:rsidP="000818DE">
            <w:pPr>
              <w:rPr>
                <w:lang w:val="en-US"/>
              </w:rPr>
            </w:pPr>
            <w:r w:rsidRPr="004E4DC1">
              <w:rPr>
                <w:lang w:val="en-US"/>
              </w:rPr>
              <w:t>IBM Content Navigator Essentials</w:t>
            </w:r>
          </w:p>
          <w:p w14:paraId="4A749E09" w14:textId="3FE05757" w:rsidR="004E4DC1" w:rsidRDefault="004E4DC1" w:rsidP="000818DE">
            <w:pPr>
              <w:rPr>
                <w:lang w:val="en-US"/>
              </w:rPr>
            </w:pPr>
            <w:r w:rsidRPr="004E4DC1">
              <w:rPr>
                <w:lang w:val="en-US"/>
              </w:rPr>
              <w:t>IBM Content Navigator Solution Design</w:t>
            </w:r>
          </w:p>
          <w:p w14:paraId="1C838B42" w14:textId="6377567F" w:rsidR="004E4DC1" w:rsidRDefault="004E4DC1" w:rsidP="000818DE">
            <w:pPr>
              <w:rPr>
                <w:lang w:val="en-US"/>
              </w:rPr>
            </w:pPr>
            <w:r w:rsidRPr="004E4DC1">
              <w:rPr>
                <w:lang w:val="en-US"/>
              </w:rPr>
              <w:t>PSM - Professional Scrum Master</w:t>
            </w:r>
          </w:p>
          <w:p w14:paraId="6F3BE076" w14:textId="7D492F93" w:rsidR="000818DE" w:rsidRPr="00F37570" w:rsidRDefault="000818DE" w:rsidP="000818DE">
            <w:pPr>
              <w:rPr>
                <w:lang w:val="en-US"/>
              </w:rPr>
            </w:pPr>
            <w:r w:rsidRPr="00F37570">
              <w:rPr>
                <w:lang w:val="en-US"/>
              </w:rPr>
              <w:t xml:space="preserve">IBM Certified Solution Designer - Case Manager </w:t>
            </w:r>
            <w:r w:rsidR="008A19A6">
              <w:rPr>
                <w:lang w:val="en-US"/>
              </w:rPr>
              <w:t>V5.2</w:t>
            </w:r>
          </w:p>
        </w:tc>
      </w:tr>
      <w:tr w:rsidR="000818DE" w:rsidRPr="00F37570" w14:paraId="469180CE" w14:textId="77777777" w:rsidTr="000818DE">
        <w:tc>
          <w:tcPr>
            <w:tcW w:w="1559" w:type="dxa"/>
          </w:tcPr>
          <w:p w14:paraId="2BCBCBB9" w14:textId="77777777" w:rsidR="000818DE" w:rsidRPr="00F37570" w:rsidRDefault="000818DE" w:rsidP="000818DE">
            <w:pPr>
              <w:rPr>
                <w:lang w:val="en-US"/>
              </w:rPr>
            </w:pPr>
          </w:p>
        </w:tc>
        <w:tc>
          <w:tcPr>
            <w:tcW w:w="6095" w:type="dxa"/>
          </w:tcPr>
          <w:p w14:paraId="44533127" w14:textId="4CE4FFC7" w:rsidR="000818DE" w:rsidRPr="00F37570" w:rsidRDefault="000818DE" w:rsidP="000818DE">
            <w:pPr>
              <w:rPr>
                <w:lang w:val="en-US"/>
              </w:rPr>
            </w:pPr>
            <w:r w:rsidRPr="00F37570">
              <w:rPr>
                <w:lang w:val="en-US"/>
              </w:rPr>
              <w:t xml:space="preserve">IBM Content Navigator V2.0.2 </w:t>
            </w:r>
          </w:p>
        </w:tc>
      </w:tr>
      <w:tr w:rsidR="000818DE" w:rsidRPr="00F37570" w14:paraId="780BCB81" w14:textId="77777777" w:rsidTr="000818DE">
        <w:tc>
          <w:tcPr>
            <w:tcW w:w="1559" w:type="dxa"/>
          </w:tcPr>
          <w:p w14:paraId="57073E4B" w14:textId="77777777" w:rsidR="000818DE" w:rsidRPr="00F37570" w:rsidRDefault="000818DE" w:rsidP="000818DE">
            <w:pPr>
              <w:rPr>
                <w:lang w:val="en-US"/>
              </w:rPr>
            </w:pPr>
          </w:p>
        </w:tc>
        <w:tc>
          <w:tcPr>
            <w:tcW w:w="6095" w:type="dxa"/>
          </w:tcPr>
          <w:p w14:paraId="4BEDACD2" w14:textId="237B7471" w:rsidR="000818DE" w:rsidRPr="00F37570" w:rsidRDefault="008A19A6" w:rsidP="000818DE">
            <w:pPr>
              <w:rPr>
                <w:lang w:val="en-US"/>
              </w:rPr>
            </w:pPr>
            <w:r>
              <w:rPr>
                <w:lang w:val="en-US"/>
              </w:rPr>
              <w:t xml:space="preserve">IBM </w:t>
            </w:r>
            <w:r w:rsidR="000818DE" w:rsidRPr="00F37570">
              <w:rPr>
                <w:lang w:val="en-US"/>
              </w:rPr>
              <w:t>Specialist – Case Manager V 5.0</w:t>
            </w:r>
          </w:p>
        </w:tc>
      </w:tr>
      <w:tr w:rsidR="000818DE" w:rsidRPr="00075E0A" w14:paraId="6538F317" w14:textId="77777777" w:rsidTr="000818DE">
        <w:tc>
          <w:tcPr>
            <w:tcW w:w="1559" w:type="dxa"/>
          </w:tcPr>
          <w:p w14:paraId="778AFE2F" w14:textId="77777777" w:rsidR="000818DE" w:rsidRPr="00F37570" w:rsidRDefault="000818DE" w:rsidP="000818DE">
            <w:pPr>
              <w:rPr>
                <w:lang w:val="en-US"/>
              </w:rPr>
            </w:pPr>
          </w:p>
        </w:tc>
        <w:tc>
          <w:tcPr>
            <w:tcW w:w="6095" w:type="dxa"/>
          </w:tcPr>
          <w:p w14:paraId="2A4647B0" w14:textId="09729DD2" w:rsidR="000818DE" w:rsidRPr="00075E0A" w:rsidRDefault="000818DE" w:rsidP="000818DE">
            <w:r w:rsidRPr="00075E0A">
              <w:rPr>
                <w:b/>
                <w:noProof/>
                <w:color w:val="E86238"/>
                <w:sz w:val="24"/>
                <w:szCs w:val="24"/>
                <w:lang w:val="en-US" w:bidi="ar-SA"/>
              </w:rPr>
              <w:drawing>
                <wp:inline distT="0" distB="0" distL="0" distR="0" wp14:anchorId="36983F10" wp14:editId="35A9076D">
                  <wp:extent cx="1630907" cy="570026"/>
                  <wp:effectExtent l="0" t="0" r="7620" b="190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ECM_color.jpg"/>
                          <pic:cNvPicPr/>
                        </pic:nvPicPr>
                        <pic:blipFill>
                          <a:blip r:embed="rId14">
                            <a:extLst>
                              <a:ext uri="{28A0092B-C50C-407E-A947-70E740481C1C}">
                                <a14:useLocalDpi xmlns:a14="http://schemas.microsoft.com/office/drawing/2010/main" val="0"/>
                              </a:ext>
                            </a:extLst>
                          </a:blip>
                          <a:stretch>
                            <a:fillRect/>
                          </a:stretch>
                        </pic:blipFill>
                        <pic:spPr>
                          <a:xfrm>
                            <a:off x="0" y="0"/>
                            <a:ext cx="1654944" cy="578427"/>
                          </a:xfrm>
                          <a:prstGeom prst="rect">
                            <a:avLst/>
                          </a:prstGeom>
                        </pic:spPr>
                      </pic:pic>
                    </a:graphicData>
                  </a:graphic>
                </wp:inline>
              </w:drawing>
            </w:r>
          </w:p>
        </w:tc>
      </w:tr>
      <w:tr w:rsidR="000818DE" w:rsidRPr="00075E0A" w14:paraId="7A880B39" w14:textId="77777777" w:rsidTr="000818DE">
        <w:tc>
          <w:tcPr>
            <w:tcW w:w="1559" w:type="dxa"/>
          </w:tcPr>
          <w:p w14:paraId="3CE6BB15" w14:textId="77777777" w:rsidR="000818DE" w:rsidRPr="00075E0A" w:rsidRDefault="000818DE" w:rsidP="000818DE"/>
        </w:tc>
        <w:tc>
          <w:tcPr>
            <w:tcW w:w="6095" w:type="dxa"/>
          </w:tcPr>
          <w:p w14:paraId="7AA3D750" w14:textId="4B54F3AF" w:rsidR="000818DE" w:rsidRPr="00075E0A" w:rsidRDefault="000818DE" w:rsidP="000818DE">
            <w:pPr>
              <w:rPr>
                <w:i/>
              </w:rPr>
            </w:pPr>
            <w:r w:rsidRPr="00075E0A">
              <w:rPr>
                <w:i/>
              </w:rPr>
              <w:t xml:space="preserve">Voor een detailoverzicht van alle certificatie &amp; trainingen zie </w:t>
            </w:r>
            <w:hyperlink r:id="rId15" w:history="1">
              <w:r w:rsidRPr="00075E0A">
                <w:rPr>
                  <w:rStyle w:val="Hyperlink"/>
                  <w:i/>
                </w:rPr>
                <w:t>LinkedIn</w:t>
              </w:r>
            </w:hyperlink>
            <w:r w:rsidRPr="00075E0A">
              <w:rPr>
                <w:i/>
              </w:rPr>
              <w:t xml:space="preserve"> profiel</w:t>
            </w:r>
          </w:p>
        </w:tc>
      </w:tr>
    </w:tbl>
    <w:p w14:paraId="6D337F4D" w14:textId="78367844" w:rsidR="000818DE" w:rsidRPr="00075E0A" w:rsidRDefault="00ED6D57" w:rsidP="000818DE">
      <w:pPr>
        <w:spacing w:after="200" w:line="276" w:lineRule="auto"/>
        <w:rPr>
          <w:rFonts w:ascii="Frutiger 55 Roman" w:hAnsi="Frutiger 55 Roman"/>
          <w:color w:val="auto"/>
        </w:rPr>
      </w:pPr>
      <w:r w:rsidRPr="00075E0A">
        <w:rPr>
          <w:noProof/>
          <w:color w:val="F2F2F2" w:themeColor="background1" w:themeShade="F2"/>
          <w:sz w:val="28"/>
          <w:lang w:val="en-US" w:bidi="ar-SA"/>
        </w:rPr>
        <mc:AlternateContent>
          <mc:Choice Requires="wpg">
            <w:drawing>
              <wp:anchor distT="0" distB="0" distL="114300" distR="114300" simplePos="0" relativeHeight="251692032" behindDoc="0" locked="0" layoutInCell="1" allowOverlap="1" wp14:anchorId="7C7513ED" wp14:editId="044A7A5A">
                <wp:simplePos x="0" y="0"/>
                <wp:positionH relativeFrom="column">
                  <wp:posOffset>1185545</wp:posOffset>
                </wp:positionH>
                <wp:positionV relativeFrom="paragraph">
                  <wp:posOffset>146685</wp:posOffset>
                </wp:positionV>
                <wp:extent cx="4893945" cy="346710"/>
                <wp:effectExtent l="0" t="0" r="8255" b="8890"/>
                <wp:wrapThrough wrapText="bothSides">
                  <wp:wrapPolygon edited="0">
                    <wp:start x="0" y="0"/>
                    <wp:lineTo x="0" y="15824"/>
                    <wp:lineTo x="673" y="20571"/>
                    <wp:lineTo x="1345" y="20571"/>
                    <wp:lineTo x="21524" y="14242"/>
                    <wp:lineTo x="21524" y="0"/>
                    <wp:lineTo x="0" y="0"/>
                  </wp:wrapPolygon>
                </wp:wrapThrough>
                <wp:docPr id="140" name="Groeperen 5"/>
                <wp:cNvGraphicFramePr/>
                <a:graphic xmlns:a="http://schemas.openxmlformats.org/drawingml/2006/main">
                  <a:graphicData uri="http://schemas.microsoft.com/office/word/2010/wordprocessingGroup">
                    <wpg:wgp>
                      <wpg:cNvGrpSpPr/>
                      <wpg:grpSpPr>
                        <a:xfrm>
                          <a:off x="0" y="0"/>
                          <a:ext cx="4893945" cy="346710"/>
                          <a:chOff x="0" y="0"/>
                          <a:chExt cx="4991735" cy="342900"/>
                        </a:xfrm>
                      </wpg:grpSpPr>
                      <wps:wsp>
                        <wps:cNvPr id="141" name="Rechthoek 10"/>
                        <wps:cNvSpPr/>
                        <wps:spPr>
                          <a:xfrm>
                            <a:off x="1905" y="0"/>
                            <a:ext cx="4989830" cy="231385"/>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txbx>
                          <w:txbxContent>
                            <w:p w14:paraId="415163CA" w14:textId="77777777" w:rsidR="000818DE" w:rsidRPr="009D3CDB" w:rsidRDefault="000818DE" w:rsidP="000818DE">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hthoekige driehoek 11"/>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7513ED" id="_x0000_s1054" style="position:absolute;margin-left:93.35pt;margin-top:11.55pt;width:385.35pt;height:27.3pt;z-index:251692032;mso-width-relative:margin;mso-height-relative:margin" coordsize="49917,34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">
                <v:rect id="Rechthoek 10" o:spid="_x0000_s1055" style="position:absolute;left:19;width:49898;height:23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" fillcolor="#235a70" stroked="f">
                  <v:textbox>
                    <w:txbxContent>
                      <w:p w14:paraId="415163CA" w14:textId="77777777" w:rsidR="000818DE" w:rsidRPr="009D3CDB" w:rsidRDefault="000818DE" w:rsidP="000818DE">
                        <w:pPr>
                          <w:jc w:val="center"/>
                          <w:rPr>
                            <w:color w:val="FFFFFF" w:themeColor="background1"/>
                          </w:rPr>
                        </w:pPr>
                      </w:p>
                    </w:txbxContent>
                  </v:textbox>
                </v:rect>
                <v:shape id="Rechthoekige driehoek 11" o:spid="_x0000_s1056" type="#_x0000_t6" style="position:absolute;top:2254;width:2927;height:117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" fillcolor="#1a4455" stroked="f"/>
                <w10:wrap type="through"/>
              </v:group>
            </w:pict>
          </mc:Fallback>
        </mc:AlternateContent>
      </w:r>
      <w:r w:rsidR="000818DE" w:rsidRPr="00075E0A">
        <w:rPr>
          <w:noProof/>
          <w:color w:val="FFFFFF" w:themeColor="background1"/>
          <w:lang w:val="en-US" w:bidi="ar-SA"/>
        </w:rPr>
        <mc:AlternateContent>
          <mc:Choice Requires="wps">
            <w:drawing>
              <wp:anchor distT="0" distB="0" distL="114300" distR="114300" simplePos="0" relativeHeight="251694080" behindDoc="0" locked="0" layoutInCell="1" allowOverlap="1" wp14:anchorId="0108B32C" wp14:editId="5CB0BB0B">
                <wp:simplePos x="0" y="0"/>
                <wp:positionH relativeFrom="column">
                  <wp:posOffset>1188085</wp:posOffset>
                </wp:positionH>
                <wp:positionV relativeFrom="paragraph">
                  <wp:posOffset>144780</wp:posOffset>
                </wp:positionV>
                <wp:extent cx="4765040" cy="340360"/>
                <wp:effectExtent l="0" t="0" r="0" b="0"/>
                <wp:wrapSquare wrapText="bothSides"/>
                <wp:docPr id="145" name="Tekstvak 44"/>
                <wp:cNvGraphicFramePr/>
                <a:graphic xmlns:a="http://schemas.openxmlformats.org/drawingml/2006/main">
                  <a:graphicData uri="http://schemas.microsoft.com/office/word/2010/wordprocessingShape">
                    <wps:wsp>
                      <wps:cNvSpPr txBox="1"/>
                      <wps:spPr>
                        <a:xfrm>
                          <a:off x="0" y="0"/>
                          <a:ext cx="4765040" cy="3403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583D18" w14:textId="45328AF2" w:rsidR="000818DE" w:rsidRDefault="000818DE" w:rsidP="000818DE">
                            <w:pPr>
                              <w:jc w:val="center"/>
                              <w:rPr>
                                <w:color w:val="FFFFFF" w:themeColor="background1"/>
                              </w:rPr>
                            </w:pPr>
                            <w:r>
                              <w:rPr>
                                <w:color w:val="FFFFFF" w:themeColor="background1"/>
                              </w:rPr>
                              <w:t>T</w:t>
                            </w:r>
                            <w:r w:rsidR="00ED6D57">
                              <w:rPr>
                                <w:color w:val="FFFFFF" w:themeColor="background1"/>
                              </w:rPr>
                              <w:t>rainingen</w:t>
                            </w:r>
                          </w:p>
                          <w:p w14:paraId="3E2CC751" w14:textId="77777777" w:rsidR="000818DE" w:rsidRPr="00C867F8" w:rsidRDefault="000818DE" w:rsidP="000818DE">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8B32C" id="_x0000_s1057" type="#_x0000_t202" style="position:absolute;margin-left:93.55pt;margin-top:11.4pt;width:375.2pt;height:2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" filled="f" stroked="f">
                <v:textbox>
                  <w:txbxContent>
                    <w:p w14:paraId="72583D18" w14:textId="45328AF2" w:rsidR="000818DE" w:rsidRDefault="000818DE" w:rsidP="000818DE">
                      <w:pPr>
                        <w:jc w:val="center"/>
                        <w:rPr>
                          <w:color w:val="FFFFFF" w:themeColor="background1"/>
                        </w:rPr>
                      </w:pPr>
                      <w:r>
                        <w:rPr>
                          <w:color w:val="FFFFFF" w:themeColor="background1"/>
                        </w:rPr>
                        <w:t>T</w:t>
                      </w:r>
                      <w:r w:rsidR="00ED6D57">
                        <w:rPr>
                          <w:color w:val="FFFFFF" w:themeColor="background1"/>
                        </w:rPr>
                        <w:t>rainingen</w:t>
                      </w:r>
                    </w:p>
                    <w:p w14:paraId="3E2CC751" w14:textId="77777777" w:rsidR="000818DE" w:rsidRPr="00C867F8" w:rsidRDefault="000818DE" w:rsidP="000818DE">
                      <w:pPr>
                        <w:rPr>
                          <w:color w:val="FFFFFF" w:themeColor="background1"/>
                        </w:rPr>
                      </w:pPr>
                    </w:p>
                  </w:txbxContent>
                </v:textbox>
                <w10:wrap type="square"/>
              </v:shape>
            </w:pict>
          </mc:Fallback>
        </mc:AlternateContent>
      </w:r>
    </w:p>
    <w:p w14:paraId="6BA79A71" w14:textId="629FDA87" w:rsidR="000818DE" w:rsidRPr="00075E0A" w:rsidRDefault="000818DE" w:rsidP="000818DE">
      <w:pPr>
        <w:spacing w:after="200" w:line="276" w:lineRule="auto"/>
        <w:rPr>
          <w:rFonts w:ascii="Frutiger 55 Roman" w:hAnsi="Frutiger 55 Roman"/>
          <w:color w:val="auto"/>
        </w:rPr>
      </w:pPr>
    </w:p>
    <w:tbl>
      <w:tblPr>
        <w:tblStyle w:val="TableGrid"/>
        <w:tblW w:w="7654" w:type="dxa"/>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6095"/>
      </w:tblGrid>
      <w:tr w:rsidR="002C3270" w:rsidRPr="00F37570" w14:paraId="35B1EBA6" w14:textId="77777777" w:rsidTr="00ED6D57">
        <w:tc>
          <w:tcPr>
            <w:tcW w:w="1559" w:type="dxa"/>
          </w:tcPr>
          <w:p w14:paraId="249C15FF" w14:textId="06F328B4" w:rsidR="002C3270" w:rsidRPr="00075E0A" w:rsidRDefault="002A1F3E" w:rsidP="00ED6D57">
            <w:r>
              <w:t>2015</w:t>
            </w:r>
            <w:r w:rsidR="00ED6D57" w:rsidRPr="00075E0A">
              <w:t xml:space="preserve"> - </w:t>
            </w:r>
            <w:r>
              <w:t>Heden</w:t>
            </w:r>
            <w:r w:rsidR="00F83CF3" w:rsidRPr="00075E0A">
              <w:rPr>
                <w:vanish/>
              </w:rPr>
              <w:t>201 - heden</w:t>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t xml:space="preserve">ennis nalyst </w:t>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r w:rsidR="00F83CF3" w:rsidRPr="00075E0A">
              <w:rPr>
                <w:vanish/>
              </w:rPr>
              <w:pgNum/>
            </w:r>
          </w:p>
        </w:tc>
        <w:tc>
          <w:tcPr>
            <w:tcW w:w="6095" w:type="dxa"/>
            <w:vAlign w:val="bottom"/>
          </w:tcPr>
          <w:p w14:paraId="7FE8F6BB" w14:textId="71E240AC" w:rsidR="002A1F3E" w:rsidRDefault="002A1F3E" w:rsidP="002C3270">
            <w:pPr>
              <w:rPr>
                <w:lang w:val="en-US" w:bidi="ar-SA"/>
              </w:rPr>
            </w:pPr>
            <w:r w:rsidRPr="002A1F3E">
              <w:rPr>
                <w:lang w:val="en-US" w:bidi="ar-SA"/>
              </w:rPr>
              <w:t>- Professional Scrum Master (PSM) course</w:t>
            </w:r>
            <w:r w:rsidRPr="002A1F3E">
              <w:rPr>
                <w:lang w:val="en-US" w:bidi="ar-SA"/>
              </w:rPr>
              <w:cr/>
              <w:t>- IBM Enterprise Records 5.1 Core Skills</w:t>
            </w:r>
            <w:r w:rsidRPr="002A1F3E">
              <w:rPr>
                <w:lang w:val="en-US" w:bidi="ar-SA"/>
              </w:rPr>
              <w:cr/>
              <w:t>- IBM Enterprise Records 5.1 System Configuration</w:t>
            </w:r>
            <w:r w:rsidRPr="002A1F3E">
              <w:rPr>
                <w:lang w:val="en-US" w:bidi="ar-SA"/>
              </w:rPr>
              <w:cr/>
              <w:t>- Apple Final Cut Pro X 10.3 Essential Training</w:t>
            </w:r>
            <w:r w:rsidRPr="002A1F3E">
              <w:rPr>
                <w:lang w:val="en-US" w:bidi="ar-SA"/>
              </w:rPr>
              <w:cr/>
              <w:t>- Apple Compressor 4.1 Essential Training</w:t>
            </w:r>
            <w:r w:rsidRPr="002A1F3E">
              <w:rPr>
                <w:lang w:val="en-US" w:bidi="ar-SA"/>
              </w:rPr>
              <w:cr/>
              <w:t>- Apple Motion 5.3 Essential Training</w:t>
            </w:r>
            <w:r w:rsidRPr="002A1F3E">
              <w:rPr>
                <w:lang w:val="en-US" w:bidi="ar-SA"/>
              </w:rPr>
              <w:cr/>
              <w:t>- Apple Final Cut Pro X Guru: Motion Graphics in Motion</w:t>
            </w:r>
            <w:r>
              <w:rPr>
                <w:lang w:val="en-US" w:bidi="ar-SA"/>
              </w:rPr>
              <w:br/>
            </w:r>
            <w:r w:rsidRPr="002A1F3E">
              <w:rPr>
                <w:lang w:val="en-US" w:bidi="ar-SA"/>
              </w:rPr>
              <w:t>- IBM Content Navigator V2.0.3 Product Implementation and Maintenance Training (PIT/PMT) (220272)</w:t>
            </w:r>
            <w:r w:rsidRPr="002A1F3E">
              <w:rPr>
                <w:lang w:val="en-US" w:bidi="ar-SA"/>
              </w:rPr>
              <w:cr/>
              <w:t>- IBM Case Manager V5.2.1 Product Implementation and Maintenance Training (PIT/PMT) (220271)</w:t>
            </w:r>
            <w:r w:rsidRPr="002A1F3E">
              <w:rPr>
                <w:lang w:val="en-US" w:bidi="ar-SA"/>
              </w:rPr>
              <w:cr/>
              <w:t>- IBM Case Manager V5.2.1 Product Architecture Training (PAT) (220270)</w:t>
            </w:r>
            <w:r w:rsidRPr="002A1F3E">
              <w:rPr>
                <w:lang w:val="en-US" w:bidi="ar-SA"/>
              </w:rPr>
              <w:cr/>
              <w:t>- IBM Content Foundation &amp; FileNet Content Manager V5.2.1 Product Sales and Architecture Training (PST/PAT) (220277)</w:t>
            </w:r>
            <w:r w:rsidRPr="002A1F3E">
              <w:rPr>
                <w:lang w:val="en-US" w:bidi="ar-SA"/>
              </w:rPr>
              <w:cr/>
              <w:t>- IBM Case Manager 5.2: Build and Migrate a Solution (F212)</w:t>
            </w:r>
            <w:r w:rsidRPr="002A1F3E">
              <w:rPr>
                <w:lang w:val="en-US" w:bidi="ar-SA"/>
              </w:rPr>
              <w:cr/>
              <w:t>- IBM Case Manager 5.2: Customize and Extend the Features</w:t>
            </w:r>
            <w:r w:rsidRPr="002A1F3E">
              <w:rPr>
                <w:lang w:val="en-US" w:bidi="ar-SA"/>
              </w:rPr>
              <w:cr/>
              <w:t>- IBM Case Manager 5.2: Integrated Rules (F214)</w:t>
            </w:r>
            <w:r w:rsidRPr="002A1F3E">
              <w:rPr>
                <w:lang w:val="en-US" w:bidi="ar-SA"/>
              </w:rPr>
              <w:cr/>
              <w:t>- IBM Case Manager: Integrating Case Analytic tools (F218)</w:t>
            </w:r>
            <w:r w:rsidRPr="002A1F3E">
              <w:rPr>
                <w:lang w:val="en-US" w:bidi="ar-SA"/>
              </w:rPr>
              <w:cr/>
              <w:t>- IBM Case Manager 5.2: Introduction to Case Manager (F215)</w:t>
            </w:r>
            <w:r w:rsidRPr="002A1F3E">
              <w:rPr>
                <w:lang w:val="en-US" w:bidi="ar-SA"/>
              </w:rPr>
              <w:cr/>
              <w:t>- Case Foundation 5.2.1: Introduction (F230)</w:t>
            </w:r>
            <w:r w:rsidRPr="002A1F3E">
              <w:rPr>
                <w:lang w:val="en-US" w:bidi="ar-SA"/>
              </w:rPr>
              <w:cr/>
              <w:t>- Introduction to - IBM Content Navigator 2.0 - WBT (F205)</w:t>
            </w:r>
            <w:r w:rsidRPr="002A1F3E">
              <w:rPr>
                <w:lang w:val="en-US" w:bidi="ar-SA"/>
              </w:rPr>
              <w:cr/>
              <w:t>- IBM Content Navigator 2.0.2 Customize and Extend the Features (F120)</w:t>
            </w:r>
            <w:r w:rsidRPr="002A1F3E">
              <w:rPr>
                <w:lang w:val="en-US" w:bidi="ar-SA"/>
              </w:rPr>
              <w:cr/>
            </w:r>
          </w:p>
          <w:p w14:paraId="1304AEC8" w14:textId="1DC85504" w:rsidR="002C3270" w:rsidRPr="00F37570" w:rsidRDefault="002C3270" w:rsidP="002C3270">
            <w:pPr>
              <w:rPr>
                <w:vanish/>
                <w:lang w:val="en-US"/>
              </w:rPr>
            </w:pPr>
          </w:p>
        </w:tc>
      </w:tr>
    </w:tbl>
    <w:p w14:paraId="2948A6A0" w14:textId="17375B80" w:rsidR="00ED6D57" w:rsidRPr="00075E0A" w:rsidRDefault="002A1F3E" w:rsidP="00737E52">
      <w:pPr>
        <w:spacing w:after="200" w:line="276" w:lineRule="auto"/>
        <w:rPr>
          <w:rFonts w:ascii="Frutiger 55 Roman" w:hAnsi="Frutiger 55 Roman"/>
          <w:color w:val="auto"/>
        </w:rPr>
      </w:pPr>
      <w:r w:rsidRPr="002A1F3E">
        <w:rPr>
          <w:rFonts w:ascii="Frutiger 55 Roman" w:hAnsi="Frutiger 55 Roman"/>
          <w:color w:val="auto"/>
        </w:rPr>
        <w:lastRenderedPageBreak/>
        <mc:AlternateContent>
          <mc:Choice Requires="wpg">
            <w:drawing>
              <wp:anchor distT="0" distB="0" distL="114300" distR="114300" simplePos="0" relativeHeight="251705344" behindDoc="0" locked="0" layoutInCell="1" allowOverlap="1" wp14:anchorId="7DB8C26C" wp14:editId="7A2F63EC">
                <wp:simplePos x="0" y="0"/>
                <wp:positionH relativeFrom="column">
                  <wp:posOffset>1193800</wp:posOffset>
                </wp:positionH>
                <wp:positionV relativeFrom="paragraph">
                  <wp:posOffset>0</wp:posOffset>
                </wp:positionV>
                <wp:extent cx="4893945" cy="346710"/>
                <wp:effectExtent l="0" t="0" r="8255" b="8890"/>
                <wp:wrapThrough wrapText="bothSides">
                  <wp:wrapPolygon edited="0">
                    <wp:start x="0" y="0"/>
                    <wp:lineTo x="0" y="15824"/>
                    <wp:lineTo x="673" y="20571"/>
                    <wp:lineTo x="1345" y="20571"/>
                    <wp:lineTo x="21524" y="14242"/>
                    <wp:lineTo x="21524" y="0"/>
                    <wp:lineTo x="0" y="0"/>
                  </wp:wrapPolygon>
                </wp:wrapThrough>
                <wp:docPr id="37" name="Groeperen 5"/>
                <wp:cNvGraphicFramePr/>
                <a:graphic xmlns:a="http://schemas.openxmlformats.org/drawingml/2006/main">
                  <a:graphicData uri="http://schemas.microsoft.com/office/word/2010/wordprocessingGroup">
                    <wpg:wgp>
                      <wpg:cNvGrpSpPr/>
                      <wpg:grpSpPr>
                        <a:xfrm>
                          <a:off x="0" y="0"/>
                          <a:ext cx="4893945" cy="346710"/>
                          <a:chOff x="0" y="0"/>
                          <a:chExt cx="4991735" cy="342900"/>
                        </a:xfrm>
                      </wpg:grpSpPr>
                      <wps:wsp>
                        <wps:cNvPr id="39" name="Rechthoek 10"/>
                        <wps:cNvSpPr/>
                        <wps:spPr>
                          <a:xfrm>
                            <a:off x="1905" y="0"/>
                            <a:ext cx="4989830" cy="231385"/>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txbx>
                          <w:txbxContent>
                            <w:p w14:paraId="00EC0F97" w14:textId="77777777" w:rsidR="002A1F3E" w:rsidRPr="009D3CDB" w:rsidRDefault="002A1F3E" w:rsidP="002A1F3E">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hthoekige driehoek 11"/>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B8C26C" id="_x0000_s1058" style="position:absolute;margin-left:94pt;margin-top:0;width:385.35pt;height:27.3pt;z-index:251705344;mso-width-relative:margin;mso-height-relative:margin" coordsize="49917,34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">
                <v:rect id="Rechthoek 10" o:spid="_x0000_s1059" style="position:absolute;left:19;width:49898;height:23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" fillcolor="#235a70" stroked="f">
                  <v:textbox>
                    <w:txbxContent>
                      <w:p w14:paraId="00EC0F97" w14:textId="77777777" w:rsidR="002A1F3E" w:rsidRPr="009D3CDB" w:rsidRDefault="002A1F3E" w:rsidP="002A1F3E">
                        <w:pPr>
                          <w:jc w:val="center"/>
                          <w:rPr>
                            <w:color w:val="FFFFFF" w:themeColor="background1"/>
                          </w:rPr>
                        </w:pPr>
                      </w:p>
                    </w:txbxContent>
                  </v:textbox>
                </v:rect>
                <v:shape id="Rechthoekige driehoek 11" o:spid="_x0000_s1060" type="#_x0000_t6" style="position:absolute;top:2254;width:2927;height:117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" fillcolor="#1a4455" stroked="f"/>
                <w10:wrap type="through"/>
              </v:group>
            </w:pict>
          </mc:Fallback>
        </mc:AlternateContent>
      </w:r>
      <w:r w:rsidRPr="002A1F3E">
        <w:rPr>
          <w:rFonts w:ascii="Frutiger 55 Roman" w:hAnsi="Frutiger 55 Roman"/>
          <w:color w:val="auto"/>
        </w:rPr>
        <mc:AlternateContent>
          <mc:Choice Requires="wps">
            <w:drawing>
              <wp:anchor distT="0" distB="0" distL="114300" distR="114300" simplePos="0" relativeHeight="251706368" behindDoc="0" locked="0" layoutInCell="1" allowOverlap="1" wp14:anchorId="26BC6B43" wp14:editId="650133DC">
                <wp:simplePos x="0" y="0"/>
                <wp:positionH relativeFrom="column">
                  <wp:posOffset>1196639</wp:posOffset>
                </wp:positionH>
                <wp:positionV relativeFrom="paragraph">
                  <wp:posOffset>261</wp:posOffset>
                </wp:positionV>
                <wp:extent cx="4765040" cy="340360"/>
                <wp:effectExtent l="0" t="0" r="0" b="0"/>
                <wp:wrapSquare wrapText="bothSides"/>
                <wp:docPr id="41" name="Tekstvak 44"/>
                <wp:cNvGraphicFramePr/>
                <a:graphic xmlns:a="http://schemas.openxmlformats.org/drawingml/2006/main">
                  <a:graphicData uri="http://schemas.microsoft.com/office/word/2010/wordprocessingShape">
                    <wps:wsp>
                      <wps:cNvSpPr txBox="1"/>
                      <wps:spPr>
                        <a:xfrm>
                          <a:off x="0" y="0"/>
                          <a:ext cx="4765040" cy="3403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1ED27E" w14:textId="6418D0E8" w:rsidR="002A1F3E" w:rsidRDefault="002A1F3E" w:rsidP="002A1F3E">
                            <w:pPr>
                              <w:jc w:val="center"/>
                              <w:rPr>
                                <w:color w:val="FFFFFF" w:themeColor="background1"/>
                              </w:rPr>
                            </w:pPr>
                            <w:r>
                              <w:rPr>
                                <w:color w:val="FFFFFF" w:themeColor="background1"/>
                              </w:rPr>
                              <w:t>Rollen en opdrachten</w:t>
                            </w:r>
                          </w:p>
                          <w:p w14:paraId="687E2648" w14:textId="77777777" w:rsidR="002A1F3E" w:rsidRPr="00C867F8" w:rsidRDefault="002A1F3E" w:rsidP="002A1F3E">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C6B43" id="_x0000_s1061" type="#_x0000_t202" style="position:absolute;margin-left:94.2pt;margin-top:0;width:375.2pt;height:26.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" filled="f" stroked="f">
                <v:textbox>
                  <w:txbxContent>
                    <w:p w14:paraId="7B1ED27E" w14:textId="6418D0E8" w:rsidR="002A1F3E" w:rsidRDefault="002A1F3E" w:rsidP="002A1F3E">
                      <w:pPr>
                        <w:jc w:val="center"/>
                        <w:rPr>
                          <w:color w:val="FFFFFF" w:themeColor="background1"/>
                        </w:rPr>
                      </w:pPr>
                      <w:r>
                        <w:rPr>
                          <w:color w:val="FFFFFF" w:themeColor="background1"/>
                        </w:rPr>
                        <w:t>Rollen en opdrachten</w:t>
                      </w:r>
                    </w:p>
                    <w:p w14:paraId="687E2648" w14:textId="77777777" w:rsidR="002A1F3E" w:rsidRPr="00C867F8" w:rsidRDefault="002A1F3E" w:rsidP="002A1F3E">
                      <w:pPr>
                        <w:rPr>
                          <w:color w:val="FFFFFF" w:themeColor="background1"/>
                        </w:rPr>
                      </w:pPr>
                    </w:p>
                  </w:txbxContent>
                </v:textbox>
                <w10:wrap type="square"/>
              </v:shape>
            </w:pict>
          </mc:Fallback>
        </mc:AlternateContent>
      </w:r>
    </w:p>
    <w:tbl>
      <w:tblPr>
        <w:tblStyle w:val="TableGrid"/>
        <w:tblpPr w:leftFromText="180" w:rightFromText="180" w:vertAnchor="page" w:horzAnchor="page" w:tblpX="3541" w:tblpY="28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
        <w:gridCol w:w="1694"/>
        <w:gridCol w:w="3373"/>
      </w:tblGrid>
      <w:tr w:rsidR="00E45395" w:rsidRPr="00075E0A" w14:paraId="44A02A62" w14:textId="77777777" w:rsidTr="00E45395">
        <w:trPr>
          <w:trHeight w:val="379"/>
        </w:trPr>
        <w:tc>
          <w:tcPr>
            <w:tcW w:w="2998" w:type="dxa"/>
            <w:gridSpan w:val="2"/>
          </w:tcPr>
          <w:p w14:paraId="6341E60A" w14:textId="77777777" w:rsidR="00E45395" w:rsidRPr="00A97BA9" w:rsidRDefault="00E45395" w:rsidP="00E45395">
            <w:bookmarkStart w:id="0" w:name="_GoBack"/>
            <w:r>
              <w:t xml:space="preserve">2000 - </w:t>
            </w:r>
            <w:r w:rsidRPr="00A97BA9">
              <w:t>heden</w:t>
            </w:r>
          </w:p>
        </w:tc>
        <w:tc>
          <w:tcPr>
            <w:tcW w:w="3373" w:type="dxa"/>
          </w:tcPr>
          <w:p w14:paraId="722305BD" w14:textId="77777777" w:rsidR="00E45395" w:rsidRPr="00075E0A" w:rsidRDefault="00E45395" w:rsidP="00E45395">
            <w:r w:rsidRPr="00075E0A">
              <w:t>Werkgever</w:t>
            </w:r>
            <w:r>
              <w:t>: Novadoc ECM</w:t>
            </w:r>
          </w:p>
        </w:tc>
      </w:tr>
      <w:tr w:rsidR="00E45395" w:rsidRPr="00075E0A" w14:paraId="7EE152B4" w14:textId="77777777" w:rsidTr="00E45395">
        <w:trPr>
          <w:trHeight w:val="585"/>
        </w:trPr>
        <w:tc>
          <w:tcPr>
            <w:tcW w:w="1304" w:type="dxa"/>
          </w:tcPr>
          <w:p w14:paraId="4F86BBDB" w14:textId="77777777" w:rsidR="00E45395" w:rsidRDefault="00E45395" w:rsidP="00E45395">
            <w:r>
              <w:t>2017 - Heden</w:t>
            </w:r>
          </w:p>
        </w:tc>
        <w:tc>
          <w:tcPr>
            <w:tcW w:w="1694" w:type="dxa"/>
          </w:tcPr>
          <w:p w14:paraId="7EE19A9E" w14:textId="77777777" w:rsidR="00E45395" w:rsidRPr="00075E0A" w:rsidRDefault="00E45395" w:rsidP="00E45395">
            <w:r>
              <w:t>Functie</w:t>
            </w:r>
          </w:p>
        </w:tc>
        <w:tc>
          <w:tcPr>
            <w:tcW w:w="3373" w:type="dxa"/>
          </w:tcPr>
          <w:p w14:paraId="2FF5AC57" w14:textId="77777777" w:rsidR="00E45395" w:rsidRPr="002E4AD5" w:rsidRDefault="00E45395" w:rsidP="00E45395">
            <w:pPr>
              <w:rPr>
                <w:i/>
              </w:rPr>
            </w:pPr>
            <w:r>
              <w:rPr>
                <w:i/>
              </w:rPr>
              <w:t>Senior ECM Consultant</w:t>
            </w:r>
          </w:p>
        </w:tc>
      </w:tr>
      <w:tr w:rsidR="00E45395" w:rsidRPr="00075E0A" w14:paraId="542B140A" w14:textId="77777777" w:rsidTr="00E45395">
        <w:trPr>
          <w:trHeight w:val="585"/>
        </w:trPr>
        <w:tc>
          <w:tcPr>
            <w:tcW w:w="1304" w:type="dxa"/>
          </w:tcPr>
          <w:p w14:paraId="252EC013" w14:textId="77777777" w:rsidR="00E45395" w:rsidRDefault="00E45395" w:rsidP="00E45395"/>
        </w:tc>
        <w:tc>
          <w:tcPr>
            <w:tcW w:w="1694" w:type="dxa"/>
          </w:tcPr>
          <w:p w14:paraId="0D8B55F9" w14:textId="77777777" w:rsidR="00E45395" w:rsidRPr="00075E0A" w:rsidRDefault="00E45395" w:rsidP="00E45395">
            <w:r>
              <w:t>Werkzaamheden</w:t>
            </w:r>
          </w:p>
        </w:tc>
        <w:tc>
          <w:tcPr>
            <w:tcW w:w="3373" w:type="dxa"/>
          </w:tcPr>
          <w:p w14:paraId="356DE65B" w14:textId="77777777" w:rsidR="00E45395" w:rsidRPr="00C03608" w:rsidRDefault="00E45395" w:rsidP="00E45395">
            <w:r>
              <w:t xml:space="preserve">Implementatie en advisering van </w:t>
            </w:r>
            <w:proofErr w:type="gramStart"/>
            <w:r>
              <w:t>ECM oplossingen</w:t>
            </w:r>
            <w:proofErr w:type="gramEnd"/>
            <w:r>
              <w:t>.</w:t>
            </w:r>
          </w:p>
        </w:tc>
      </w:tr>
      <w:tr w:rsidR="00E45395" w:rsidRPr="00075E0A" w14:paraId="3141617D" w14:textId="77777777" w:rsidTr="00E45395">
        <w:trPr>
          <w:trHeight w:val="585"/>
        </w:trPr>
        <w:tc>
          <w:tcPr>
            <w:tcW w:w="1304" w:type="dxa"/>
          </w:tcPr>
          <w:p w14:paraId="13AC9B74" w14:textId="77777777" w:rsidR="00E45395" w:rsidRPr="00A97BA9" w:rsidRDefault="00E45395" w:rsidP="00E45395">
            <w:r>
              <w:t>2011 - 2017</w:t>
            </w:r>
            <w:r w:rsidRPr="00A97BA9">
              <w:t xml:space="preserve"> </w:t>
            </w:r>
          </w:p>
        </w:tc>
        <w:tc>
          <w:tcPr>
            <w:tcW w:w="1694" w:type="dxa"/>
          </w:tcPr>
          <w:p w14:paraId="5FD4601E" w14:textId="77777777" w:rsidR="00E45395" w:rsidRPr="00075E0A" w:rsidRDefault="00E45395" w:rsidP="00E45395">
            <w:r w:rsidRPr="00075E0A">
              <w:t>Functie</w:t>
            </w:r>
          </w:p>
        </w:tc>
        <w:tc>
          <w:tcPr>
            <w:tcW w:w="3373" w:type="dxa"/>
          </w:tcPr>
          <w:p w14:paraId="71785AD4" w14:textId="77777777" w:rsidR="00E45395" w:rsidRPr="002E4AD5" w:rsidRDefault="00E45395" w:rsidP="00E45395">
            <w:pPr>
              <w:rPr>
                <w:i/>
              </w:rPr>
            </w:pPr>
            <w:r w:rsidRPr="002E4AD5">
              <w:rPr>
                <w:i/>
              </w:rPr>
              <w:t xml:space="preserve">Senior ECM </w:t>
            </w:r>
            <w:proofErr w:type="gramStart"/>
            <w:r w:rsidRPr="002E4AD5">
              <w:rPr>
                <w:i/>
              </w:rPr>
              <w:t>Consultant /</w:t>
            </w:r>
            <w:proofErr w:type="gramEnd"/>
            <w:r w:rsidRPr="002E4AD5">
              <w:rPr>
                <w:i/>
              </w:rPr>
              <w:t xml:space="preserve"> Manager Techniek</w:t>
            </w:r>
          </w:p>
        </w:tc>
      </w:tr>
      <w:tr w:rsidR="00E45395" w:rsidRPr="00075E0A" w14:paraId="71D682AF" w14:textId="77777777" w:rsidTr="00E45395">
        <w:trPr>
          <w:trHeight w:val="2403"/>
        </w:trPr>
        <w:tc>
          <w:tcPr>
            <w:tcW w:w="1304" w:type="dxa"/>
          </w:tcPr>
          <w:p w14:paraId="3445D699" w14:textId="77777777" w:rsidR="00E45395" w:rsidRPr="00A97BA9" w:rsidRDefault="00E45395" w:rsidP="00E45395"/>
        </w:tc>
        <w:tc>
          <w:tcPr>
            <w:tcW w:w="1694" w:type="dxa"/>
          </w:tcPr>
          <w:p w14:paraId="76466B6B" w14:textId="77777777" w:rsidR="00E45395" w:rsidRPr="00075E0A" w:rsidRDefault="00E45395" w:rsidP="00E45395">
            <w:r w:rsidRPr="00075E0A">
              <w:t>Werkzaamheden</w:t>
            </w:r>
          </w:p>
        </w:tc>
        <w:tc>
          <w:tcPr>
            <w:tcW w:w="3373" w:type="dxa"/>
          </w:tcPr>
          <w:p w14:paraId="0693DEC9" w14:textId="77777777" w:rsidR="00E45395" w:rsidRPr="00075E0A" w:rsidRDefault="00E45395" w:rsidP="00E45395">
            <w:r w:rsidRPr="00075E0A">
              <w:t xml:space="preserve">Implementatie en advisering van </w:t>
            </w:r>
            <w:proofErr w:type="gramStart"/>
            <w:r w:rsidRPr="00075E0A">
              <w:t>ECM oplossingen</w:t>
            </w:r>
            <w:proofErr w:type="gramEnd"/>
            <w:r w:rsidRPr="00075E0A">
              <w:t xml:space="preserve">. Van het begeleiden voor het opstellen van de </w:t>
            </w:r>
            <w:proofErr w:type="spellStart"/>
            <w:r w:rsidRPr="00075E0A">
              <w:t>requirements</w:t>
            </w:r>
            <w:proofErr w:type="spellEnd"/>
            <w:r w:rsidRPr="00075E0A">
              <w:t xml:space="preserve"> tot aan de implementatie, presentatie en nazorg van de oplossing. Daarnaast is hij verantwoordelijk voor het signaleren van technische uitdagingen en mogelijkheden voor de toekomst voor Novadoc ECM.</w:t>
            </w:r>
          </w:p>
        </w:tc>
      </w:tr>
      <w:tr w:rsidR="00E45395" w:rsidRPr="00075E0A" w14:paraId="74470558" w14:textId="77777777" w:rsidTr="00E45395">
        <w:trPr>
          <w:trHeight w:val="363"/>
        </w:trPr>
        <w:tc>
          <w:tcPr>
            <w:tcW w:w="1304" w:type="dxa"/>
          </w:tcPr>
          <w:p w14:paraId="4D606038" w14:textId="77777777" w:rsidR="00E45395" w:rsidRPr="00A97BA9" w:rsidRDefault="00E45395" w:rsidP="00E45395">
            <w:r>
              <w:t xml:space="preserve">2006 - </w:t>
            </w:r>
            <w:r w:rsidRPr="00A97BA9">
              <w:t>2011</w:t>
            </w:r>
            <w:r w:rsidRPr="00A97BA9">
              <w:rPr>
                <w:rFonts w:asciiTheme="minorHAnsi" w:eastAsiaTheme="minorEastAsia" w:hAnsiTheme="minorHAnsi" w:cstheme="minorBidi"/>
                <w:vanish/>
                <w:color w:val="auto"/>
                <w:sz w:val="24"/>
                <w:szCs w:val="24"/>
                <w:lang w:bidi="ar-SA"/>
              </w:rPr>
              <w:t xml:space="preserve">test is my  de implementatie, presentatie </w:t>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r w:rsidRPr="00A97BA9">
              <w:rPr>
                <w:rFonts w:asciiTheme="minorHAnsi" w:eastAsiaTheme="minorEastAsia" w:hAnsiTheme="minorHAnsi" w:cstheme="minorBidi"/>
                <w:vanish/>
                <w:color w:val="auto"/>
                <w:sz w:val="24"/>
                <w:szCs w:val="24"/>
                <w:lang w:bidi="ar-SA"/>
              </w:rPr>
              <w:pgNum/>
            </w:r>
          </w:p>
        </w:tc>
        <w:tc>
          <w:tcPr>
            <w:tcW w:w="1694" w:type="dxa"/>
          </w:tcPr>
          <w:p w14:paraId="05582CDF" w14:textId="77777777" w:rsidR="00E45395" w:rsidRPr="00075E0A" w:rsidRDefault="00E45395" w:rsidP="00E45395">
            <w:r w:rsidRPr="00075E0A">
              <w:t>Functie</w:t>
            </w:r>
          </w:p>
        </w:tc>
        <w:tc>
          <w:tcPr>
            <w:tcW w:w="3373" w:type="dxa"/>
          </w:tcPr>
          <w:p w14:paraId="22BE2966" w14:textId="77777777" w:rsidR="00E45395" w:rsidRPr="002E4AD5" w:rsidRDefault="00E45395" w:rsidP="00E45395">
            <w:pPr>
              <w:rPr>
                <w:i/>
              </w:rPr>
            </w:pPr>
            <w:r w:rsidRPr="002E4AD5">
              <w:rPr>
                <w:i/>
              </w:rPr>
              <w:t>Technisch Manager</w:t>
            </w:r>
          </w:p>
        </w:tc>
      </w:tr>
      <w:tr w:rsidR="00E45395" w:rsidRPr="00075E0A" w14:paraId="2842491C" w14:textId="77777777" w:rsidTr="00E45395">
        <w:trPr>
          <w:trHeight w:val="1944"/>
        </w:trPr>
        <w:tc>
          <w:tcPr>
            <w:tcW w:w="1304" w:type="dxa"/>
          </w:tcPr>
          <w:p w14:paraId="63A4F242" w14:textId="77777777" w:rsidR="00E45395" w:rsidRPr="00A97BA9" w:rsidRDefault="00E45395" w:rsidP="00E45395"/>
        </w:tc>
        <w:tc>
          <w:tcPr>
            <w:tcW w:w="1694" w:type="dxa"/>
          </w:tcPr>
          <w:p w14:paraId="49EEC064" w14:textId="77777777" w:rsidR="00E45395" w:rsidRPr="00075E0A" w:rsidRDefault="00E45395" w:rsidP="00E45395">
            <w:r w:rsidRPr="00075E0A">
              <w:t>Werkzaamheden</w:t>
            </w:r>
          </w:p>
        </w:tc>
        <w:tc>
          <w:tcPr>
            <w:tcW w:w="3373" w:type="dxa"/>
          </w:tcPr>
          <w:p w14:paraId="6757A42D" w14:textId="77777777" w:rsidR="00E45395" w:rsidRPr="00075E0A" w:rsidRDefault="00E45395" w:rsidP="00E45395">
            <w:r w:rsidRPr="002E4AD5">
              <w:t>Verantwoordelijk voor het technisch personeel binnen Novadoc. Van het werven tot aan dagelijkse aansturing en coaching. Deze functie heeft hij uitgevoerd in combinatie met de rollen van technisch consultant en Support Engineer.</w:t>
            </w:r>
          </w:p>
        </w:tc>
      </w:tr>
      <w:tr w:rsidR="00E45395" w:rsidRPr="00075E0A" w14:paraId="3AA66E78" w14:textId="77777777" w:rsidTr="00E45395">
        <w:trPr>
          <w:trHeight w:val="379"/>
        </w:trPr>
        <w:tc>
          <w:tcPr>
            <w:tcW w:w="1304" w:type="dxa"/>
          </w:tcPr>
          <w:p w14:paraId="11FB8D31" w14:textId="77777777" w:rsidR="00E45395" w:rsidRPr="00A97BA9" w:rsidRDefault="00E45395" w:rsidP="00E45395">
            <w:r w:rsidRPr="00A97BA9">
              <w:t>2003 - 2006</w:t>
            </w:r>
            <w:r w:rsidRPr="00A97BA9">
              <w:rPr>
                <w:vanish/>
              </w:rPr>
              <w:t xml:space="preserve">20063 2006stratorantmentatie, presentatie </w:t>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r w:rsidRPr="00A97BA9">
              <w:rPr>
                <w:vanish/>
              </w:rPr>
              <w:pgNum/>
            </w:r>
          </w:p>
        </w:tc>
        <w:tc>
          <w:tcPr>
            <w:tcW w:w="1694" w:type="dxa"/>
          </w:tcPr>
          <w:p w14:paraId="7A64585B" w14:textId="77777777" w:rsidR="00E45395" w:rsidRPr="00075E0A" w:rsidRDefault="00E45395" w:rsidP="00E45395">
            <w:r w:rsidRPr="00075E0A">
              <w:t>Functie</w:t>
            </w:r>
          </w:p>
        </w:tc>
        <w:tc>
          <w:tcPr>
            <w:tcW w:w="3373" w:type="dxa"/>
          </w:tcPr>
          <w:p w14:paraId="769E86CD" w14:textId="77777777" w:rsidR="00E45395" w:rsidRPr="002E4AD5" w:rsidRDefault="00E45395" w:rsidP="00E45395">
            <w:pPr>
              <w:rPr>
                <w:i/>
              </w:rPr>
            </w:pPr>
            <w:r w:rsidRPr="002E4AD5">
              <w:rPr>
                <w:i/>
              </w:rPr>
              <w:t>Technisch Consultant</w:t>
            </w:r>
          </w:p>
        </w:tc>
      </w:tr>
      <w:tr w:rsidR="00E45395" w:rsidRPr="00075E0A" w14:paraId="0E418B85" w14:textId="77777777" w:rsidTr="00E45395">
        <w:trPr>
          <w:trHeight w:val="1264"/>
        </w:trPr>
        <w:tc>
          <w:tcPr>
            <w:tcW w:w="1304" w:type="dxa"/>
          </w:tcPr>
          <w:p w14:paraId="1DE8BF26" w14:textId="77777777" w:rsidR="00E45395" w:rsidRDefault="00E45395" w:rsidP="00E45395"/>
        </w:tc>
        <w:tc>
          <w:tcPr>
            <w:tcW w:w="1694" w:type="dxa"/>
          </w:tcPr>
          <w:p w14:paraId="04F9C836" w14:textId="77777777" w:rsidR="00E45395" w:rsidRPr="00075E0A" w:rsidRDefault="00E45395" w:rsidP="00E45395">
            <w:r w:rsidRPr="00075E0A">
              <w:t>Werkzaamheden</w:t>
            </w:r>
          </w:p>
        </w:tc>
        <w:tc>
          <w:tcPr>
            <w:tcW w:w="3373" w:type="dxa"/>
          </w:tcPr>
          <w:p w14:paraId="7D8263F4" w14:textId="77777777" w:rsidR="00E45395" w:rsidRPr="00075E0A" w:rsidRDefault="00E45395" w:rsidP="00E45395">
            <w:r w:rsidRPr="002E4AD5">
              <w:t>Voor klanten ECM (CM&amp;BPM) inrichting verzorgen op basis van IBM-</w:t>
            </w:r>
            <w:proofErr w:type="spellStart"/>
            <w:r w:rsidRPr="002E4AD5">
              <w:t>FileNet</w:t>
            </w:r>
            <w:proofErr w:type="spellEnd"/>
            <w:r w:rsidRPr="002E4AD5">
              <w:t xml:space="preserve"> oplossingen. Deze functie was gecombineerd met de rol Support Engineer.</w:t>
            </w:r>
          </w:p>
        </w:tc>
      </w:tr>
      <w:tr w:rsidR="00E45395" w:rsidRPr="00075E0A" w14:paraId="0D455720" w14:textId="77777777" w:rsidTr="00E45395">
        <w:trPr>
          <w:trHeight w:val="379"/>
        </w:trPr>
        <w:tc>
          <w:tcPr>
            <w:tcW w:w="1304" w:type="dxa"/>
          </w:tcPr>
          <w:p w14:paraId="039214CF" w14:textId="77777777" w:rsidR="00E45395" w:rsidRDefault="00E45395" w:rsidP="00E45395">
            <w:r>
              <w:t>2001 - 2003</w:t>
            </w:r>
          </w:p>
        </w:tc>
        <w:tc>
          <w:tcPr>
            <w:tcW w:w="1694" w:type="dxa"/>
          </w:tcPr>
          <w:p w14:paraId="1634F21D" w14:textId="77777777" w:rsidR="00E45395" w:rsidRPr="00075E0A" w:rsidRDefault="00E45395" w:rsidP="00E45395">
            <w:r w:rsidRPr="00075E0A">
              <w:t>Functie</w:t>
            </w:r>
          </w:p>
        </w:tc>
        <w:tc>
          <w:tcPr>
            <w:tcW w:w="3373" w:type="dxa"/>
          </w:tcPr>
          <w:p w14:paraId="0838FCC2" w14:textId="77777777" w:rsidR="00E45395" w:rsidRPr="002E4AD5" w:rsidRDefault="00E45395" w:rsidP="00E45395">
            <w:pPr>
              <w:rPr>
                <w:i/>
              </w:rPr>
            </w:pPr>
            <w:r w:rsidRPr="002E4AD5">
              <w:rPr>
                <w:i/>
              </w:rPr>
              <w:t>Support Engineer</w:t>
            </w:r>
          </w:p>
        </w:tc>
      </w:tr>
      <w:tr w:rsidR="00E45395" w:rsidRPr="00075E0A" w14:paraId="3BBF6F5D" w14:textId="77777777" w:rsidTr="00E45395">
        <w:trPr>
          <w:trHeight w:val="1043"/>
        </w:trPr>
        <w:tc>
          <w:tcPr>
            <w:tcW w:w="1304" w:type="dxa"/>
          </w:tcPr>
          <w:p w14:paraId="382C2664" w14:textId="77777777" w:rsidR="00E45395" w:rsidRDefault="00E45395" w:rsidP="00E45395"/>
        </w:tc>
        <w:tc>
          <w:tcPr>
            <w:tcW w:w="1694" w:type="dxa"/>
          </w:tcPr>
          <w:p w14:paraId="10C993E9" w14:textId="77777777" w:rsidR="00E45395" w:rsidRPr="00075E0A" w:rsidRDefault="00E45395" w:rsidP="00E45395">
            <w:r w:rsidRPr="00075E0A">
              <w:t>Werkzaamheden</w:t>
            </w:r>
          </w:p>
        </w:tc>
        <w:tc>
          <w:tcPr>
            <w:tcW w:w="3373" w:type="dxa"/>
          </w:tcPr>
          <w:p w14:paraId="203C135C" w14:textId="77777777" w:rsidR="00E45395" w:rsidRPr="00075E0A" w:rsidRDefault="00E45395" w:rsidP="00E45395">
            <w:r w:rsidRPr="002E4AD5">
              <w:t xml:space="preserve">Het installeren, upgraden, migreren en oplossen van incidenten op basis van </w:t>
            </w:r>
            <w:proofErr w:type="spellStart"/>
            <w:r w:rsidRPr="002E4AD5">
              <w:t>van</w:t>
            </w:r>
            <w:proofErr w:type="spellEnd"/>
            <w:r w:rsidRPr="002E4AD5">
              <w:t xml:space="preserve"> IBM-</w:t>
            </w:r>
            <w:proofErr w:type="spellStart"/>
            <w:r w:rsidRPr="002E4AD5">
              <w:t>FileNet</w:t>
            </w:r>
            <w:proofErr w:type="spellEnd"/>
            <w:r w:rsidRPr="002E4AD5">
              <w:t xml:space="preserve"> producten.</w:t>
            </w:r>
          </w:p>
        </w:tc>
      </w:tr>
      <w:tr w:rsidR="00E45395" w:rsidRPr="00075E0A" w14:paraId="5EA71F00" w14:textId="77777777" w:rsidTr="00E45395">
        <w:trPr>
          <w:trHeight w:val="363"/>
        </w:trPr>
        <w:tc>
          <w:tcPr>
            <w:tcW w:w="1304" w:type="dxa"/>
          </w:tcPr>
          <w:p w14:paraId="3A200C71" w14:textId="77777777" w:rsidR="00E45395" w:rsidRDefault="00E45395" w:rsidP="00E45395">
            <w:r>
              <w:t>2000 - 2001</w:t>
            </w:r>
          </w:p>
        </w:tc>
        <w:tc>
          <w:tcPr>
            <w:tcW w:w="1694" w:type="dxa"/>
          </w:tcPr>
          <w:p w14:paraId="7A8A13BA" w14:textId="77777777" w:rsidR="00E45395" w:rsidRPr="00075E0A" w:rsidRDefault="00E45395" w:rsidP="00E45395">
            <w:r w:rsidRPr="00075E0A">
              <w:t>Functie</w:t>
            </w:r>
          </w:p>
        </w:tc>
        <w:tc>
          <w:tcPr>
            <w:tcW w:w="3373" w:type="dxa"/>
          </w:tcPr>
          <w:p w14:paraId="1E23CE1E" w14:textId="77777777" w:rsidR="00E45395" w:rsidRPr="002E4AD5" w:rsidRDefault="00E45395" w:rsidP="00E45395">
            <w:pPr>
              <w:rPr>
                <w:i/>
              </w:rPr>
            </w:pPr>
            <w:r w:rsidRPr="002E4AD5">
              <w:rPr>
                <w:i/>
              </w:rPr>
              <w:t>ICT Administrator</w:t>
            </w:r>
          </w:p>
        </w:tc>
      </w:tr>
      <w:tr w:rsidR="00E45395" w:rsidRPr="00075E0A" w14:paraId="28CED683" w14:textId="77777777" w:rsidTr="00E45395">
        <w:trPr>
          <w:trHeight w:val="822"/>
        </w:trPr>
        <w:tc>
          <w:tcPr>
            <w:tcW w:w="1304" w:type="dxa"/>
          </w:tcPr>
          <w:p w14:paraId="4C5D357D" w14:textId="77777777" w:rsidR="00E45395" w:rsidRDefault="00E45395" w:rsidP="00E45395"/>
        </w:tc>
        <w:tc>
          <w:tcPr>
            <w:tcW w:w="1694" w:type="dxa"/>
          </w:tcPr>
          <w:p w14:paraId="2ED9EB3B" w14:textId="77777777" w:rsidR="00E45395" w:rsidRPr="00075E0A" w:rsidRDefault="00E45395" w:rsidP="00E45395">
            <w:r w:rsidRPr="00075E0A">
              <w:t>Werkzaamheden</w:t>
            </w:r>
          </w:p>
        </w:tc>
        <w:tc>
          <w:tcPr>
            <w:tcW w:w="3373" w:type="dxa"/>
          </w:tcPr>
          <w:p w14:paraId="792202B5" w14:textId="77777777" w:rsidR="00E45395" w:rsidRPr="002E4AD5" w:rsidRDefault="00E45395" w:rsidP="00E45395">
            <w:r w:rsidRPr="002E4AD5">
              <w:t>Opzetten en onderhouden van de Novadoc ICT hard en software infrastructuur</w:t>
            </w:r>
            <w:r>
              <w:t>.</w:t>
            </w:r>
          </w:p>
        </w:tc>
      </w:tr>
      <w:bookmarkEnd w:id="0"/>
    </w:tbl>
    <w:p w14:paraId="3DF09AE0" w14:textId="12FC91C9" w:rsidR="00075E0A" w:rsidRPr="00075E0A" w:rsidRDefault="00ED6D57">
      <w:pPr>
        <w:spacing w:after="200" w:line="276" w:lineRule="auto"/>
        <w:rPr>
          <w:rFonts w:ascii="Frutiger 55 Roman" w:hAnsi="Frutiger 55 Roman"/>
          <w:color w:val="auto"/>
        </w:rPr>
      </w:pPr>
      <w:r w:rsidRPr="00075E0A">
        <w:rPr>
          <w:rFonts w:ascii="Frutiger 55 Roman" w:hAnsi="Frutiger 55 Roman"/>
          <w:color w:val="auto"/>
        </w:rPr>
        <w:br w:type="page"/>
      </w:r>
    </w:p>
    <w:p w14:paraId="620B59A2" w14:textId="77777777" w:rsidR="000A49B7" w:rsidRDefault="000A49B7" w:rsidP="00737E52">
      <w:pPr>
        <w:spacing w:after="200" w:line="276" w:lineRule="auto"/>
        <w:rPr>
          <w:rFonts w:ascii="Frutiger 55 Roman" w:hAnsi="Frutiger 55 Roman"/>
          <w:color w:val="auto"/>
        </w:rPr>
      </w:pPr>
    </w:p>
    <w:p w14:paraId="687A9562" w14:textId="6D19C158" w:rsidR="000A49B7" w:rsidRDefault="005C15BD" w:rsidP="00737E52">
      <w:pPr>
        <w:spacing w:after="200" w:line="276" w:lineRule="auto"/>
        <w:rPr>
          <w:rFonts w:ascii="Frutiger 55 Roman" w:hAnsi="Frutiger 55 Roman"/>
          <w:color w:val="auto"/>
        </w:rPr>
      </w:pPr>
      <w:r w:rsidRPr="00075E0A">
        <w:rPr>
          <w:rFonts w:ascii="Frutiger 55 Roman" w:hAnsi="Frutiger 55 Roman"/>
          <w:noProof/>
          <w:color w:val="auto"/>
          <w:lang w:val="en-US" w:bidi="ar-SA"/>
        </w:rPr>
        <mc:AlternateContent>
          <mc:Choice Requires="wps">
            <w:drawing>
              <wp:anchor distT="0" distB="0" distL="114300" distR="114300" simplePos="0" relativeHeight="251703296" behindDoc="0" locked="0" layoutInCell="1" allowOverlap="1" wp14:anchorId="359E2EF0" wp14:editId="36646011">
                <wp:simplePos x="0" y="0"/>
                <wp:positionH relativeFrom="column">
                  <wp:posOffset>1184910</wp:posOffset>
                </wp:positionH>
                <wp:positionV relativeFrom="paragraph">
                  <wp:posOffset>183515</wp:posOffset>
                </wp:positionV>
                <wp:extent cx="4765040" cy="340360"/>
                <wp:effectExtent l="0" t="0" r="0" b="0"/>
                <wp:wrapSquare wrapText="bothSides"/>
                <wp:docPr id="49" name="Tekstvak 44"/>
                <wp:cNvGraphicFramePr/>
                <a:graphic xmlns:a="http://schemas.openxmlformats.org/drawingml/2006/main">
                  <a:graphicData uri="http://schemas.microsoft.com/office/word/2010/wordprocessingShape">
                    <wps:wsp>
                      <wps:cNvSpPr txBox="1"/>
                      <wps:spPr>
                        <a:xfrm>
                          <a:off x="0" y="0"/>
                          <a:ext cx="4765040" cy="3403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C2E3A9" w14:textId="2B36D324" w:rsidR="00FF18D0" w:rsidRDefault="00DF06A5" w:rsidP="00FF18D0">
                            <w:pPr>
                              <w:jc w:val="center"/>
                              <w:rPr>
                                <w:color w:val="FFFFFF" w:themeColor="background1"/>
                              </w:rPr>
                            </w:pPr>
                            <w:r>
                              <w:rPr>
                                <w:color w:val="FFFFFF" w:themeColor="background1"/>
                              </w:rPr>
                              <w:t>Opdrachten</w:t>
                            </w:r>
                          </w:p>
                          <w:p w14:paraId="0FA4B0AD" w14:textId="77777777" w:rsidR="00FF18D0" w:rsidRPr="00C867F8" w:rsidRDefault="00FF18D0" w:rsidP="00FF18D0">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2EF0" id="_x0000_s1062" type="#_x0000_t202" style="position:absolute;margin-left:93.3pt;margin-top:14.45pt;width:375.2pt;height:26.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" filled="f" stroked="f">
                <v:textbox>
                  <w:txbxContent>
                    <w:p w14:paraId="40C2E3A9" w14:textId="2B36D324" w:rsidR="00FF18D0" w:rsidRDefault="00DF06A5" w:rsidP="00FF18D0">
                      <w:pPr>
                        <w:jc w:val="center"/>
                        <w:rPr>
                          <w:color w:val="FFFFFF" w:themeColor="background1"/>
                        </w:rPr>
                      </w:pPr>
                      <w:r>
                        <w:rPr>
                          <w:color w:val="FFFFFF" w:themeColor="background1"/>
                        </w:rPr>
                        <w:t>Opdrachten</w:t>
                      </w:r>
                    </w:p>
                    <w:p w14:paraId="0FA4B0AD" w14:textId="77777777" w:rsidR="00FF18D0" w:rsidRPr="00C867F8" w:rsidRDefault="00FF18D0" w:rsidP="00FF18D0">
                      <w:pPr>
                        <w:rPr>
                          <w:color w:val="FFFFFF" w:themeColor="background1"/>
                        </w:rPr>
                      </w:pPr>
                    </w:p>
                  </w:txbxContent>
                </v:textbox>
                <w10:wrap type="square"/>
              </v:shape>
            </w:pict>
          </mc:Fallback>
        </mc:AlternateContent>
      </w:r>
      <w:r w:rsidR="000A49B7" w:rsidRPr="00075E0A">
        <w:rPr>
          <w:rFonts w:ascii="Frutiger 55 Roman" w:hAnsi="Frutiger 55 Roman"/>
          <w:noProof/>
          <w:color w:val="auto"/>
          <w:lang w:val="en-US" w:bidi="ar-SA"/>
        </w:rPr>
        <mc:AlternateContent>
          <mc:Choice Requires="wpg">
            <w:drawing>
              <wp:anchor distT="0" distB="0" distL="114300" distR="114300" simplePos="0" relativeHeight="251702272" behindDoc="0" locked="0" layoutInCell="1" allowOverlap="1" wp14:anchorId="61C675D5" wp14:editId="6F9EB3CB">
                <wp:simplePos x="0" y="0"/>
                <wp:positionH relativeFrom="column">
                  <wp:posOffset>1182370</wp:posOffset>
                </wp:positionH>
                <wp:positionV relativeFrom="paragraph">
                  <wp:posOffset>168890</wp:posOffset>
                </wp:positionV>
                <wp:extent cx="4893945" cy="346710"/>
                <wp:effectExtent l="0" t="0" r="8255" b="8890"/>
                <wp:wrapThrough wrapText="bothSides">
                  <wp:wrapPolygon edited="0">
                    <wp:start x="0" y="0"/>
                    <wp:lineTo x="0" y="15824"/>
                    <wp:lineTo x="673" y="20571"/>
                    <wp:lineTo x="1345" y="20571"/>
                    <wp:lineTo x="21524" y="14242"/>
                    <wp:lineTo x="21524" y="0"/>
                    <wp:lineTo x="0" y="0"/>
                  </wp:wrapPolygon>
                </wp:wrapThrough>
                <wp:docPr id="42" name="Groeperen 5"/>
                <wp:cNvGraphicFramePr/>
                <a:graphic xmlns:a="http://schemas.openxmlformats.org/drawingml/2006/main">
                  <a:graphicData uri="http://schemas.microsoft.com/office/word/2010/wordprocessingGroup">
                    <wpg:wgp>
                      <wpg:cNvGrpSpPr/>
                      <wpg:grpSpPr>
                        <a:xfrm>
                          <a:off x="0" y="0"/>
                          <a:ext cx="4893945" cy="346710"/>
                          <a:chOff x="0" y="0"/>
                          <a:chExt cx="4991735" cy="342900"/>
                        </a:xfrm>
                      </wpg:grpSpPr>
                      <wps:wsp>
                        <wps:cNvPr id="43" name="Rechthoek 10"/>
                        <wps:cNvSpPr/>
                        <wps:spPr>
                          <a:xfrm>
                            <a:off x="1905" y="0"/>
                            <a:ext cx="4989830" cy="231385"/>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txbx>
                          <w:txbxContent>
                            <w:p w14:paraId="3B5180B1" w14:textId="77777777" w:rsidR="00FF18D0" w:rsidRPr="009D3CDB" w:rsidRDefault="00FF18D0" w:rsidP="00FF18D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hthoekige driehoek 11"/>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675D5" id="_x0000_s1063" style="position:absolute;margin-left:93.1pt;margin-top:13.3pt;width:385.35pt;height:27.3pt;z-index:251702272;mso-width-relative:margin;mso-height-relative:margin" coordsize="49917,34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">
                <v:rect id="Rechthoek 10" o:spid="_x0000_s1064" style="position:absolute;left:19;width:49898;height:23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" fillcolor="#235a70" stroked="f">
                  <v:textbox>
                    <w:txbxContent>
                      <w:p w14:paraId="3B5180B1" w14:textId="77777777" w:rsidR="00FF18D0" w:rsidRPr="009D3CDB" w:rsidRDefault="00FF18D0" w:rsidP="00FF18D0">
                        <w:pPr>
                          <w:jc w:val="center"/>
                          <w:rPr>
                            <w:color w:val="FFFFFF" w:themeColor="background1"/>
                          </w:rPr>
                        </w:pPr>
                      </w:p>
                    </w:txbxContent>
                  </v:textbox>
                </v:rect>
                <v:shape id="Rechthoekige driehoek 11" o:spid="_x0000_s1065" type="#_x0000_t6" style="position:absolute;top:2254;width:2927;height:1175;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" fillcolor="#1a4455" stroked="f"/>
                <w10:wrap type="through"/>
              </v:group>
            </w:pict>
          </mc:Fallback>
        </mc:AlternateContent>
      </w:r>
    </w:p>
    <w:p w14:paraId="6CEF0FD3" w14:textId="2ABCC71E" w:rsidR="00737E52" w:rsidRDefault="00737E52" w:rsidP="00737E52">
      <w:pPr>
        <w:spacing w:after="200" w:line="276" w:lineRule="auto"/>
        <w:rPr>
          <w:rFonts w:ascii="Frutiger 55 Roman" w:hAnsi="Frutiger 55 Roman"/>
          <w:color w:val="auto"/>
        </w:rPr>
      </w:pPr>
    </w:p>
    <w:tbl>
      <w:tblPr>
        <w:tblStyle w:val="TableGrid"/>
        <w:tblW w:w="7404" w:type="dxa"/>
        <w:tblInd w:w="2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4"/>
      </w:tblGrid>
      <w:tr w:rsidR="00DF06A5" w14:paraId="4DBE2FD7" w14:textId="77777777" w:rsidTr="00330B48">
        <w:tc>
          <w:tcPr>
            <w:tcW w:w="7404" w:type="dxa"/>
          </w:tcPr>
          <w:p w14:paraId="788CD46C" w14:textId="479482BD" w:rsidR="00DF06A5" w:rsidRPr="00DF06A5" w:rsidRDefault="008A19A6" w:rsidP="00537A17">
            <w:pPr>
              <w:rPr>
                <w:b/>
              </w:rPr>
            </w:pPr>
            <w:r>
              <w:rPr>
                <w:b/>
              </w:rPr>
              <w:t>Opdrachten laatste 7</w:t>
            </w:r>
            <w:r w:rsidR="00DF06A5" w:rsidRPr="00DF06A5">
              <w:rPr>
                <w:b/>
              </w:rPr>
              <w:t xml:space="preserve"> jaar voor Novadoc ECM:</w:t>
            </w:r>
          </w:p>
        </w:tc>
      </w:tr>
      <w:tr w:rsidR="000A49B7" w14:paraId="07C29AC6" w14:textId="77777777" w:rsidTr="00330B48">
        <w:tc>
          <w:tcPr>
            <w:tcW w:w="7404" w:type="dxa"/>
            <w:tcBorders>
              <w:bottom w:val="single" w:sz="2" w:space="0" w:color="auto"/>
            </w:tcBorders>
            <w:shd w:val="clear" w:color="auto" w:fill="auto"/>
          </w:tcPr>
          <w:p w14:paraId="65FBCBB4" w14:textId="2F3DBEE9" w:rsidR="000A49B7" w:rsidRPr="00537A17" w:rsidRDefault="00537A17" w:rsidP="00537A17">
            <w:pPr>
              <w:rPr>
                <w:i/>
              </w:rPr>
            </w:pPr>
            <w:r w:rsidRPr="00537A17">
              <w:rPr>
                <w:i/>
              </w:rPr>
              <w:t>2012 – heden</w:t>
            </w:r>
            <w:r w:rsidR="000A49B7" w:rsidRPr="00537A17">
              <w:rPr>
                <w:i/>
              </w:rPr>
              <w:t>: Rabobank Internationaal</w:t>
            </w:r>
          </w:p>
        </w:tc>
      </w:tr>
      <w:tr w:rsidR="000A49B7" w14:paraId="41D4E5DE" w14:textId="77777777" w:rsidTr="00330B48">
        <w:tc>
          <w:tcPr>
            <w:tcW w:w="7404" w:type="dxa"/>
            <w:tcBorders>
              <w:top w:val="single" w:sz="2" w:space="0" w:color="auto"/>
              <w:bottom w:val="single" w:sz="2" w:space="0" w:color="auto"/>
            </w:tcBorders>
            <w:shd w:val="clear" w:color="auto" w:fill="auto"/>
          </w:tcPr>
          <w:p w14:paraId="6FEF13BB" w14:textId="2FD4BAE2" w:rsidR="000A49B7" w:rsidRDefault="000A49B7" w:rsidP="000A49B7">
            <w:r>
              <w:rPr>
                <w:rFonts w:cs="TTBC293158t00"/>
                <w:lang w:eastAsia="nl-NL"/>
              </w:rPr>
              <w:t>Adviseren in Architectuur en functioneel ontwerp</w:t>
            </w:r>
            <w:r w:rsidR="00537A17">
              <w:rPr>
                <w:rFonts w:cs="TTBC293158t00"/>
                <w:lang w:eastAsia="nl-NL"/>
              </w:rPr>
              <w:t xml:space="preserve"> voor het wereldwijde </w:t>
            </w:r>
            <w:proofErr w:type="gramStart"/>
            <w:r w:rsidR="00537A17">
              <w:rPr>
                <w:rFonts w:cs="TTBC293158t00"/>
                <w:lang w:eastAsia="nl-NL"/>
              </w:rPr>
              <w:t>ECM platform</w:t>
            </w:r>
            <w:proofErr w:type="gramEnd"/>
            <w:r>
              <w:rPr>
                <w:rFonts w:cs="TTBC293158t00"/>
                <w:lang w:eastAsia="nl-NL"/>
              </w:rPr>
              <w:t xml:space="preserve">. Ontwerpen en implementeren van technische realisatie voor het wereldwijde </w:t>
            </w:r>
            <w:proofErr w:type="gramStart"/>
            <w:r>
              <w:rPr>
                <w:rFonts w:cs="TTBC293158t00"/>
                <w:lang w:eastAsia="nl-NL"/>
              </w:rPr>
              <w:t>ECM platform</w:t>
            </w:r>
            <w:proofErr w:type="gramEnd"/>
            <w:r>
              <w:rPr>
                <w:rFonts w:cs="TTBC293158t00"/>
                <w:lang w:eastAsia="nl-NL"/>
              </w:rPr>
              <w:t>.</w:t>
            </w:r>
            <w:r w:rsidR="00537A17">
              <w:rPr>
                <w:rFonts w:cs="TTBC293158t00"/>
                <w:lang w:eastAsia="nl-NL"/>
              </w:rPr>
              <w:t xml:space="preserve"> Implementatie van het eerste </w:t>
            </w:r>
            <w:proofErr w:type="gramStart"/>
            <w:r w:rsidR="00537A17">
              <w:rPr>
                <w:rFonts w:cs="TTBC293158t00"/>
                <w:lang w:eastAsia="nl-NL"/>
              </w:rPr>
              <w:t>ACM project</w:t>
            </w:r>
            <w:proofErr w:type="gramEnd"/>
            <w:r w:rsidR="00537A17">
              <w:rPr>
                <w:rFonts w:cs="TTBC293158t00"/>
                <w:lang w:eastAsia="nl-NL"/>
              </w:rPr>
              <w:t xml:space="preserve"> voor </w:t>
            </w:r>
            <w:r w:rsidR="008A19A6">
              <w:rPr>
                <w:rFonts w:cs="TTBC293158t00"/>
                <w:lang w:eastAsia="nl-NL"/>
              </w:rPr>
              <w:t>Azië</w:t>
            </w:r>
            <w:r w:rsidR="00537A17">
              <w:rPr>
                <w:rFonts w:cs="TTBC293158t00"/>
                <w:lang w:eastAsia="nl-NL"/>
              </w:rPr>
              <w:t>.</w:t>
            </w:r>
            <w:r w:rsidR="008A19A6">
              <w:rPr>
                <w:rFonts w:cs="TTBC293158t00"/>
                <w:lang w:eastAsia="nl-NL"/>
              </w:rPr>
              <w:t xml:space="preserve"> Scrum Master &amp; onderdeel uit maken van eerste </w:t>
            </w:r>
            <w:proofErr w:type="spellStart"/>
            <w:r w:rsidR="008A19A6">
              <w:rPr>
                <w:rFonts w:cs="TTBC293158t00"/>
                <w:lang w:eastAsia="nl-NL"/>
              </w:rPr>
              <w:t>DevOps</w:t>
            </w:r>
            <w:proofErr w:type="spellEnd"/>
            <w:r w:rsidR="008A19A6">
              <w:rPr>
                <w:rFonts w:cs="TTBC293158t00"/>
                <w:lang w:eastAsia="nl-NL"/>
              </w:rPr>
              <w:t xml:space="preserve"> en T-</w:t>
            </w:r>
            <w:proofErr w:type="spellStart"/>
            <w:r w:rsidR="008A19A6">
              <w:rPr>
                <w:rFonts w:cs="TTBC293158t00"/>
                <w:lang w:eastAsia="nl-NL"/>
              </w:rPr>
              <w:t>Shaped</w:t>
            </w:r>
            <w:proofErr w:type="spellEnd"/>
            <w:r w:rsidR="008A19A6">
              <w:rPr>
                <w:rFonts w:cs="TTBC293158t00"/>
                <w:lang w:eastAsia="nl-NL"/>
              </w:rPr>
              <w:t xml:space="preserve"> team werken.</w:t>
            </w:r>
          </w:p>
        </w:tc>
      </w:tr>
      <w:tr w:rsidR="000A49B7" w14:paraId="6E958B9B" w14:textId="77777777" w:rsidTr="00330B48">
        <w:tc>
          <w:tcPr>
            <w:tcW w:w="7404" w:type="dxa"/>
            <w:tcBorders>
              <w:top w:val="single" w:sz="2" w:space="0" w:color="auto"/>
              <w:bottom w:val="single" w:sz="2" w:space="0" w:color="auto"/>
            </w:tcBorders>
            <w:shd w:val="clear" w:color="auto" w:fill="auto"/>
          </w:tcPr>
          <w:p w14:paraId="730DAC3D" w14:textId="7646A26B" w:rsidR="000A49B7" w:rsidRPr="00537A17" w:rsidRDefault="000A49B7" w:rsidP="00537A17">
            <w:pPr>
              <w:rPr>
                <w:i/>
              </w:rPr>
            </w:pPr>
            <w:r w:rsidRPr="00537A17">
              <w:rPr>
                <w:i/>
              </w:rPr>
              <w:t>2013 –</w:t>
            </w:r>
            <w:r w:rsidR="00537A17" w:rsidRPr="00537A17">
              <w:rPr>
                <w:i/>
              </w:rPr>
              <w:t xml:space="preserve"> 2014</w:t>
            </w:r>
            <w:r w:rsidRPr="00537A17">
              <w:rPr>
                <w:i/>
              </w:rPr>
              <w:t>: Waarborgfonds Sociale Woningbouw</w:t>
            </w:r>
          </w:p>
        </w:tc>
      </w:tr>
      <w:tr w:rsidR="000A49B7" w14:paraId="753A1042" w14:textId="77777777" w:rsidTr="00330B48">
        <w:tc>
          <w:tcPr>
            <w:tcW w:w="7404" w:type="dxa"/>
            <w:tcBorders>
              <w:top w:val="single" w:sz="2" w:space="0" w:color="auto"/>
              <w:bottom w:val="single" w:sz="2" w:space="0" w:color="auto"/>
            </w:tcBorders>
            <w:shd w:val="clear" w:color="auto" w:fill="auto"/>
          </w:tcPr>
          <w:p w14:paraId="6398BA90" w14:textId="5385C6CC" w:rsidR="000A49B7" w:rsidRDefault="00537A17" w:rsidP="0000032A">
            <w:r w:rsidRPr="00537A17">
              <w:t>Adviser</w:t>
            </w:r>
            <w:r w:rsidR="0000032A">
              <w:t xml:space="preserve">en, ontwerpen, implementeren </w:t>
            </w:r>
            <w:r w:rsidRPr="00537A17">
              <w:t xml:space="preserve">van drie nieuwe </w:t>
            </w:r>
            <w:proofErr w:type="gramStart"/>
            <w:r w:rsidR="0000032A">
              <w:t xml:space="preserve">BPM </w:t>
            </w:r>
            <w:r w:rsidRPr="00537A17">
              <w:t>processen</w:t>
            </w:r>
            <w:proofErr w:type="gramEnd"/>
            <w:r w:rsidRPr="00537A17">
              <w:t xml:space="preserve"> binnen het Challenge project initiatief</w:t>
            </w:r>
          </w:p>
        </w:tc>
      </w:tr>
      <w:tr w:rsidR="00537A17" w14:paraId="590DEB09" w14:textId="77777777" w:rsidTr="00330B48">
        <w:tc>
          <w:tcPr>
            <w:tcW w:w="7404" w:type="dxa"/>
            <w:tcBorders>
              <w:top w:val="single" w:sz="2" w:space="0" w:color="auto"/>
              <w:bottom w:val="single" w:sz="2" w:space="0" w:color="auto"/>
            </w:tcBorders>
            <w:shd w:val="clear" w:color="auto" w:fill="auto"/>
          </w:tcPr>
          <w:p w14:paraId="755BAD22" w14:textId="39B43A62" w:rsidR="00537A17" w:rsidRPr="00537A17" w:rsidRDefault="00537A17" w:rsidP="00537A17">
            <w:pPr>
              <w:rPr>
                <w:i/>
              </w:rPr>
            </w:pPr>
            <w:r w:rsidRPr="00537A17">
              <w:rPr>
                <w:i/>
              </w:rPr>
              <w:t>2013 – 2013: Rabobank Internationaal</w:t>
            </w:r>
          </w:p>
        </w:tc>
      </w:tr>
      <w:tr w:rsidR="00537A17" w14:paraId="10A6BF76" w14:textId="77777777" w:rsidTr="00330B48">
        <w:tc>
          <w:tcPr>
            <w:tcW w:w="7404" w:type="dxa"/>
            <w:tcBorders>
              <w:top w:val="single" w:sz="2" w:space="0" w:color="auto"/>
              <w:bottom w:val="single" w:sz="2" w:space="0" w:color="auto"/>
            </w:tcBorders>
            <w:shd w:val="clear" w:color="auto" w:fill="auto"/>
          </w:tcPr>
          <w:p w14:paraId="1C94B9C0" w14:textId="685083E3" w:rsidR="00537A17" w:rsidRPr="00537A17" w:rsidRDefault="00537A17" w:rsidP="00537A17">
            <w:r w:rsidRPr="00537A17">
              <w:t xml:space="preserve">Adviseren, ontwerpen, implementeren en demonstreren van de Rabobank Internationaal Corporate </w:t>
            </w:r>
            <w:proofErr w:type="spellStart"/>
            <w:r w:rsidRPr="00537A17">
              <w:t>Lending</w:t>
            </w:r>
            <w:proofErr w:type="spellEnd"/>
            <w:r w:rsidRPr="00537A17">
              <w:t xml:space="preserve"> IBM </w:t>
            </w:r>
            <w:proofErr w:type="gramStart"/>
            <w:r w:rsidRPr="00537A17">
              <w:t>Case manager</w:t>
            </w:r>
            <w:proofErr w:type="gramEnd"/>
            <w:r w:rsidRPr="00537A17">
              <w:t xml:space="preserve"> oplossing.</w:t>
            </w:r>
          </w:p>
        </w:tc>
      </w:tr>
      <w:tr w:rsidR="0000032A" w14:paraId="2F796B02" w14:textId="77777777" w:rsidTr="00330B48">
        <w:tc>
          <w:tcPr>
            <w:tcW w:w="7404" w:type="dxa"/>
            <w:tcBorders>
              <w:top w:val="single" w:sz="2" w:space="0" w:color="auto"/>
              <w:bottom w:val="single" w:sz="2" w:space="0" w:color="auto"/>
            </w:tcBorders>
            <w:shd w:val="clear" w:color="auto" w:fill="auto"/>
          </w:tcPr>
          <w:p w14:paraId="6D31EDB7" w14:textId="6D71EEBA" w:rsidR="0000032A" w:rsidRPr="00CC52E0" w:rsidRDefault="0000032A" w:rsidP="0000032A">
            <w:pPr>
              <w:rPr>
                <w:i/>
              </w:rPr>
            </w:pPr>
            <w:r w:rsidRPr="00CC52E0">
              <w:rPr>
                <w:i/>
              </w:rPr>
              <w:t>2011 – 2013: Gemeente Apeldoorn</w:t>
            </w:r>
          </w:p>
        </w:tc>
      </w:tr>
      <w:tr w:rsidR="0000032A" w14:paraId="6F6171B9" w14:textId="77777777" w:rsidTr="00330B48">
        <w:tc>
          <w:tcPr>
            <w:tcW w:w="7404" w:type="dxa"/>
            <w:tcBorders>
              <w:top w:val="single" w:sz="2" w:space="0" w:color="auto"/>
              <w:bottom w:val="single" w:sz="2" w:space="0" w:color="auto"/>
            </w:tcBorders>
            <w:shd w:val="clear" w:color="auto" w:fill="auto"/>
          </w:tcPr>
          <w:p w14:paraId="22995513" w14:textId="6A82633B" w:rsidR="0000032A" w:rsidRPr="0000032A" w:rsidRDefault="0000032A" w:rsidP="0000032A">
            <w:pPr>
              <w:rPr>
                <w:bCs/>
                <w:lang w:val="x-none"/>
              </w:rPr>
            </w:pPr>
            <w:proofErr w:type="spellStart"/>
            <w:r w:rsidRPr="0000032A">
              <w:rPr>
                <w:bCs/>
                <w:lang w:val="x-none"/>
              </w:rPr>
              <w:t>Adviseren</w:t>
            </w:r>
            <w:proofErr w:type="spellEnd"/>
            <w:r w:rsidRPr="0000032A">
              <w:rPr>
                <w:bCs/>
                <w:lang w:val="x-none"/>
              </w:rPr>
              <w:t xml:space="preserve"> </w:t>
            </w:r>
            <w:proofErr w:type="spellStart"/>
            <w:r w:rsidRPr="0000032A">
              <w:rPr>
                <w:bCs/>
                <w:lang w:val="x-none"/>
              </w:rPr>
              <w:t>en</w:t>
            </w:r>
            <w:proofErr w:type="spellEnd"/>
            <w:r w:rsidRPr="0000032A">
              <w:rPr>
                <w:bCs/>
                <w:lang w:val="x-none"/>
              </w:rPr>
              <w:t xml:space="preserve"> </w:t>
            </w:r>
            <w:proofErr w:type="spellStart"/>
            <w:r w:rsidRPr="0000032A">
              <w:rPr>
                <w:bCs/>
                <w:lang w:val="x-none"/>
              </w:rPr>
              <w:t>ondersteunen</w:t>
            </w:r>
            <w:proofErr w:type="spellEnd"/>
            <w:r w:rsidRPr="0000032A">
              <w:rPr>
                <w:bCs/>
                <w:lang w:val="x-none"/>
              </w:rPr>
              <w:t xml:space="preserve"> </w:t>
            </w:r>
            <w:proofErr w:type="spellStart"/>
            <w:r w:rsidRPr="0000032A">
              <w:rPr>
                <w:bCs/>
                <w:lang w:val="x-none"/>
              </w:rPr>
              <w:t>bij</w:t>
            </w:r>
            <w:proofErr w:type="spellEnd"/>
            <w:r w:rsidRPr="0000032A">
              <w:rPr>
                <w:bCs/>
                <w:lang w:val="x-none"/>
              </w:rPr>
              <w:t xml:space="preserve"> </w:t>
            </w:r>
            <w:proofErr w:type="spellStart"/>
            <w:r w:rsidRPr="0000032A">
              <w:rPr>
                <w:bCs/>
                <w:lang w:val="x-none"/>
              </w:rPr>
              <w:t>uitrol</w:t>
            </w:r>
            <w:proofErr w:type="spellEnd"/>
            <w:r w:rsidRPr="0000032A">
              <w:rPr>
                <w:bCs/>
                <w:lang w:val="x-none"/>
              </w:rPr>
              <w:t>.</w:t>
            </w:r>
            <w:r>
              <w:rPr>
                <w:bCs/>
                <w:lang w:val="x-none"/>
              </w:rPr>
              <w:t xml:space="preserve"> </w:t>
            </w:r>
            <w:proofErr w:type="spellStart"/>
            <w:r w:rsidRPr="0000032A">
              <w:rPr>
                <w:bCs/>
                <w:lang w:val="x-none"/>
              </w:rPr>
              <w:t>Tijdelijke</w:t>
            </w:r>
            <w:proofErr w:type="spellEnd"/>
            <w:r w:rsidRPr="0000032A">
              <w:rPr>
                <w:bCs/>
                <w:lang w:val="x-none"/>
              </w:rPr>
              <w:t xml:space="preserve"> </w:t>
            </w:r>
            <w:proofErr w:type="spellStart"/>
            <w:r w:rsidRPr="0000032A">
              <w:rPr>
                <w:bCs/>
                <w:lang w:val="x-none"/>
              </w:rPr>
              <w:t>aansturing</w:t>
            </w:r>
            <w:proofErr w:type="spellEnd"/>
            <w:r w:rsidRPr="0000032A">
              <w:rPr>
                <w:bCs/>
                <w:lang w:val="x-none"/>
              </w:rPr>
              <w:t xml:space="preserve"> </w:t>
            </w:r>
            <w:proofErr w:type="spellStart"/>
            <w:r w:rsidRPr="0000032A">
              <w:rPr>
                <w:bCs/>
                <w:lang w:val="x-none"/>
              </w:rPr>
              <w:t>functioneel</w:t>
            </w:r>
            <w:proofErr w:type="spellEnd"/>
            <w:r w:rsidRPr="0000032A">
              <w:rPr>
                <w:bCs/>
                <w:lang w:val="x-none"/>
              </w:rPr>
              <w:t xml:space="preserve"> </w:t>
            </w:r>
            <w:proofErr w:type="spellStart"/>
            <w:r w:rsidRPr="0000032A">
              <w:rPr>
                <w:bCs/>
                <w:lang w:val="x-none"/>
              </w:rPr>
              <w:t>applicatie</w:t>
            </w:r>
            <w:proofErr w:type="spellEnd"/>
            <w:r w:rsidRPr="0000032A">
              <w:rPr>
                <w:bCs/>
                <w:lang w:val="x-none"/>
              </w:rPr>
              <w:t xml:space="preserve"> </w:t>
            </w:r>
            <w:proofErr w:type="spellStart"/>
            <w:r w:rsidRPr="0000032A">
              <w:rPr>
                <w:bCs/>
                <w:lang w:val="x-none"/>
              </w:rPr>
              <w:t>beheer</w:t>
            </w:r>
            <w:proofErr w:type="spellEnd"/>
            <w:r w:rsidRPr="0000032A">
              <w:rPr>
                <w:bCs/>
                <w:lang w:val="x-none"/>
              </w:rPr>
              <w:t xml:space="preserve"> team.</w:t>
            </w:r>
            <w:r>
              <w:rPr>
                <w:bCs/>
                <w:lang w:val="x-none"/>
              </w:rPr>
              <w:t xml:space="preserve"> </w:t>
            </w:r>
            <w:r w:rsidRPr="0000032A">
              <w:rPr>
                <w:bCs/>
                <w:lang w:val="x-none"/>
              </w:rPr>
              <w:t xml:space="preserve">Test </w:t>
            </w:r>
            <w:proofErr w:type="spellStart"/>
            <w:r w:rsidRPr="0000032A">
              <w:rPr>
                <w:bCs/>
                <w:lang w:val="x-none"/>
              </w:rPr>
              <w:t>coördinator</w:t>
            </w:r>
            <w:proofErr w:type="spellEnd"/>
            <w:r w:rsidRPr="0000032A">
              <w:rPr>
                <w:bCs/>
                <w:lang w:val="x-none"/>
              </w:rPr>
              <w:t xml:space="preserve">: Het </w:t>
            </w:r>
            <w:proofErr w:type="spellStart"/>
            <w:r w:rsidRPr="0000032A">
              <w:rPr>
                <w:bCs/>
                <w:lang w:val="x-none"/>
              </w:rPr>
              <w:t>schrijven</w:t>
            </w:r>
            <w:proofErr w:type="spellEnd"/>
            <w:r w:rsidRPr="0000032A">
              <w:rPr>
                <w:bCs/>
                <w:lang w:val="x-none"/>
              </w:rPr>
              <w:t xml:space="preserve"> van </w:t>
            </w:r>
            <w:proofErr w:type="spellStart"/>
            <w:r w:rsidRPr="0000032A">
              <w:rPr>
                <w:bCs/>
                <w:lang w:val="x-none"/>
              </w:rPr>
              <w:t>testplannen</w:t>
            </w:r>
            <w:proofErr w:type="spellEnd"/>
            <w:r w:rsidRPr="0000032A">
              <w:rPr>
                <w:bCs/>
                <w:lang w:val="x-none"/>
              </w:rPr>
              <w:t xml:space="preserve"> </w:t>
            </w:r>
            <w:proofErr w:type="spellStart"/>
            <w:r w:rsidRPr="0000032A">
              <w:rPr>
                <w:bCs/>
                <w:lang w:val="x-none"/>
              </w:rPr>
              <w:t>en</w:t>
            </w:r>
            <w:proofErr w:type="spellEnd"/>
            <w:r>
              <w:rPr>
                <w:bCs/>
                <w:lang w:val="x-none"/>
              </w:rPr>
              <w:t xml:space="preserve"> </w:t>
            </w:r>
            <w:r w:rsidRPr="00F37570">
              <w:t>uitvoeren van testwerkzaamheden.</w:t>
            </w:r>
          </w:p>
        </w:tc>
      </w:tr>
      <w:tr w:rsidR="0000032A" w14:paraId="62B40BC5" w14:textId="77777777" w:rsidTr="00330B48">
        <w:tc>
          <w:tcPr>
            <w:tcW w:w="7404" w:type="dxa"/>
            <w:tcBorders>
              <w:top w:val="single" w:sz="2" w:space="0" w:color="auto"/>
              <w:bottom w:val="single" w:sz="2" w:space="0" w:color="auto"/>
            </w:tcBorders>
            <w:shd w:val="clear" w:color="auto" w:fill="auto"/>
          </w:tcPr>
          <w:p w14:paraId="6F3BC2FB" w14:textId="685B1CF2" w:rsidR="0000032A" w:rsidRPr="00CC52E0" w:rsidRDefault="00DF06A5" w:rsidP="00CC52E0">
            <w:pPr>
              <w:rPr>
                <w:bCs/>
                <w:i/>
                <w:lang w:val="x-none"/>
              </w:rPr>
            </w:pPr>
            <w:r>
              <w:rPr>
                <w:bCs/>
                <w:i/>
              </w:rPr>
              <w:t>2011</w:t>
            </w:r>
            <w:r w:rsidR="00CC52E0" w:rsidRPr="00CC52E0">
              <w:rPr>
                <w:bCs/>
                <w:i/>
              </w:rPr>
              <w:t>: Allianz</w:t>
            </w:r>
          </w:p>
        </w:tc>
      </w:tr>
      <w:tr w:rsidR="00CC52E0" w14:paraId="1EFE79FC" w14:textId="77777777" w:rsidTr="00330B48">
        <w:tc>
          <w:tcPr>
            <w:tcW w:w="7404" w:type="dxa"/>
            <w:tcBorders>
              <w:top w:val="single" w:sz="2" w:space="0" w:color="auto"/>
              <w:bottom w:val="single" w:sz="2" w:space="0" w:color="auto"/>
            </w:tcBorders>
            <w:shd w:val="clear" w:color="auto" w:fill="auto"/>
          </w:tcPr>
          <w:p w14:paraId="366A16EE" w14:textId="18A4EAE8" w:rsidR="00CC52E0" w:rsidRPr="00CC52E0" w:rsidRDefault="00CC52E0" w:rsidP="0000032A">
            <w:pPr>
              <w:rPr>
                <w:bCs/>
              </w:rPr>
            </w:pPr>
            <w:r w:rsidRPr="00CC52E0">
              <w:rPr>
                <w:bCs/>
              </w:rPr>
              <w:t>Analyse en advies voor het migreren van twee IBM-Filenet omgevingen in team verband</w:t>
            </w:r>
            <w:r>
              <w:rPr>
                <w:bCs/>
              </w:rPr>
              <w:t>.</w:t>
            </w:r>
          </w:p>
        </w:tc>
      </w:tr>
      <w:tr w:rsidR="00CC52E0" w14:paraId="205ED763" w14:textId="77777777" w:rsidTr="00330B48">
        <w:tc>
          <w:tcPr>
            <w:tcW w:w="7404" w:type="dxa"/>
            <w:tcBorders>
              <w:top w:val="single" w:sz="2" w:space="0" w:color="auto"/>
              <w:bottom w:val="single" w:sz="2" w:space="0" w:color="auto"/>
            </w:tcBorders>
            <w:shd w:val="clear" w:color="auto" w:fill="auto"/>
          </w:tcPr>
          <w:p w14:paraId="3AFD3ECB" w14:textId="5DCC1F8D" w:rsidR="00CC52E0" w:rsidRPr="00CC52E0" w:rsidRDefault="00DF06A5" w:rsidP="00CC52E0">
            <w:pPr>
              <w:rPr>
                <w:bCs/>
                <w:i/>
              </w:rPr>
            </w:pPr>
            <w:r>
              <w:rPr>
                <w:bCs/>
                <w:i/>
              </w:rPr>
              <w:t>2011</w:t>
            </w:r>
            <w:r w:rsidR="00CC52E0" w:rsidRPr="00CC52E0">
              <w:rPr>
                <w:bCs/>
                <w:i/>
              </w:rPr>
              <w:t>: Agentschap SZW (Sociale zaken en Werkgelegenheid)</w:t>
            </w:r>
          </w:p>
        </w:tc>
      </w:tr>
      <w:tr w:rsidR="00CC52E0" w14:paraId="1A425668" w14:textId="77777777" w:rsidTr="00330B48">
        <w:tc>
          <w:tcPr>
            <w:tcW w:w="7404" w:type="dxa"/>
            <w:tcBorders>
              <w:top w:val="single" w:sz="2" w:space="0" w:color="auto"/>
            </w:tcBorders>
            <w:shd w:val="clear" w:color="auto" w:fill="auto"/>
          </w:tcPr>
          <w:p w14:paraId="51AAA32A" w14:textId="551E9A4C" w:rsidR="00CC52E0" w:rsidRPr="00CC52E0" w:rsidRDefault="00CC52E0" w:rsidP="00CC52E0">
            <w:pPr>
              <w:rPr>
                <w:bCs/>
              </w:rPr>
            </w:pPr>
            <w:r>
              <w:rPr>
                <w:bCs/>
              </w:rPr>
              <w:t xml:space="preserve">Adviseren over aanpak project. </w:t>
            </w:r>
            <w:r w:rsidRPr="00CC52E0">
              <w:rPr>
                <w:bCs/>
              </w:rPr>
              <w:t>Bijwonen van presenta</w:t>
            </w:r>
            <w:r>
              <w:rPr>
                <w:bCs/>
              </w:rPr>
              <w:t xml:space="preserve">ties over de gekozen inrichting. </w:t>
            </w:r>
            <w:r w:rsidRPr="00CC52E0">
              <w:rPr>
                <w:bCs/>
              </w:rPr>
              <w:t>Functioneel Ontwerp (FO) en Technisch Ontwerp</w:t>
            </w:r>
            <w:r>
              <w:rPr>
                <w:bCs/>
              </w:rPr>
              <w:t xml:space="preserve"> (</w:t>
            </w:r>
            <w:proofErr w:type="spellStart"/>
            <w:r>
              <w:rPr>
                <w:bCs/>
              </w:rPr>
              <w:t>TO’s</w:t>
            </w:r>
            <w:proofErr w:type="spellEnd"/>
            <w:r>
              <w:rPr>
                <w:bCs/>
              </w:rPr>
              <w:t xml:space="preserve">) </w:t>
            </w:r>
            <w:r w:rsidRPr="00CC52E0">
              <w:rPr>
                <w:bCs/>
              </w:rPr>
              <w:t>beoordelen.</w:t>
            </w:r>
            <w:r>
              <w:rPr>
                <w:bCs/>
              </w:rPr>
              <w:t xml:space="preserve"> </w:t>
            </w:r>
            <w:r w:rsidRPr="00CC52E0">
              <w:rPr>
                <w:bCs/>
              </w:rPr>
              <w:t>Ondersteuning voor migratie van het huidige P8 3.5x</w:t>
            </w:r>
            <w:r>
              <w:rPr>
                <w:bCs/>
              </w:rPr>
              <w:t xml:space="preserve"> </w:t>
            </w:r>
            <w:r w:rsidRPr="00CC52E0">
              <w:rPr>
                <w:bCs/>
              </w:rPr>
              <w:t>platform naar het nieuwe P8 4.5x platform.</w:t>
            </w:r>
          </w:p>
        </w:tc>
      </w:tr>
    </w:tbl>
    <w:p w14:paraId="1EB3D744" w14:textId="77777777" w:rsidR="004B162D" w:rsidRDefault="004B162D">
      <w:r>
        <w:br w:type="page"/>
      </w:r>
    </w:p>
    <w:tbl>
      <w:tblPr>
        <w:tblStyle w:val="TableGrid"/>
        <w:tblW w:w="7404" w:type="dxa"/>
        <w:tblInd w:w="223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404"/>
      </w:tblGrid>
      <w:tr w:rsidR="00CC52E0" w14:paraId="215BFBD0" w14:textId="77777777" w:rsidTr="000A49B7">
        <w:tc>
          <w:tcPr>
            <w:tcW w:w="7404" w:type="dxa"/>
          </w:tcPr>
          <w:p w14:paraId="11450EF8" w14:textId="259DD1AF" w:rsidR="00CC52E0" w:rsidRPr="004B162D" w:rsidRDefault="00CC52E0" w:rsidP="004B162D">
            <w:pPr>
              <w:rPr>
                <w:bCs/>
                <w:i/>
              </w:rPr>
            </w:pPr>
            <w:r w:rsidRPr="004B162D">
              <w:rPr>
                <w:bCs/>
                <w:i/>
              </w:rPr>
              <w:lastRenderedPageBreak/>
              <w:t xml:space="preserve">2010 </w:t>
            </w:r>
            <w:r w:rsidR="004B162D" w:rsidRPr="004B162D">
              <w:rPr>
                <w:bCs/>
                <w:i/>
              </w:rPr>
              <w:t>–</w:t>
            </w:r>
            <w:r w:rsidRPr="004B162D">
              <w:rPr>
                <w:bCs/>
                <w:i/>
              </w:rPr>
              <w:t xml:space="preserve"> </w:t>
            </w:r>
            <w:r w:rsidR="004B162D" w:rsidRPr="004B162D">
              <w:rPr>
                <w:bCs/>
                <w:i/>
              </w:rPr>
              <w:t xml:space="preserve">2011: </w:t>
            </w:r>
            <w:r w:rsidRPr="004B162D">
              <w:rPr>
                <w:bCs/>
                <w:i/>
              </w:rPr>
              <w:t>Waarborgfonds Sociale Woningbouw</w:t>
            </w:r>
          </w:p>
        </w:tc>
      </w:tr>
      <w:tr w:rsidR="004B162D" w14:paraId="4B82A4A3" w14:textId="77777777" w:rsidTr="000A49B7">
        <w:tc>
          <w:tcPr>
            <w:tcW w:w="7404" w:type="dxa"/>
          </w:tcPr>
          <w:p w14:paraId="1EC01F6F" w14:textId="3C28D260" w:rsidR="004B162D" w:rsidRPr="00CC52E0" w:rsidRDefault="004B162D" w:rsidP="004B162D">
            <w:pPr>
              <w:rPr>
                <w:bCs/>
              </w:rPr>
            </w:pPr>
            <w:r w:rsidRPr="004B162D">
              <w:rPr>
                <w:bCs/>
              </w:rPr>
              <w:t>Schrijven tec</w:t>
            </w:r>
            <w:r>
              <w:rPr>
                <w:bCs/>
              </w:rPr>
              <w:t xml:space="preserve">hnisch </w:t>
            </w:r>
            <w:proofErr w:type="gramStart"/>
            <w:r>
              <w:rPr>
                <w:bCs/>
              </w:rPr>
              <w:t>project plan</w:t>
            </w:r>
            <w:proofErr w:type="gramEnd"/>
            <w:r>
              <w:rPr>
                <w:bCs/>
              </w:rPr>
              <w:t xml:space="preserve"> van aanpak. Technisch </w:t>
            </w:r>
            <w:proofErr w:type="gramStart"/>
            <w:r>
              <w:rPr>
                <w:bCs/>
              </w:rPr>
              <w:t>project management</w:t>
            </w:r>
            <w:proofErr w:type="gramEnd"/>
            <w:r>
              <w:rPr>
                <w:bCs/>
              </w:rPr>
              <w:t xml:space="preserve">, </w:t>
            </w:r>
            <w:r w:rsidRPr="004B162D">
              <w:rPr>
                <w:bCs/>
              </w:rPr>
              <w:t>het aansturen van het</w:t>
            </w:r>
            <w:r>
              <w:rPr>
                <w:bCs/>
              </w:rPr>
              <w:t xml:space="preserve"> </w:t>
            </w:r>
            <w:r w:rsidRPr="004B162D">
              <w:rPr>
                <w:bCs/>
              </w:rPr>
              <w:t>migratie team (4 personen).</w:t>
            </w:r>
            <w:r>
              <w:rPr>
                <w:bCs/>
              </w:rPr>
              <w:t xml:space="preserve"> </w:t>
            </w:r>
            <w:proofErr w:type="gramStart"/>
            <w:r w:rsidRPr="004B162D">
              <w:rPr>
                <w:bCs/>
              </w:rPr>
              <w:t>Communicatie kanaal</w:t>
            </w:r>
            <w:proofErr w:type="gramEnd"/>
            <w:r w:rsidRPr="004B162D">
              <w:rPr>
                <w:bCs/>
              </w:rPr>
              <w:t xml:space="preserve"> met klant over status en voortgang.</w:t>
            </w:r>
            <w:r>
              <w:rPr>
                <w:bCs/>
              </w:rPr>
              <w:t xml:space="preserve"> </w:t>
            </w:r>
            <w:r w:rsidRPr="004B162D">
              <w:rPr>
                <w:bCs/>
              </w:rPr>
              <w:t>Meewerken bij de migratie uitvoering</w:t>
            </w:r>
          </w:p>
        </w:tc>
      </w:tr>
      <w:tr w:rsidR="004B162D" w14:paraId="42F79A86" w14:textId="77777777" w:rsidTr="000A49B7">
        <w:tc>
          <w:tcPr>
            <w:tcW w:w="7404" w:type="dxa"/>
          </w:tcPr>
          <w:p w14:paraId="2D918712" w14:textId="5C289ECE" w:rsidR="004B162D" w:rsidRPr="004B162D" w:rsidRDefault="004B162D" w:rsidP="004B162D">
            <w:pPr>
              <w:rPr>
                <w:bCs/>
                <w:i/>
              </w:rPr>
            </w:pPr>
            <w:r w:rsidRPr="004B162D">
              <w:rPr>
                <w:bCs/>
                <w:i/>
              </w:rPr>
              <w:t>2011: Rabobank Nederland</w:t>
            </w:r>
          </w:p>
        </w:tc>
      </w:tr>
      <w:tr w:rsidR="004B162D" w14:paraId="389A7FAD" w14:textId="77777777" w:rsidTr="000A49B7">
        <w:tc>
          <w:tcPr>
            <w:tcW w:w="7404" w:type="dxa"/>
          </w:tcPr>
          <w:p w14:paraId="369CCE13" w14:textId="7C564032" w:rsidR="004B162D" w:rsidRPr="004B162D" w:rsidRDefault="004B162D" w:rsidP="004B162D">
            <w:pPr>
              <w:rPr>
                <w:b/>
                <w:bCs/>
              </w:rPr>
            </w:pPr>
            <w:r w:rsidRPr="004B162D">
              <w:rPr>
                <w:bCs/>
              </w:rPr>
              <w:t>Schrijven van plan van aanpak en uitvoeren van technische werkzaamheden voor de migratie van de Rabobank Sprong applicatie. Deze applicatie is op basis van de IBM-</w:t>
            </w:r>
            <w:proofErr w:type="spellStart"/>
            <w:r w:rsidRPr="004B162D">
              <w:rPr>
                <w:bCs/>
              </w:rPr>
              <w:t>FileNet</w:t>
            </w:r>
            <w:proofErr w:type="spellEnd"/>
            <w:r w:rsidRPr="004B162D">
              <w:rPr>
                <w:bCs/>
              </w:rPr>
              <w:t xml:space="preserve"> </w:t>
            </w:r>
            <w:proofErr w:type="spellStart"/>
            <w:r w:rsidRPr="004B162D">
              <w:rPr>
                <w:bCs/>
              </w:rPr>
              <w:t>Panagon</w:t>
            </w:r>
            <w:proofErr w:type="spellEnd"/>
            <w:r w:rsidRPr="004B162D">
              <w:rPr>
                <w:bCs/>
              </w:rPr>
              <w:t xml:space="preserve"> Content services en E-</w:t>
            </w:r>
            <w:proofErr w:type="spellStart"/>
            <w:r w:rsidRPr="004B162D">
              <w:rPr>
                <w:bCs/>
              </w:rPr>
              <w:t>process</w:t>
            </w:r>
            <w:proofErr w:type="spellEnd"/>
            <w:r w:rsidRPr="004B162D">
              <w:rPr>
                <w:bCs/>
              </w:rPr>
              <w:t xml:space="preserve"> software</w:t>
            </w:r>
            <w:r w:rsidRPr="004B162D">
              <w:rPr>
                <w:b/>
                <w:bCs/>
              </w:rPr>
              <w:t>.</w:t>
            </w:r>
          </w:p>
        </w:tc>
      </w:tr>
      <w:tr w:rsidR="004B162D" w14:paraId="63FF4835" w14:textId="77777777" w:rsidTr="000A49B7">
        <w:tc>
          <w:tcPr>
            <w:tcW w:w="7404" w:type="dxa"/>
          </w:tcPr>
          <w:p w14:paraId="09DFA666" w14:textId="20C59BAC" w:rsidR="004B162D" w:rsidRPr="004B162D" w:rsidRDefault="004B162D" w:rsidP="004B162D">
            <w:pPr>
              <w:rPr>
                <w:bCs/>
                <w:i/>
              </w:rPr>
            </w:pPr>
            <w:r w:rsidRPr="004B162D">
              <w:rPr>
                <w:bCs/>
                <w:i/>
              </w:rPr>
              <w:t>2010: Waarborgfonds Sociale Woningbouw</w:t>
            </w:r>
          </w:p>
        </w:tc>
      </w:tr>
      <w:tr w:rsidR="004B162D" w14:paraId="67FCD808" w14:textId="77777777" w:rsidTr="000A49B7">
        <w:tc>
          <w:tcPr>
            <w:tcW w:w="7404" w:type="dxa"/>
          </w:tcPr>
          <w:p w14:paraId="749735EE" w14:textId="1D7B8E93" w:rsidR="004B162D" w:rsidRPr="004B162D" w:rsidRDefault="004B162D" w:rsidP="004B162D">
            <w:pPr>
              <w:rPr>
                <w:bCs/>
              </w:rPr>
            </w:pPr>
            <w:r w:rsidRPr="004B162D">
              <w:rPr>
                <w:bCs/>
              </w:rPr>
              <w:t xml:space="preserve">Ontwerpen en adviseren van het </w:t>
            </w:r>
            <w:proofErr w:type="gramStart"/>
            <w:r w:rsidRPr="004B162D">
              <w:rPr>
                <w:bCs/>
              </w:rPr>
              <w:t>HNA proces</w:t>
            </w:r>
            <w:proofErr w:type="gramEnd"/>
            <w:r w:rsidRPr="004B162D">
              <w:rPr>
                <w:bCs/>
              </w:rPr>
              <w:t xml:space="preserve"> op basis</w:t>
            </w:r>
            <w:r>
              <w:rPr>
                <w:bCs/>
              </w:rPr>
              <w:t xml:space="preserve"> </w:t>
            </w:r>
            <w:r w:rsidRPr="004B162D">
              <w:rPr>
                <w:bCs/>
              </w:rPr>
              <w:t>van een Functioneel Ontwerp FO.</w:t>
            </w:r>
            <w:r>
              <w:rPr>
                <w:bCs/>
              </w:rPr>
              <w:t xml:space="preserve"> </w:t>
            </w:r>
            <w:r w:rsidRPr="004B162D">
              <w:rPr>
                <w:bCs/>
              </w:rPr>
              <w:t>Configureren en modelleren van het nieuwe proces op basis</w:t>
            </w:r>
            <w:r>
              <w:rPr>
                <w:bCs/>
              </w:rPr>
              <w:t xml:space="preserve"> </w:t>
            </w:r>
            <w:r w:rsidRPr="004B162D">
              <w:rPr>
                <w:bCs/>
              </w:rPr>
              <w:t>van IBM-</w:t>
            </w:r>
            <w:proofErr w:type="spellStart"/>
            <w:r w:rsidRPr="004B162D">
              <w:rPr>
                <w:bCs/>
              </w:rPr>
              <w:t>FileNet</w:t>
            </w:r>
            <w:proofErr w:type="spellEnd"/>
            <w:r w:rsidRPr="004B162D">
              <w:rPr>
                <w:bCs/>
              </w:rPr>
              <w:t xml:space="preserve"> P8 Platform.</w:t>
            </w:r>
            <w:r>
              <w:rPr>
                <w:bCs/>
              </w:rPr>
              <w:t xml:space="preserve"> </w:t>
            </w:r>
            <w:r w:rsidRPr="004B162D">
              <w:rPr>
                <w:bCs/>
              </w:rPr>
              <w:t>Aansturen van de ontwikkelaar.</w:t>
            </w:r>
          </w:p>
        </w:tc>
      </w:tr>
      <w:tr w:rsidR="004B162D" w14:paraId="0BCB9E10" w14:textId="77777777" w:rsidTr="000A49B7">
        <w:tc>
          <w:tcPr>
            <w:tcW w:w="7404" w:type="dxa"/>
          </w:tcPr>
          <w:p w14:paraId="6B21D3EA" w14:textId="731781AB" w:rsidR="004B162D" w:rsidRPr="004B162D" w:rsidRDefault="004B162D" w:rsidP="004B162D">
            <w:pPr>
              <w:rPr>
                <w:bCs/>
              </w:rPr>
            </w:pPr>
            <w:r w:rsidRPr="004B162D">
              <w:rPr>
                <w:bCs/>
                <w:i/>
              </w:rPr>
              <w:t>2010: Waarborgfonds Sociale Woningbouw</w:t>
            </w:r>
          </w:p>
        </w:tc>
      </w:tr>
      <w:tr w:rsidR="004B162D" w14:paraId="59F4756D" w14:textId="77777777" w:rsidTr="000A49B7">
        <w:tc>
          <w:tcPr>
            <w:tcW w:w="7404" w:type="dxa"/>
          </w:tcPr>
          <w:p w14:paraId="28C99F64" w14:textId="12955E5E" w:rsidR="004B162D" w:rsidRPr="001E7638" w:rsidRDefault="004B162D" w:rsidP="004B162D">
            <w:pPr>
              <w:rPr>
                <w:bCs/>
              </w:rPr>
            </w:pPr>
            <w:r w:rsidRPr="004B162D">
              <w:rPr>
                <w:bCs/>
              </w:rPr>
              <w:t>Ontwerpen en adviseren van het nieuwe Postverwerkingsproces. Configureren en modelleren van het nieuwe proces op basis van IBM-</w:t>
            </w:r>
            <w:proofErr w:type="spellStart"/>
            <w:r w:rsidRPr="004B162D">
              <w:rPr>
                <w:bCs/>
              </w:rPr>
              <w:t>FileNet</w:t>
            </w:r>
            <w:proofErr w:type="spellEnd"/>
            <w:r w:rsidRPr="004B162D">
              <w:rPr>
                <w:bCs/>
              </w:rPr>
              <w:t xml:space="preserve"> P8 Platform.</w:t>
            </w:r>
          </w:p>
        </w:tc>
      </w:tr>
      <w:tr w:rsidR="001E7638" w14:paraId="6408520A" w14:textId="77777777" w:rsidTr="000A49B7">
        <w:tc>
          <w:tcPr>
            <w:tcW w:w="7404" w:type="dxa"/>
          </w:tcPr>
          <w:p w14:paraId="17319405" w14:textId="6F63D0AD" w:rsidR="001E7638" w:rsidRPr="004B162D" w:rsidRDefault="001E7638" w:rsidP="004B162D">
            <w:pPr>
              <w:rPr>
                <w:bCs/>
              </w:rPr>
            </w:pPr>
            <w:r w:rsidRPr="004B162D">
              <w:rPr>
                <w:bCs/>
                <w:i/>
              </w:rPr>
              <w:t>2010: Waarborgfonds Sociale Woningbouw</w:t>
            </w:r>
          </w:p>
        </w:tc>
      </w:tr>
      <w:tr w:rsidR="001E7638" w14:paraId="743624AB" w14:textId="77777777" w:rsidTr="000A49B7">
        <w:tc>
          <w:tcPr>
            <w:tcW w:w="7404" w:type="dxa"/>
          </w:tcPr>
          <w:p w14:paraId="14ED71DF" w14:textId="4ECEC701" w:rsidR="001E7638" w:rsidRPr="00DF06A5" w:rsidRDefault="001E7638" w:rsidP="004B162D">
            <w:pPr>
              <w:rPr>
                <w:bCs/>
              </w:rPr>
            </w:pPr>
            <w:r w:rsidRPr="001E7638">
              <w:rPr>
                <w:bCs/>
              </w:rPr>
              <w:t xml:space="preserve">Schrijven technisch </w:t>
            </w:r>
            <w:proofErr w:type="gramStart"/>
            <w:r w:rsidRPr="001E7638">
              <w:rPr>
                <w:bCs/>
              </w:rPr>
              <w:t>project plan</w:t>
            </w:r>
            <w:proofErr w:type="gramEnd"/>
            <w:r w:rsidRPr="001E7638">
              <w:rPr>
                <w:bCs/>
              </w:rPr>
              <w:t xml:space="preserve"> van aanpak. Technisch </w:t>
            </w:r>
            <w:proofErr w:type="gramStart"/>
            <w:r w:rsidRPr="001E7638">
              <w:rPr>
                <w:bCs/>
              </w:rPr>
              <w:t>project management</w:t>
            </w:r>
            <w:proofErr w:type="gramEnd"/>
            <w:r w:rsidRPr="001E7638">
              <w:rPr>
                <w:bCs/>
              </w:rPr>
              <w:t xml:space="preserve">, het aansturen van het migratie team (2 personen). </w:t>
            </w:r>
            <w:proofErr w:type="gramStart"/>
            <w:r w:rsidRPr="001E7638">
              <w:rPr>
                <w:bCs/>
              </w:rPr>
              <w:t>Communicatie kanaal</w:t>
            </w:r>
            <w:proofErr w:type="gramEnd"/>
            <w:r w:rsidRPr="001E7638">
              <w:rPr>
                <w:bCs/>
              </w:rPr>
              <w:t xml:space="preserve"> met klant over status en voortgang. Meewerken bij de migratie uitvoering.</w:t>
            </w:r>
          </w:p>
        </w:tc>
      </w:tr>
      <w:tr w:rsidR="00DF06A5" w14:paraId="1D011D53" w14:textId="77777777" w:rsidTr="000A49B7">
        <w:tc>
          <w:tcPr>
            <w:tcW w:w="7404" w:type="dxa"/>
          </w:tcPr>
          <w:p w14:paraId="7953C031" w14:textId="1C52EA2D" w:rsidR="00DF06A5" w:rsidRPr="00DF06A5" w:rsidRDefault="00DF06A5" w:rsidP="00DF06A5">
            <w:pPr>
              <w:rPr>
                <w:bCs/>
                <w:i/>
              </w:rPr>
            </w:pPr>
            <w:r w:rsidRPr="00DF06A5">
              <w:rPr>
                <w:bCs/>
                <w:i/>
              </w:rPr>
              <w:t>2010: Provincie Limburg</w:t>
            </w:r>
            <w:r w:rsidRPr="00DF06A5">
              <w:rPr>
                <w:bCs/>
                <w:i/>
              </w:rPr>
              <w:tab/>
            </w:r>
          </w:p>
        </w:tc>
      </w:tr>
      <w:tr w:rsidR="00DF06A5" w14:paraId="271D78E7" w14:textId="77777777" w:rsidTr="000A49B7">
        <w:tc>
          <w:tcPr>
            <w:tcW w:w="7404" w:type="dxa"/>
          </w:tcPr>
          <w:p w14:paraId="5E095562" w14:textId="4813D282" w:rsidR="00DF06A5" w:rsidRPr="00DF06A5" w:rsidRDefault="00DF06A5" w:rsidP="00DF06A5">
            <w:pPr>
              <w:rPr>
                <w:bCs/>
              </w:rPr>
            </w:pPr>
            <w:r w:rsidRPr="00DF06A5">
              <w:rPr>
                <w:bCs/>
              </w:rPr>
              <w:t>Implementeren van een digitaal archief oplossing voor de Provincie Limburg die de mogelijkheden laten zien hoe je zonder maatwerk een oplossing kan ontwerpen met het IBM-</w:t>
            </w:r>
            <w:proofErr w:type="spellStart"/>
            <w:r w:rsidRPr="00DF06A5">
              <w:rPr>
                <w:bCs/>
              </w:rPr>
              <w:t>FileNet</w:t>
            </w:r>
            <w:proofErr w:type="spellEnd"/>
            <w:r w:rsidRPr="00DF06A5">
              <w:rPr>
                <w:bCs/>
              </w:rPr>
              <w:t xml:space="preserve"> P8 platform.</w:t>
            </w:r>
          </w:p>
        </w:tc>
      </w:tr>
    </w:tbl>
    <w:p w14:paraId="1DDA2F59" w14:textId="77777777" w:rsidR="000A49B7" w:rsidRPr="00075E0A" w:rsidRDefault="000A49B7" w:rsidP="00737E52">
      <w:pPr>
        <w:spacing w:after="200" w:line="276" w:lineRule="auto"/>
        <w:rPr>
          <w:rFonts w:ascii="Frutiger 55 Roman" w:hAnsi="Frutiger 55 Roman"/>
          <w:color w:val="auto"/>
        </w:rPr>
      </w:pPr>
    </w:p>
    <w:sectPr w:rsidR="000A49B7" w:rsidRPr="00075E0A" w:rsidSect="00330B48">
      <w:headerReference w:type="default" r:id="rId16"/>
      <w:footerReference w:type="default" r:id="rId17"/>
      <w:headerReference w:type="first" r:id="rId18"/>
      <w:footerReference w:type="first" r:id="rId19"/>
      <w:pgSz w:w="11907" w:h="16840" w:code="9"/>
      <w:pgMar w:top="1985" w:right="1275" w:bottom="600" w:left="1134" w:header="1134"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E4F1E" w14:textId="77777777" w:rsidR="00B15C11" w:rsidRDefault="00B15C11" w:rsidP="00A03F9B">
      <w:r>
        <w:separator/>
      </w:r>
    </w:p>
  </w:endnote>
  <w:endnote w:type="continuationSeparator" w:id="0">
    <w:p w14:paraId="7A3EF19C" w14:textId="77777777" w:rsidR="00B15C11" w:rsidRDefault="00B15C11" w:rsidP="00A03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utiger 55 Roman">
    <w:altName w:val="Century Gothic"/>
    <w:panose1 w:val="020B0604020202020204"/>
    <w:charset w:val="00"/>
    <w:family w:val="swiss"/>
    <w:pitch w:val="variable"/>
    <w:sig w:usb0="00000003" w:usb1="00000000" w:usb2="00000000" w:usb3="00000000" w:csb0="00000001" w:csb1="00000000"/>
  </w:font>
  <w:font w:name="Zapf Dingbats">
    <w:panose1 w:val="05020102010704020609"/>
    <w:charset w:val="00"/>
    <w:family w:val="decorativ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HelveticaNeue LT 55 Roman">
    <w:altName w:val="Andale Mono"/>
    <w:panose1 w:val="020B0604020202020204"/>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LGWDD+Gotham-Ultra">
    <w:altName w:val="Cambria"/>
    <w:panose1 w:val="020B0604020202020204"/>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TBC293158t00">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52E56" w14:textId="77777777" w:rsidR="003540BC" w:rsidRPr="00F27B8D" w:rsidRDefault="00BD6218" w:rsidP="00F27B8D">
    <w:pPr>
      <w:pStyle w:val="Footer"/>
      <w:jc w:val="right"/>
      <w:rPr>
        <w:rFonts w:ascii="Trebuchet MS" w:hAnsi="Trebuchet MS"/>
        <w:spacing w:val="40"/>
        <w:sz w:val="16"/>
        <w:szCs w:val="16"/>
      </w:rPr>
    </w:pPr>
    <w:r>
      <w:rPr>
        <w:rFonts w:ascii="Trebuchet MS" w:hAnsi="Trebuchet MS"/>
        <w:noProof/>
        <w:spacing w:val="40"/>
        <w:sz w:val="14"/>
        <w:szCs w:val="14"/>
        <w:lang w:val="en-US"/>
      </w:rPr>
      <mc:AlternateContent>
        <mc:Choice Requires="wps">
          <w:drawing>
            <wp:anchor distT="0" distB="0" distL="114300" distR="114300" simplePos="0" relativeHeight="251700224" behindDoc="0" locked="0" layoutInCell="1" allowOverlap="1" wp14:anchorId="27E7A8CA" wp14:editId="7D430CB2">
              <wp:simplePos x="0" y="0"/>
              <wp:positionH relativeFrom="column">
                <wp:posOffset>-444500</wp:posOffset>
              </wp:positionH>
              <wp:positionV relativeFrom="paragraph">
                <wp:posOffset>-1651000</wp:posOffset>
              </wp:positionV>
              <wp:extent cx="1460500" cy="2057400"/>
              <wp:effectExtent l="0" t="0" r="0" b="0"/>
              <wp:wrapNone/>
              <wp:docPr id="28" name="Tekstvak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00" cy="20574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2F06B0ED" w14:textId="77777777" w:rsidR="00EC66E1" w:rsidRPr="000E7B9B" w:rsidRDefault="00EC66E1" w:rsidP="00EC66E1">
                          <w:pPr>
                            <w:rPr>
                              <w:sz w:val="18"/>
                              <w:lang w:val="en-US"/>
                            </w:rPr>
                          </w:pPr>
                          <w:r w:rsidRPr="000E7B9B">
                            <w:rPr>
                              <w:sz w:val="18"/>
                              <w:lang w:val="en-US"/>
                            </w:rPr>
                            <w:t>NOVA</w:t>
                          </w:r>
                          <w:r w:rsidRPr="000E7B9B">
                            <w:rPr>
                              <w:color w:val="E36B4D"/>
                              <w:sz w:val="18"/>
                              <w:lang w:val="en-US"/>
                            </w:rPr>
                            <w:t>DOC</w:t>
                          </w:r>
                          <w:r w:rsidRPr="000E7B9B">
                            <w:rPr>
                              <w:sz w:val="18"/>
                              <w:lang w:val="en-US"/>
                            </w:rPr>
                            <w:t xml:space="preserve"> ECM B.V.</w:t>
                          </w:r>
                        </w:p>
                        <w:p w14:paraId="2EBE2E3E" w14:textId="77777777" w:rsidR="00EC66E1" w:rsidRPr="000E7B9B" w:rsidRDefault="00EC66E1" w:rsidP="00EC66E1">
                          <w:pPr>
                            <w:rPr>
                              <w:sz w:val="18"/>
                              <w:lang w:val="en-US"/>
                            </w:rPr>
                          </w:pPr>
                          <w:proofErr w:type="spellStart"/>
                          <w:r w:rsidRPr="000E7B9B">
                            <w:rPr>
                              <w:sz w:val="18"/>
                              <w:lang w:val="en-US"/>
                            </w:rPr>
                            <w:t>Transistorstraat</w:t>
                          </w:r>
                          <w:proofErr w:type="spellEnd"/>
                          <w:r w:rsidRPr="000E7B9B">
                            <w:rPr>
                              <w:sz w:val="18"/>
                              <w:lang w:val="en-US"/>
                            </w:rPr>
                            <w:t xml:space="preserve"> 26</w:t>
                          </w:r>
                        </w:p>
                        <w:p w14:paraId="5100D890" w14:textId="77777777" w:rsidR="00EC66E1" w:rsidRPr="000E7B9B" w:rsidRDefault="00EC66E1" w:rsidP="00EC66E1">
                          <w:pPr>
                            <w:rPr>
                              <w:sz w:val="18"/>
                              <w:lang w:val="en-US"/>
                            </w:rPr>
                          </w:pPr>
                          <w:r w:rsidRPr="000E7B9B">
                            <w:rPr>
                              <w:sz w:val="18"/>
                              <w:lang w:val="en-US"/>
                            </w:rPr>
                            <w:t xml:space="preserve">1322 </w:t>
                          </w:r>
                          <w:proofErr w:type="gramStart"/>
                          <w:r w:rsidRPr="000E7B9B">
                            <w:rPr>
                              <w:sz w:val="18"/>
                              <w:lang w:val="en-US"/>
                            </w:rPr>
                            <w:t>CE  Almere</w:t>
                          </w:r>
                          <w:proofErr w:type="gramEnd"/>
                        </w:p>
                        <w:p w14:paraId="2880F690" w14:textId="77777777" w:rsidR="00EC66E1" w:rsidRPr="000E7B9B" w:rsidRDefault="00EC66E1" w:rsidP="00EC66E1">
                          <w:pPr>
                            <w:rPr>
                              <w:sz w:val="18"/>
                              <w:lang w:val="en-US"/>
                            </w:rPr>
                          </w:pPr>
                        </w:p>
                        <w:p w14:paraId="767FBB84" w14:textId="77777777" w:rsidR="00EC66E1" w:rsidRDefault="00EC66E1" w:rsidP="00EC66E1">
                          <w:pPr>
                            <w:tabs>
                              <w:tab w:val="left" w:pos="426"/>
                            </w:tabs>
                            <w:rPr>
                              <w:sz w:val="18"/>
                            </w:rPr>
                          </w:pPr>
                          <w:r w:rsidRPr="00CA2F75">
                            <w:rPr>
                              <w:color w:val="FFFFFF" w:themeColor="background1"/>
                              <w:sz w:val="18"/>
                            </w:rPr>
                            <w:t>T</w:t>
                          </w:r>
                          <w:r w:rsidRPr="00C72960">
                            <w:rPr>
                              <w:sz w:val="18"/>
                            </w:rPr>
                            <w:t xml:space="preserve"> </w:t>
                          </w:r>
                          <w:r>
                            <w:rPr>
                              <w:sz w:val="18"/>
                            </w:rPr>
                            <w:tab/>
                          </w:r>
                          <w:r w:rsidRPr="00C72960">
                            <w:rPr>
                              <w:sz w:val="18"/>
                            </w:rPr>
                            <w:t>036-76 30 666</w:t>
                          </w:r>
                        </w:p>
                        <w:p w14:paraId="1D49A28D" w14:textId="77777777" w:rsidR="00EC66E1" w:rsidRPr="00C72960" w:rsidRDefault="00EC66E1" w:rsidP="00EC66E1">
                          <w:pPr>
                            <w:tabs>
                              <w:tab w:val="left" w:pos="426"/>
                            </w:tabs>
                            <w:rPr>
                              <w:sz w:val="18"/>
                            </w:rPr>
                          </w:pPr>
                          <w:r>
                            <w:rPr>
                              <w:color w:val="FFFFFF" w:themeColor="background1"/>
                              <w:sz w:val="18"/>
                            </w:rPr>
                            <w:t>E</w:t>
                          </w:r>
                          <w:r>
                            <w:rPr>
                              <w:sz w:val="18"/>
                            </w:rPr>
                            <w:tab/>
                            <w:t>sales@novadoc.nl</w:t>
                          </w:r>
                        </w:p>
                        <w:p w14:paraId="2CEDCEC5" w14:textId="77777777" w:rsidR="00EC66E1" w:rsidRPr="00C72960" w:rsidRDefault="00EC66E1" w:rsidP="00EC66E1">
                          <w:pPr>
                            <w:tabs>
                              <w:tab w:val="left" w:pos="426"/>
                            </w:tabs>
                            <w:rPr>
                              <w:sz w:val="18"/>
                            </w:rPr>
                          </w:pPr>
                          <w:r w:rsidRPr="00CA2F75">
                            <w:rPr>
                              <w:color w:val="FFFFFF" w:themeColor="background1"/>
                              <w:sz w:val="18"/>
                            </w:rPr>
                            <w:t>W</w:t>
                          </w:r>
                          <w:r w:rsidRPr="00C72960">
                            <w:rPr>
                              <w:sz w:val="18"/>
                            </w:rPr>
                            <w:t xml:space="preserve"> </w:t>
                          </w:r>
                          <w:r>
                            <w:rPr>
                              <w:sz w:val="18"/>
                            </w:rPr>
                            <w:tab/>
                          </w:r>
                          <w:r w:rsidRPr="00C72960">
                            <w:rPr>
                              <w:sz w:val="18"/>
                            </w:rPr>
                            <w:t>novadoc.nl</w:t>
                          </w:r>
                        </w:p>
                        <w:p w14:paraId="3A222359" w14:textId="77777777" w:rsidR="00EC66E1" w:rsidRPr="00C72960" w:rsidRDefault="00EC66E1" w:rsidP="00EC66E1">
                          <w:pPr>
                            <w:tabs>
                              <w:tab w:val="left" w:pos="426"/>
                            </w:tabs>
                            <w:rPr>
                              <w:sz w:val="18"/>
                            </w:rPr>
                          </w:pPr>
                          <w:r w:rsidRPr="00CA2F75">
                            <w:rPr>
                              <w:color w:val="FFFFFF" w:themeColor="background1"/>
                              <w:sz w:val="18"/>
                            </w:rPr>
                            <w:t>KvK</w:t>
                          </w:r>
                          <w:r w:rsidRPr="00C72960">
                            <w:rPr>
                              <w:sz w:val="18"/>
                            </w:rPr>
                            <w:t xml:space="preserve"> </w:t>
                          </w:r>
                          <w:r>
                            <w:rPr>
                              <w:sz w:val="18"/>
                            </w:rPr>
                            <w:tab/>
                          </w:r>
                          <w:r w:rsidRPr="00C72960">
                            <w:rPr>
                              <w:sz w:val="18"/>
                            </w:rPr>
                            <w:t>32068845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7E7A8CA" id="_x0000_t202" coordsize="21600,21600" o:spt="202" path="m,l,21600r21600,l21600,xe">
              <v:stroke joinstyle="miter"/>
              <v:path gradientshapeok="t" o:connecttype="rect"/>
            </v:shapetype>
            <v:shape id="Tekstvak 28" o:spid="_x0000_s1066" type="#_x0000_t202" style="position:absolute;left:0;text-align:left;margin-left:-35pt;margin-top:-130pt;width:115pt;height:16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" filled="f" stroked="f">
              <v:textbox>
                <w:txbxContent>
                  <w:p w14:paraId="2F06B0ED" w14:textId="77777777" w:rsidR="00EC66E1" w:rsidRPr="000E7B9B" w:rsidRDefault="00EC66E1" w:rsidP="00EC66E1">
                    <w:pPr>
                      <w:rPr>
                        <w:sz w:val="18"/>
                        <w:lang w:val="en-US"/>
                      </w:rPr>
                    </w:pPr>
                    <w:r w:rsidRPr="000E7B9B">
                      <w:rPr>
                        <w:sz w:val="18"/>
                        <w:lang w:val="en-US"/>
                      </w:rPr>
                      <w:t>NOVA</w:t>
                    </w:r>
                    <w:r w:rsidRPr="000E7B9B">
                      <w:rPr>
                        <w:color w:val="E36B4D"/>
                        <w:sz w:val="18"/>
                        <w:lang w:val="en-US"/>
                      </w:rPr>
                      <w:t>DOC</w:t>
                    </w:r>
                    <w:r w:rsidRPr="000E7B9B">
                      <w:rPr>
                        <w:sz w:val="18"/>
                        <w:lang w:val="en-US"/>
                      </w:rPr>
                      <w:t xml:space="preserve"> ECM B.V.</w:t>
                    </w:r>
                  </w:p>
                  <w:p w14:paraId="2EBE2E3E" w14:textId="77777777" w:rsidR="00EC66E1" w:rsidRPr="000E7B9B" w:rsidRDefault="00EC66E1" w:rsidP="00EC66E1">
                    <w:pPr>
                      <w:rPr>
                        <w:sz w:val="18"/>
                        <w:lang w:val="en-US"/>
                      </w:rPr>
                    </w:pPr>
                    <w:proofErr w:type="spellStart"/>
                    <w:r w:rsidRPr="000E7B9B">
                      <w:rPr>
                        <w:sz w:val="18"/>
                        <w:lang w:val="en-US"/>
                      </w:rPr>
                      <w:t>Transistorstraat</w:t>
                    </w:r>
                    <w:proofErr w:type="spellEnd"/>
                    <w:r w:rsidRPr="000E7B9B">
                      <w:rPr>
                        <w:sz w:val="18"/>
                        <w:lang w:val="en-US"/>
                      </w:rPr>
                      <w:t xml:space="preserve"> 26</w:t>
                    </w:r>
                  </w:p>
                  <w:p w14:paraId="5100D890" w14:textId="77777777" w:rsidR="00EC66E1" w:rsidRPr="000E7B9B" w:rsidRDefault="00EC66E1" w:rsidP="00EC66E1">
                    <w:pPr>
                      <w:rPr>
                        <w:sz w:val="18"/>
                        <w:lang w:val="en-US"/>
                      </w:rPr>
                    </w:pPr>
                    <w:r w:rsidRPr="000E7B9B">
                      <w:rPr>
                        <w:sz w:val="18"/>
                        <w:lang w:val="en-US"/>
                      </w:rPr>
                      <w:t xml:space="preserve">1322 </w:t>
                    </w:r>
                    <w:proofErr w:type="gramStart"/>
                    <w:r w:rsidRPr="000E7B9B">
                      <w:rPr>
                        <w:sz w:val="18"/>
                        <w:lang w:val="en-US"/>
                      </w:rPr>
                      <w:t>CE  Almere</w:t>
                    </w:r>
                    <w:proofErr w:type="gramEnd"/>
                  </w:p>
                  <w:p w14:paraId="2880F690" w14:textId="77777777" w:rsidR="00EC66E1" w:rsidRPr="000E7B9B" w:rsidRDefault="00EC66E1" w:rsidP="00EC66E1">
                    <w:pPr>
                      <w:rPr>
                        <w:sz w:val="18"/>
                        <w:lang w:val="en-US"/>
                      </w:rPr>
                    </w:pPr>
                  </w:p>
                  <w:p w14:paraId="767FBB84" w14:textId="77777777" w:rsidR="00EC66E1" w:rsidRDefault="00EC66E1" w:rsidP="00EC66E1">
                    <w:pPr>
                      <w:tabs>
                        <w:tab w:val="left" w:pos="426"/>
                      </w:tabs>
                      <w:rPr>
                        <w:sz w:val="18"/>
                      </w:rPr>
                    </w:pPr>
                    <w:r w:rsidRPr="00CA2F75">
                      <w:rPr>
                        <w:color w:val="FFFFFF" w:themeColor="background1"/>
                        <w:sz w:val="18"/>
                      </w:rPr>
                      <w:t>T</w:t>
                    </w:r>
                    <w:r w:rsidRPr="00C72960">
                      <w:rPr>
                        <w:sz w:val="18"/>
                      </w:rPr>
                      <w:t xml:space="preserve"> </w:t>
                    </w:r>
                    <w:r>
                      <w:rPr>
                        <w:sz w:val="18"/>
                      </w:rPr>
                      <w:tab/>
                    </w:r>
                    <w:r w:rsidRPr="00C72960">
                      <w:rPr>
                        <w:sz w:val="18"/>
                      </w:rPr>
                      <w:t>036-76 30 666</w:t>
                    </w:r>
                  </w:p>
                  <w:p w14:paraId="1D49A28D" w14:textId="77777777" w:rsidR="00EC66E1" w:rsidRPr="00C72960" w:rsidRDefault="00EC66E1" w:rsidP="00EC66E1">
                    <w:pPr>
                      <w:tabs>
                        <w:tab w:val="left" w:pos="426"/>
                      </w:tabs>
                      <w:rPr>
                        <w:sz w:val="18"/>
                      </w:rPr>
                    </w:pPr>
                    <w:r>
                      <w:rPr>
                        <w:color w:val="FFFFFF" w:themeColor="background1"/>
                        <w:sz w:val="18"/>
                      </w:rPr>
                      <w:t>E</w:t>
                    </w:r>
                    <w:r>
                      <w:rPr>
                        <w:sz w:val="18"/>
                      </w:rPr>
                      <w:tab/>
                      <w:t>sales@novadoc.nl</w:t>
                    </w:r>
                  </w:p>
                  <w:p w14:paraId="2CEDCEC5" w14:textId="77777777" w:rsidR="00EC66E1" w:rsidRPr="00C72960" w:rsidRDefault="00EC66E1" w:rsidP="00EC66E1">
                    <w:pPr>
                      <w:tabs>
                        <w:tab w:val="left" w:pos="426"/>
                      </w:tabs>
                      <w:rPr>
                        <w:sz w:val="18"/>
                      </w:rPr>
                    </w:pPr>
                    <w:r w:rsidRPr="00CA2F75">
                      <w:rPr>
                        <w:color w:val="FFFFFF" w:themeColor="background1"/>
                        <w:sz w:val="18"/>
                      </w:rPr>
                      <w:t>W</w:t>
                    </w:r>
                    <w:r w:rsidRPr="00C72960">
                      <w:rPr>
                        <w:sz w:val="18"/>
                      </w:rPr>
                      <w:t xml:space="preserve"> </w:t>
                    </w:r>
                    <w:r>
                      <w:rPr>
                        <w:sz w:val="18"/>
                      </w:rPr>
                      <w:tab/>
                    </w:r>
                    <w:r w:rsidRPr="00C72960">
                      <w:rPr>
                        <w:sz w:val="18"/>
                      </w:rPr>
                      <w:t>novadoc.nl</w:t>
                    </w:r>
                  </w:p>
                  <w:p w14:paraId="3A222359" w14:textId="77777777" w:rsidR="00EC66E1" w:rsidRPr="00C72960" w:rsidRDefault="00EC66E1" w:rsidP="00EC66E1">
                    <w:pPr>
                      <w:tabs>
                        <w:tab w:val="left" w:pos="426"/>
                      </w:tabs>
                      <w:rPr>
                        <w:sz w:val="18"/>
                      </w:rPr>
                    </w:pPr>
                    <w:r w:rsidRPr="00CA2F75">
                      <w:rPr>
                        <w:color w:val="FFFFFF" w:themeColor="background1"/>
                        <w:sz w:val="18"/>
                      </w:rPr>
                      <w:t>KvK</w:t>
                    </w:r>
                    <w:r w:rsidRPr="00C72960">
                      <w:rPr>
                        <w:sz w:val="18"/>
                      </w:rPr>
                      <w:t xml:space="preserve"> </w:t>
                    </w:r>
                    <w:r>
                      <w:rPr>
                        <w:sz w:val="18"/>
                      </w:rPr>
                      <w:tab/>
                    </w:r>
                    <w:r w:rsidRPr="00C72960">
                      <w:rPr>
                        <w:sz w:val="18"/>
                      </w:rPr>
                      <w:t>32068845</w:t>
                    </w:r>
                  </w:p>
                </w:txbxContent>
              </v:textbox>
            </v:shape>
          </w:pict>
        </mc:Fallback>
      </mc:AlternateContent>
    </w:r>
    <w:r w:rsidR="003540BC" w:rsidRPr="00CF0923">
      <w:rPr>
        <w:rFonts w:ascii="Trebuchet MS" w:hAnsi="Trebuchet MS"/>
        <w:spacing w:val="40"/>
        <w:sz w:val="16"/>
        <w:szCs w:val="16"/>
      </w:rPr>
      <w:t xml:space="preserve">Pagina </w:t>
    </w:r>
    <w:r w:rsidR="008F3ADE" w:rsidRPr="00CF0923">
      <w:rPr>
        <w:rFonts w:ascii="Trebuchet MS" w:hAnsi="Trebuchet MS"/>
        <w:b/>
        <w:spacing w:val="40"/>
        <w:sz w:val="16"/>
        <w:szCs w:val="16"/>
      </w:rPr>
      <w:fldChar w:fldCharType="begin"/>
    </w:r>
    <w:r w:rsidR="003540BC" w:rsidRPr="00CF0923">
      <w:rPr>
        <w:rFonts w:ascii="Trebuchet MS" w:hAnsi="Trebuchet MS"/>
        <w:b/>
        <w:spacing w:val="40"/>
        <w:sz w:val="16"/>
        <w:szCs w:val="16"/>
      </w:rPr>
      <w:instrText>PAGE  \* Arabic  \* MERGEFORMAT</w:instrText>
    </w:r>
    <w:r w:rsidR="008F3ADE" w:rsidRPr="00CF0923">
      <w:rPr>
        <w:rFonts w:ascii="Trebuchet MS" w:hAnsi="Trebuchet MS"/>
        <w:b/>
        <w:spacing w:val="40"/>
        <w:sz w:val="16"/>
        <w:szCs w:val="16"/>
      </w:rPr>
      <w:fldChar w:fldCharType="separate"/>
    </w:r>
    <w:r w:rsidR="005C15BD">
      <w:rPr>
        <w:rFonts w:ascii="Trebuchet MS" w:hAnsi="Trebuchet MS"/>
        <w:b/>
        <w:noProof/>
        <w:spacing w:val="40"/>
        <w:sz w:val="16"/>
        <w:szCs w:val="16"/>
      </w:rPr>
      <w:t>5</w:t>
    </w:r>
    <w:r w:rsidR="008F3ADE" w:rsidRPr="00CF0923">
      <w:rPr>
        <w:rFonts w:ascii="Trebuchet MS" w:hAnsi="Trebuchet MS"/>
        <w:b/>
        <w:spacing w:val="40"/>
        <w:sz w:val="16"/>
        <w:szCs w:val="16"/>
      </w:rPr>
      <w:fldChar w:fldCharType="end"/>
    </w:r>
    <w:r w:rsidR="003540BC" w:rsidRPr="00CF0923">
      <w:rPr>
        <w:rFonts w:ascii="Trebuchet MS" w:hAnsi="Trebuchet MS"/>
        <w:spacing w:val="40"/>
        <w:sz w:val="16"/>
        <w:szCs w:val="16"/>
      </w:rPr>
      <w:t xml:space="preserve"> van </w:t>
    </w:r>
    <w:r w:rsidR="00B15C11">
      <w:fldChar w:fldCharType="begin"/>
    </w:r>
    <w:r w:rsidR="00B15C11">
      <w:instrText>NUMPAGES  \* Arabic  \* MERGEFORMAT</w:instrText>
    </w:r>
    <w:r w:rsidR="00B15C11">
      <w:fldChar w:fldCharType="separate"/>
    </w:r>
    <w:r w:rsidR="005C15BD" w:rsidRPr="005C15BD">
      <w:rPr>
        <w:rFonts w:ascii="Trebuchet MS" w:hAnsi="Trebuchet MS"/>
        <w:b/>
        <w:noProof/>
        <w:spacing w:val="40"/>
        <w:sz w:val="16"/>
        <w:szCs w:val="16"/>
      </w:rPr>
      <w:t>5</w:t>
    </w:r>
    <w:r w:rsidR="00B15C11">
      <w:rPr>
        <w:rFonts w:ascii="Trebuchet MS" w:hAnsi="Trebuchet MS"/>
        <w:b/>
        <w:noProof/>
        <w:spacing w:val="40"/>
        <w:sz w:val="16"/>
        <w:szCs w:val="16"/>
      </w:rPr>
      <w:fldChar w:fldCharType="end"/>
    </w:r>
  </w:p>
  <w:p w14:paraId="05CF872A" w14:textId="77777777" w:rsidR="003540BC" w:rsidRDefault="003540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1CDBD" w14:textId="77777777" w:rsidR="003540BC" w:rsidRPr="00036588" w:rsidRDefault="00BD6218" w:rsidP="002509D4">
    <w:pPr>
      <w:pStyle w:val="Footer"/>
      <w:spacing w:line="240" w:lineRule="auto"/>
      <w:jc w:val="right"/>
      <w:rPr>
        <w:rFonts w:ascii="Trebuchet MS" w:hAnsi="Trebuchet MS"/>
        <w:spacing w:val="40"/>
        <w:sz w:val="14"/>
        <w:szCs w:val="14"/>
        <w:lang w:val="en-US"/>
      </w:rPr>
    </w:pPr>
    <w:r>
      <w:rPr>
        <w:noProof/>
        <w:color w:val="F2F2F2" w:themeColor="background1" w:themeShade="F2"/>
        <w:sz w:val="24"/>
        <w:szCs w:val="24"/>
        <w:lang w:val="en-US"/>
      </w:rPr>
      <mc:AlternateContent>
        <mc:Choice Requires="wps">
          <w:drawing>
            <wp:anchor distT="0" distB="0" distL="114300" distR="114300" simplePos="0" relativeHeight="251697152" behindDoc="0" locked="0" layoutInCell="1" allowOverlap="1" wp14:anchorId="6B2DDEC6" wp14:editId="59C8543B">
              <wp:simplePos x="0" y="0"/>
              <wp:positionH relativeFrom="column">
                <wp:posOffset>2752725</wp:posOffset>
              </wp:positionH>
              <wp:positionV relativeFrom="paragraph">
                <wp:posOffset>-3441065</wp:posOffset>
              </wp:positionV>
              <wp:extent cx="2296795" cy="342900"/>
              <wp:effectExtent l="0" t="0" r="0" b="0"/>
              <wp:wrapNone/>
              <wp:docPr id="33" name="Tekstvak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6795" cy="3429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6492A5D3" w14:textId="77777777" w:rsidR="003540BC" w:rsidRPr="003E0B52" w:rsidRDefault="003540BC" w:rsidP="00230527">
                          <w:pPr>
                            <w:rPr>
                              <w:color w:val="FFFFFF" w:themeColor="background1"/>
                              <w:sz w:val="22"/>
                              <w:szCs w:val="28"/>
                            </w:rPr>
                          </w:pPr>
                          <w:r w:rsidRPr="003E0B52">
                            <w:rPr>
                              <w:color w:val="FFFFFF" w:themeColor="background1"/>
                              <w:sz w:val="22"/>
                              <w:szCs w:val="28"/>
                            </w:rPr>
                            <w:t>Projecten en opdrachten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DDEC6" id="_x0000_t202" coordsize="21600,21600" o:spt="202" path="m,l,21600r21600,l21600,xe">
              <v:stroke joinstyle="miter"/>
              <v:path gradientshapeok="t" o:connecttype="rect"/>
            </v:shapetype>
            <v:shape id="Tekstvak 33" o:spid="_x0000_s1071" type="#_x0000_t202" style="position:absolute;left:0;text-align:left;margin-left:216.75pt;margin-top:-270.95pt;width:180.8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" filled="f" stroked="f">
              <v:textbox>
                <w:txbxContent>
                  <w:p w14:paraId="6492A5D3" w14:textId="77777777" w:rsidR="003540BC" w:rsidRPr="003E0B52" w:rsidRDefault="003540BC" w:rsidP="00230527">
                    <w:pPr>
                      <w:rPr>
                        <w:color w:val="FFFFFF" w:themeColor="background1"/>
                        <w:sz w:val="22"/>
                        <w:szCs w:val="28"/>
                      </w:rPr>
                    </w:pPr>
                    <w:r w:rsidRPr="003E0B52">
                      <w:rPr>
                        <w:color w:val="FFFFFF" w:themeColor="background1"/>
                        <w:sz w:val="22"/>
                        <w:szCs w:val="28"/>
                      </w:rPr>
                      <w:t>Projecten en opdrachten</w:t>
                    </w:r>
                  </w:p>
                </w:txbxContent>
              </v:textbox>
            </v:shape>
          </w:pict>
        </mc:Fallback>
      </mc:AlternateContent>
    </w:r>
    <w:r>
      <w:rPr>
        <w:noProof/>
        <w:color w:val="F2F2F2" w:themeColor="background1" w:themeShade="F2"/>
        <w:sz w:val="28"/>
        <w:lang w:val="en-US"/>
      </w:rPr>
      <mc:AlternateContent>
        <mc:Choice Requires="wpg">
          <w:drawing>
            <wp:anchor distT="0" distB="0" distL="114300" distR="114300" simplePos="0" relativeHeight="251696128" behindDoc="0" locked="0" layoutInCell="1" allowOverlap="1" wp14:anchorId="75543079" wp14:editId="39D49861">
              <wp:simplePos x="0" y="0"/>
              <wp:positionH relativeFrom="column">
                <wp:posOffset>1205230</wp:posOffset>
              </wp:positionH>
              <wp:positionV relativeFrom="paragraph">
                <wp:posOffset>-3420745</wp:posOffset>
              </wp:positionV>
              <wp:extent cx="4991735" cy="228600"/>
              <wp:effectExtent l="0" t="0" r="0" b="0"/>
              <wp:wrapThrough wrapText="bothSides">
                <wp:wrapPolygon edited="0">
                  <wp:start x="0" y="0"/>
                  <wp:lineTo x="0" y="16200"/>
                  <wp:lineTo x="742" y="19800"/>
                  <wp:lineTo x="1319" y="19800"/>
                  <wp:lineTo x="21515" y="14400"/>
                  <wp:lineTo x="21515" y="0"/>
                  <wp:lineTo x="0" y="0"/>
                </wp:wrapPolygon>
              </wp:wrapThrough>
              <wp:docPr id="31" name="Groeperen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1735" cy="228600"/>
                        <a:chOff x="0" y="0"/>
                        <a:chExt cx="4991735" cy="342900"/>
                      </a:xfrm>
                    </wpg:grpSpPr>
                    <wps:wsp>
                      <wps:cNvPr id="32" name="Rechthoek 32"/>
                      <wps:cNvSpPr/>
                      <wps:spPr>
                        <a:xfrm>
                          <a:off x="1905" y="0"/>
                          <a:ext cx="4989830" cy="231385"/>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hthoekige driehoek 38"/>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group w14:anchorId="6707CFA5" id="Groeperen 31" o:spid="_x0000_s1026" style="position:absolute;margin-left:94.9pt;margin-top:-269.35pt;width:393.05pt;height:18pt;z-index:251696128;mso-height-relative:margin" coordsize="4991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">
              <v:rect id="Rechthoek 32" o:spid="_x0000_s1027" style="position:absolute;left:19;width:49898;height:2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zyzcIA&#10;AADbAAAADwAAAGRycy9kb3ducmV2LnhtbESPT4vCMBTE78J+h/AWvGnqH0SqUdwVxatV9/y2eTbd&#10;bV5KE7V+eyMIHoeZ+Q0zX7a2EldqfOlYwaCfgCDOnS65UHA8bHpTED4ga6wck4I7eVguPjpzTLW7&#10;8Z6uWShEhLBPUYEJoU6l9Lkhi77vauLonV1jMUTZFFI3eItwW8lhkkykxZLjgsGavg3l/9nFKjhN&#10;tua3zNb67yvRvFrfT9XPeKBU97NdzUAEasM7/GrvtILRE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PLNwgAAANsAAAAPAAAAAAAAAAAAAAAAAJgCAABkcnMvZG93&#10;bnJldi54bWxQSwUGAAAAAAQABAD1AAAAhwMAAAAA&#10;" fillcolor="#235a70" stroked="f"/>
              <v:shapetype id="_x0000_t6" coordsize="21600,21600" o:spt="6" path="m,l,21600r21600,xe">
                <v:stroke joinstyle="miter"/>
                <v:path gradientshapeok="t" o:connecttype="custom" o:connectlocs="0,0;0,10800;0,21600;10800,21600;21600,21600;10800,10800" textboxrect="1800,12600,12600,19800"/>
              </v:shapetype>
              <v:shape id="Rechthoekige driehoek 38" o:spid="_x0000_s1028" type="#_x0000_t6" style="position:absolute;top:2254;width:2927;height:117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bqhcAA&#10;AADbAAAADwAAAGRycy9kb3ducmV2LnhtbERPz2vCMBS+D/wfwhN2m6mbDKlGUZmw27ZaweOjeabV&#10;5qUkUet/vxwEjx/f7/myt624kg+NYwXjUQaCuHK6YaOg3G3fpiBCRNbYOiYFdwqwXAxe5phrd+M/&#10;uhbRiBTCIUcFdYxdLmWoarIYRq4jTtzReYsxQW+k9nhL4baV71n2KS02nBpq7GhTU3UuLlZBO5ns&#10;D6sv05hYrvFXb04/d3NS6nXYr2YgIvXxKX64v7WCjzQ2fU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bqhcAAAADbAAAADwAAAAAAAAAAAAAAAACYAgAAZHJzL2Rvd25y&#10;ZXYueG1sUEsFBgAAAAAEAAQA9QAAAIUDAAAAAA==&#10;" fillcolor="#1a4455" stroked="f"/>
              <w10:wrap type="through"/>
            </v:group>
          </w:pict>
        </mc:Fallback>
      </mc:AlternateContent>
    </w:r>
    <w:r>
      <w:rPr>
        <w:rFonts w:ascii="Trebuchet MS" w:hAnsi="Trebuchet MS"/>
        <w:noProof/>
        <w:spacing w:val="40"/>
        <w:sz w:val="14"/>
        <w:szCs w:val="14"/>
        <w:lang w:val="en-US"/>
      </w:rPr>
      <mc:AlternateContent>
        <mc:Choice Requires="wps">
          <w:drawing>
            <wp:anchor distT="0" distB="0" distL="114300" distR="114300" simplePos="0" relativeHeight="251663360" behindDoc="0" locked="0" layoutInCell="1" allowOverlap="1" wp14:anchorId="2BE695FC" wp14:editId="4814A8BB">
              <wp:simplePos x="0" y="0"/>
              <wp:positionH relativeFrom="column">
                <wp:posOffset>-571500</wp:posOffset>
              </wp:positionH>
              <wp:positionV relativeFrom="paragraph">
                <wp:posOffset>-1617345</wp:posOffset>
              </wp:positionV>
              <wp:extent cx="1460500" cy="2057400"/>
              <wp:effectExtent l="0" t="0" r="0" b="0"/>
              <wp:wrapNone/>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00" cy="20574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6BF48275" w14:textId="77777777" w:rsidR="003540BC" w:rsidRPr="000E7B9B" w:rsidRDefault="003540BC">
                          <w:pPr>
                            <w:rPr>
                              <w:sz w:val="18"/>
                              <w:lang w:val="en-US"/>
                            </w:rPr>
                          </w:pPr>
                          <w:r w:rsidRPr="000E7B9B">
                            <w:rPr>
                              <w:sz w:val="18"/>
                              <w:lang w:val="en-US"/>
                            </w:rPr>
                            <w:t>NOVA</w:t>
                          </w:r>
                          <w:r w:rsidRPr="000E7B9B">
                            <w:rPr>
                              <w:color w:val="E36B4D"/>
                              <w:sz w:val="18"/>
                              <w:lang w:val="en-US"/>
                            </w:rPr>
                            <w:t>DOC</w:t>
                          </w:r>
                          <w:r w:rsidRPr="000E7B9B">
                            <w:rPr>
                              <w:sz w:val="18"/>
                              <w:lang w:val="en-US"/>
                            </w:rPr>
                            <w:t xml:space="preserve"> ECM B.V.</w:t>
                          </w:r>
                        </w:p>
                        <w:p w14:paraId="1E3DB838" w14:textId="77777777" w:rsidR="003540BC" w:rsidRPr="000E7B9B" w:rsidRDefault="003540BC">
                          <w:pPr>
                            <w:rPr>
                              <w:sz w:val="18"/>
                              <w:lang w:val="en-US"/>
                            </w:rPr>
                          </w:pPr>
                          <w:proofErr w:type="spellStart"/>
                          <w:r w:rsidRPr="000E7B9B">
                            <w:rPr>
                              <w:sz w:val="18"/>
                              <w:lang w:val="en-US"/>
                            </w:rPr>
                            <w:t>Transistorstraat</w:t>
                          </w:r>
                          <w:proofErr w:type="spellEnd"/>
                          <w:r w:rsidRPr="000E7B9B">
                            <w:rPr>
                              <w:sz w:val="18"/>
                              <w:lang w:val="en-US"/>
                            </w:rPr>
                            <w:t xml:space="preserve"> 26</w:t>
                          </w:r>
                        </w:p>
                        <w:p w14:paraId="40D0FD9B" w14:textId="77777777" w:rsidR="003540BC" w:rsidRPr="000E7B9B" w:rsidRDefault="003540BC">
                          <w:pPr>
                            <w:rPr>
                              <w:sz w:val="18"/>
                              <w:lang w:val="en-US"/>
                            </w:rPr>
                          </w:pPr>
                          <w:r w:rsidRPr="000E7B9B">
                            <w:rPr>
                              <w:sz w:val="18"/>
                              <w:lang w:val="en-US"/>
                            </w:rPr>
                            <w:t xml:space="preserve">1322 </w:t>
                          </w:r>
                          <w:proofErr w:type="gramStart"/>
                          <w:r w:rsidRPr="000E7B9B">
                            <w:rPr>
                              <w:sz w:val="18"/>
                              <w:lang w:val="en-US"/>
                            </w:rPr>
                            <w:t>CE  Almere</w:t>
                          </w:r>
                          <w:proofErr w:type="gramEnd"/>
                        </w:p>
                        <w:p w14:paraId="2C9E052B" w14:textId="77777777" w:rsidR="003540BC" w:rsidRPr="000E7B9B" w:rsidRDefault="003540BC">
                          <w:pPr>
                            <w:rPr>
                              <w:sz w:val="18"/>
                              <w:lang w:val="en-US"/>
                            </w:rPr>
                          </w:pPr>
                        </w:p>
                        <w:p w14:paraId="4538FEA3" w14:textId="77777777" w:rsidR="003540BC" w:rsidRDefault="003540BC" w:rsidP="00036588">
                          <w:pPr>
                            <w:tabs>
                              <w:tab w:val="left" w:pos="426"/>
                            </w:tabs>
                            <w:rPr>
                              <w:sz w:val="18"/>
                            </w:rPr>
                          </w:pPr>
                          <w:r w:rsidRPr="00CA2F75">
                            <w:rPr>
                              <w:color w:val="FFFFFF" w:themeColor="background1"/>
                              <w:sz w:val="18"/>
                            </w:rPr>
                            <w:t>T</w:t>
                          </w:r>
                          <w:r w:rsidRPr="00C72960">
                            <w:rPr>
                              <w:sz w:val="18"/>
                            </w:rPr>
                            <w:t xml:space="preserve"> </w:t>
                          </w:r>
                          <w:r>
                            <w:rPr>
                              <w:sz w:val="18"/>
                            </w:rPr>
                            <w:tab/>
                          </w:r>
                          <w:r w:rsidRPr="00C72960">
                            <w:rPr>
                              <w:sz w:val="18"/>
                            </w:rPr>
                            <w:t>036-76 30 666</w:t>
                          </w:r>
                        </w:p>
                        <w:p w14:paraId="368DA003" w14:textId="77777777" w:rsidR="003540BC" w:rsidRPr="00C72960" w:rsidRDefault="00275925" w:rsidP="00036588">
                          <w:pPr>
                            <w:tabs>
                              <w:tab w:val="left" w:pos="426"/>
                            </w:tabs>
                            <w:rPr>
                              <w:sz w:val="18"/>
                            </w:rPr>
                          </w:pPr>
                          <w:r>
                            <w:rPr>
                              <w:color w:val="FFFFFF" w:themeColor="background1"/>
                              <w:sz w:val="18"/>
                            </w:rPr>
                            <w:t>E</w:t>
                          </w:r>
                          <w:r w:rsidR="003540BC">
                            <w:rPr>
                              <w:sz w:val="18"/>
                            </w:rPr>
                            <w:tab/>
                            <w:t>sales@novadoc.nl</w:t>
                          </w:r>
                        </w:p>
                        <w:p w14:paraId="72406309" w14:textId="77777777" w:rsidR="003540BC" w:rsidRPr="00C72960" w:rsidRDefault="003540BC" w:rsidP="00036588">
                          <w:pPr>
                            <w:tabs>
                              <w:tab w:val="left" w:pos="426"/>
                            </w:tabs>
                            <w:rPr>
                              <w:sz w:val="18"/>
                            </w:rPr>
                          </w:pPr>
                          <w:r w:rsidRPr="00CA2F75">
                            <w:rPr>
                              <w:color w:val="FFFFFF" w:themeColor="background1"/>
                              <w:sz w:val="18"/>
                            </w:rPr>
                            <w:t>W</w:t>
                          </w:r>
                          <w:r w:rsidRPr="00C72960">
                            <w:rPr>
                              <w:sz w:val="18"/>
                            </w:rPr>
                            <w:t xml:space="preserve"> </w:t>
                          </w:r>
                          <w:r>
                            <w:rPr>
                              <w:sz w:val="18"/>
                            </w:rPr>
                            <w:tab/>
                          </w:r>
                          <w:r w:rsidRPr="00C72960">
                            <w:rPr>
                              <w:sz w:val="18"/>
                            </w:rPr>
                            <w:t>novadoc.nl</w:t>
                          </w:r>
                        </w:p>
                        <w:p w14:paraId="2B244935" w14:textId="77777777" w:rsidR="003540BC" w:rsidRPr="00C72960" w:rsidRDefault="003540BC" w:rsidP="00036588">
                          <w:pPr>
                            <w:tabs>
                              <w:tab w:val="left" w:pos="426"/>
                            </w:tabs>
                            <w:rPr>
                              <w:sz w:val="18"/>
                            </w:rPr>
                          </w:pPr>
                          <w:r w:rsidRPr="00CA2F75">
                            <w:rPr>
                              <w:color w:val="FFFFFF" w:themeColor="background1"/>
                              <w:sz w:val="18"/>
                            </w:rPr>
                            <w:t>KvK</w:t>
                          </w:r>
                          <w:r w:rsidRPr="00C72960">
                            <w:rPr>
                              <w:sz w:val="18"/>
                            </w:rPr>
                            <w:t xml:space="preserve"> </w:t>
                          </w:r>
                          <w:r>
                            <w:rPr>
                              <w:sz w:val="18"/>
                            </w:rPr>
                            <w:tab/>
                          </w:r>
                          <w:r w:rsidRPr="00C72960">
                            <w:rPr>
                              <w:sz w:val="18"/>
                            </w:rPr>
                            <w:t>32068845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BE695FC" id="Tekstvak 8" o:spid="_x0000_s1072" type="#_x0000_t202" style="position:absolute;left:0;text-align:left;margin-left:-45pt;margin-top:-127.35pt;width:115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" filled="f" stroked="f">
              <v:textbox>
                <w:txbxContent>
                  <w:p w14:paraId="6BF48275" w14:textId="77777777" w:rsidR="003540BC" w:rsidRPr="000E7B9B" w:rsidRDefault="003540BC">
                    <w:pPr>
                      <w:rPr>
                        <w:sz w:val="18"/>
                        <w:lang w:val="en-US"/>
                      </w:rPr>
                    </w:pPr>
                    <w:r w:rsidRPr="000E7B9B">
                      <w:rPr>
                        <w:sz w:val="18"/>
                        <w:lang w:val="en-US"/>
                      </w:rPr>
                      <w:t>NOVA</w:t>
                    </w:r>
                    <w:r w:rsidRPr="000E7B9B">
                      <w:rPr>
                        <w:color w:val="E36B4D"/>
                        <w:sz w:val="18"/>
                        <w:lang w:val="en-US"/>
                      </w:rPr>
                      <w:t>DOC</w:t>
                    </w:r>
                    <w:r w:rsidRPr="000E7B9B">
                      <w:rPr>
                        <w:sz w:val="18"/>
                        <w:lang w:val="en-US"/>
                      </w:rPr>
                      <w:t xml:space="preserve"> ECM B.V.</w:t>
                    </w:r>
                  </w:p>
                  <w:p w14:paraId="1E3DB838" w14:textId="77777777" w:rsidR="003540BC" w:rsidRPr="000E7B9B" w:rsidRDefault="003540BC">
                    <w:pPr>
                      <w:rPr>
                        <w:sz w:val="18"/>
                        <w:lang w:val="en-US"/>
                      </w:rPr>
                    </w:pPr>
                    <w:proofErr w:type="spellStart"/>
                    <w:r w:rsidRPr="000E7B9B">
                      <w:rPr>
                        <w:sz w:val="18"/>
                        <w:lang w:val="en-US"/>
                      </w:rPr>
                      <w:t>Transistorstraat</w:t>
                    </w:r>
                    <w:proofErr w:type="spellEnd"/>
                    <w:r w:rsidRPr="000E7B9B">
                      <w:rPr>
                        <w:sz w:val="18"/>
                        <w:lang w:val="en-US"/>
                      </w:rPr>
                      <w:t xml:space="preserve"> 26</w:t>
                    </w:r>
                  </w:p>
                  <w:p w14:paraId="40D0FD9B" w14:textId="77777777" w:rsidR="003540BC" w:rsidRPr="000E7B9B" w:rsidRDefault="003540BC">
                    <w:pPr>
                      <w:rPr>
                        <w:sz w:val="18"/>
                        <w:lang w:val="en-US"/>
                      </w:rPr>
                    </w:pPr>
                    <w:r w:rsidRPr="000E7B9B">
                      <w:rPr>
                        <w:sz w:val="18"/>
                        <w:lang w:val="en-US"/>
                      </w:rPr>
                      <w:t xml:space="preserve">1322 </w:t>
                    </w:r>
                    <w:proofErr w:type="gramStart"/>
                    <w:r w:rsidRPr="000E7B9B">
                      <w:rPr>
                        <w:sz w:val="18"/>
                        <w:lang w:val="en-US"/>
                      </w:rPr>
                      <w:t>CE  Almere</w:t>
                    </w:r>
                    <w:proofErr w:type="gramEnd"/>
                  </w:p>
                  <w:p w14:paraId="2C9E052B" w14:textId="77777777" w:rsidR="003540BC" w:rsidRPr="000E7B9B" w:rsidRDefault="003540BC">
                    <w:pPr>
                      <w:rPr>
                        <w:sz w:val="18"/>
                        <w:lang w:val="en-US"/>
                      </w:rPr>
                    </w:pPr>
                  </w:p>
                  <w:p w14:paraId="4538FEA3" w14:textId="77777777" w:rsidR="003540BC" w:rsidRDefault="003540BC" w:rsidP="00036588">
                    <w:pPr>
                      <w:tabs>
                        <w:tab w:val="left" w:pos="426"/>
                      </w:tabs>
                      <w:rPr>
                        <w:sz w:val="18"/>
                      </w:rPr>
                    </w:pPr>
                    <w:r w:rsidRPr="00CA2F75">
                      <w:rPr>
                        <w:color w:val="FFFFFF" w:themeColor="background1"/>
                        <w:sz w:val="18"/>
                      </w:rPr>
                      <w:t>T</w:t>
                    </w:r>
                    <w:r w:rsidRPr="00C72960">
                      <w:rPr>
                        <w:sz w:val="18"/>
                      </w:rPr>
                      <w:t xml:space="preserve"> </w:t>
                    </w:r>
                    <w:r>
                      <w:rPr>
                        <w:sz w:val="18"/>
                      </w:rPr>
                      <w:tab/>
                    </w:r>
                    <w:r w:rsidRPr="00C72960">
                      <w:rPr>
                        <w:sz w:val="18"/>
                      </w:rPr>
                      <w:t>036-76 30 666</w:t>
                    </w:r>
                  </w:p>
                  <w:p w14:paraId="368DA003" w14:textId="77777777" w:rsidR="003540BC" w:rsidRPr="00C72960" w:rsidRDefault="00275925" w:rsidP="00036588">
                    <w:pPr>
                      <w:tabs>
                        <w:tab w:val="left" w:pos="426"/>
                      </w:tabs>
                      <w:rPr>
                        <w:sz w:val="18"/>
                      </w:rPr>
                    </w:pPr>
                    <w:r>
                      <w:rPr>
                        <w:color w:val="FFFFFF" w:themeColor="background1"/>
                        <w:sz w:val="18"/>
                      </w:rPr>
                      <w:t>E</w:t>
                    </w:r>
                    <w:r w:rsidR="003540BC">
                      <w:rPr>
                        <w:sz w:val="18"/>
                      </w:rPr>
                      <w:tab/>
                      <w:t>sales@novadoc.nl</w:t>
                    </w:r>
                  </w:p>
                  <w:p w14:paraId="72406309" w14:textId="77777777" w:rsidR="003540BC" w:rsidRPr="00C72960" w:rsidRDefault="003540BC" w:rsidP="00036588">
                    <w:pPr>
                      <w:tabs>
                        <w:tab w:val="left" w:pos="426"/>
                      </w:tabs>
                      <w:rPr>
                        <w:sz w:val="18"/>
                      </w:rPr>
                    </w:pPr>
                    <w:r w:rsidRPr="00CA2F75">
                      <w:rPr>
                        <w:color w:val="FFFFFF" w:themeColor="background1"/>
                        <w:sz w:val="18"/>
                      </w:rPr>
                      <w:t>W</w:t>
                    </w:r>
                    <w:r w:rsidRPr="00C72960">
                      <w:rPr>
                        <w:sz w:val="18"/>
                      </w:rPr>
                      <w:t xml:space="preserve"> </w:t>
                    </w:r>
                    <w:r>
                      <w:rPr>
                        <w:sz w:val="18"/>
                      </w:rPr>
                      <w:tab/>
                    </w:r>
                    <w:r w:rsidRPr="00C72960">
                      <w:rPr>
                        <w:sz w:val="18"/>
                      </w:rPr>
                      <w:t>novadoc.nl</w:t>
                    </w:r>
                  </w:p>
                  <w:p w14:paraId="2B244935" w14:textId="77777777" w:rsidR="003540BC" w:rsidRPr="00C72960" w:rsidRDefault="003540BC" w:rsidP="00036588">
                    <w:pPr>
                      <w:tabs>
                        <w:tab w:val="left" w:pos="426"/>
                      </w:tabs>
                      <w:rPr>
                        <w:sz w:val="18"/>
                      </w:rPr>
                    </w:pPr>
                    <w:r w:rsidRPr="00CA2F75">
                      <w:rPr>
                        <w:color w:val="FFFFFF" w:themeColor="background1"/>
                        <w:sz w:val="18"/>
                      </w:rPr>
                      <w:t>KvK</w:t>
                    </w:r>
                    <w:r w:rsidRPr="00C72960">
                      <w:rPr>
                        <w:sz w:val="18"/>
                      </w:rPr>
                      <w:t xml:space="preserve"> </w:t>
                    </w:r>
                    <w:r>
                      <w:rPr>
                        <w:sz w:val="18"/>
                      </w:rPr>
                      <w:tab/>
                    </w:r>
                    <w:r w:rsidRPr="00C72960">
                      <w:rPr>
                        <w:sz w:val="18"/>
                      </w:rPr>
                      <w:t>32068845</w:t>
                    </w:r>
                  </w:p>
                </w:txbxContent>
              </v:textbox>
            </v:shape>
          </w:pict>
        </mc:Fallback>
      </mc:AlternateContent>
    </w:r>
  </w:p>
  <w:p w14:paraId="729EC198" w14:textId="77777777" w:rsidR="003540BC" w:rsidRPr="00227733" w:rsidRDefault="003540BC">
    <w:pPr>
      <w:pStyle w:val="Footer"/>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E5732" w14:textId="77777777" w:rsidR="00B15C11" w:rsidRDefault="00B15C11" w:rsidP="00A03F9B">
      <w:r>
        <w:separator/>
      </w:r>
    </w:p>
  </w:footnote>
  <w:footnote w:type="continuationSeparator" w:id="0">
    <w:p w14:paraId="75AD613B" w14:textId="77777777" w:rsidR="00B15C11" w:rsidRDefault="00B15C11" w:rsidP="00A03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CFD44" w14:textId="77777777" w:rsidR="003540BC" w:rsidRPr="00575D31" w:rsidRDefault="00BD6218" w:rsidP="00832FD3">
    <w:pPr>
      <w:pStyle w:val="Header"/>
      <w:tabs>
        <w:tab w:val="clear" w:pos="9026"/>
        <w:tab w:val="right" w:pos="10065"/>
      </w:tabs>
      <w:rPr>
        <w:rFonts w:ascii="Trebuchet MS" w:hAnsi="Trebuchet MS"/>
        <w:spacing w:val="40"/>
        <w:sz w:val="17"/>
        <w:szCs w:val="17"/>
      </w:rPr>
    </w:pPr>
    <w:r>
      <w:rPr>
        <w:rFonts w:ascii="Trebuchet MS" w:hAnsi="Trebuchet MS"/>
        <w:noProof/>
        <w:spacing w:val="40"/>
        <w:sz w:val="17"/>
        <w:szCs w:val="17"/>
        <w:lang w:val="en-US"/>
      </w:rPr>
      <mc:AlternateContent>
        <mc:Choice Requires="wps">
          <w:drawing>
            <wp:anchor distT="0" distB="0" distL="114300" distR="114300" simplePos="0" relativeHeight="251653118" behindDoc="1" locked="0" layoutInCell="1" allowOverlap="1" wp14:anchorId="1E6BA6CB" wp14:editId="22EA7205">
              <wp:simplePos x="0" y="0"/>
              <wp:positionH relativeFrom="column">
                <wp:posOffset>-762000</wp:posOffset>
              </wp:positionH>
              <wp:positionV relativeFrom="paragraph">
                <wp:posOffset>-564515</wp:posOffset>
              </wp:positionV>
              <wp:extent cx="2263140" cy="10744200"/>
              <wp:effectExtent l="0" t="0" r="3810" b="0"/>
              <wp:wrapNone/>
              <wp:docPr id="13" name="Rechthoek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3140" cy="10744200"/>
                      </a:xfrm>
                      <a:prstGeom prst="rect">
                        <a:avLst/>
                      </a:prstGeom>
                      <a:gradFill flip="none" rotWithShape="1">
                        <a:gsLst>
                          <a:gs pos="0">
                            <a:srgbClr val="E36B4D"/>
                          </a:gs>
                          <a:gs pos="32000">
                            <a:srgbClr val="FFFFFF"/>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DE7879C" id="Rechthoek 13" o:spid="_x0000_s1026" style="position:absolute;margin-left:-60pt;margin-top:-44.45pt;width:178.2pt;height:846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" fillcolor="#e36b4d" stroked="f">
              <v:fill rotate="t" angle="180" colors="0 #e36b4d;20972f white" focus="100%" type="gradient">
                <o:fill v:ext="view" type="gradientUnscaled"/>
              </v:fill>
              <v:path arrowok="t"/>
            </v:rect>
          </w:pict>
        </mc:Fallback>
      </mc:AlternateContent>
    </w:r>
    <w:r>
      <w:rPr>
        <w:noProof/>
        <w:lang w:val="en-US"/>
      </w:rPr>
      <mc:AlternateContent>
        <mc:Choice Requires="wps">
          <w:drawing>
            <wp:anchor distT="0" distB="0" distL="114300" distR="114300" simplePos="0" relativeHeight="251657216" behindDoc="0" locked="0" layoutInCell="1" allowOverlap="1" wp14:anchorId="1724ED1B" wp14:editId="7EA8DCA0">
              <wp:simplePos x="0" y="0"/>
              <wp:positionH relativeFrom="column">
                <wp:posOffset>6090285</wp:posOffset>
              </wp:positionH>
              <wp:positionV relativeFrom="paragraph">
                <wp:posOffset>-567690</wp:posOffset>
              </wp:positionV>
              <wp:extent cx="570230" cy="571500"/>
              <wp:effectExtent l="0" t="0" r="1270" b="0"/>
              <wp:wrapNone/>
              <wp:docPr id="22" name="Gelijkbenige driehoe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H="1" flipV="1">
                        <a:off x="0" y="0"/>
                        <a:ext cx="570230" cy="571500"/>
                      </a:xfrm>
                      <a:prstGeom prst="triangle">
                        <a:avLst>
                          <a:gd name="adj" fmla="val 0"/>
                        </a:avLst>
                      </a:prstGeom>
                      <a:solidFill>
                        <a:srgbClr val="E8623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7F103F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6" o:spid="_x0000_s1026" type="#_x0000_t5" style="position:absolute;margin-left:479.55pt;margin-top:-44.7pt;width:44.9pt;height:45pt;rotation:180;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" adj="0" fillcolor="#e86238" stroked="f" strokeweight="2pt">
              <v:path arrowok="t"/>
            </v:shape>
          </w:pict>
        </mc:Fallback>
      </mc:AlternateContent>
    </w:r>
    <w:r w:rsidR="003540BC">
      <w:rPr>
        <w:rFonts w:ascii="Trebuchet MS" w:hAnsi="Trebuchet MS"/>
        <w:noProof/>
        <w:spacing w:val="40"/>
        <w:sz w:val="17"/>
        <w:szCs w:val="17"/>
        <w:lang w:val="en-US"/>
      </w:rPr>
      <w:drawing>
        <wp:anchor distT="0" distB="0" distL="114300" distR="114300" simplePos="0" relativeHeight="251655168" behindDoc="0" locked="0" layoutInCell="1" allowOverlap="1" wp14:anchorId="2F24F2B1" wp14:editId="377F40D9">
          <wp:simplePos x="0" y="0"/>
          <wp:positionH relativeFrom="column">
            <wp:posOffset>0</wp:posOffset>
          </wp:positionH>
          <wp:positionV relativeFrom="paragraph">
            <wp:posOffset>-350686</wp:posOffset>
          </wp:positionV>
          <wp:extent cx="2268000" cy="351540"/>
          <wp:effectExtent l="0" t="0" r="0" b="0"/>
          <wp:wrapNone/>
          <wp:docPr id="12" name="Picture 12" descr="C:\Users\robbertv\Desktop\bit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bertv\Desktop\bitmap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68000" cy="351540"/>
                  </a:xfrm>
                  <a:prstGeom prst="rect">
                    <a:avLst/>
                  </a:prstGeom>
                  <a:noFill/>
                  <a:ln>
                    <a:noFill/>
                  </a:ln>
                </pic:spPr>
              </pic:pic>
            </a:graphicData>
          </a:graphic>
        </wp:anchor>
      </w:drawing>
    </w:r>
    <w:r w:rsidR="003540BC" w:rsidRPr="00575D31">
      <w:rPr>
        <w:rFonts w:ascii="Trebuchet MS" w:hAnsi="Trebuchet MS"/>
        <w:spacing w:val="40"/>
        <w:sz w:val="17"/>
        <w:szCs w:val="17"/>
      </w:rPr>
      <w:t>Enterprise Content Management</w:t>
    </w:r>
    <w:r w:rsidR="003540BC">
      <w:rPr>
        <w:rFonts w:ascii="Trebuchet MS" w:hAnsi="Trebuchet MS"/>
        <w:spacing w:val="40"/>
        <w:sz w:val="17"/>
        <w:szCs w:val="17"/>
      </w:rPr>
      <w:tab/>
    </w:r>
    <w:r w:rsidR="003540BC">
      <w:rPr>
        <w:rFonts w:ascii="Trebuchet MS" w:hAnsi="Trebuchet MS"/>
        <w:spacing w:val="40"/>
        <w:sz w:val="17"/>
        <w:szCs w:val="17"/>
      </w:rPr>
      <w:tab/>
    </w:r>
  </w:p>
  <w:p w14:paraId="2A3CCDA1" w14:textId="77777777" w:rsidR="003540BC" w:rsidRDefault="003540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123EE" w14:textId="77777777" w:rsidR="003540BC" w:rsidRPr="00575D31" w:rsidRDefault="00D04F3D" w:rsidP="00514B65">
    <w:pPr>
      <w:pStyle w:val="Header"/>
      <w:tabs>
        <w:tab w:val="clear" w:pos="9026"/>
        <w:tab w:val="right" w:pos="10065"/>
      </w:tabs>
      <w:rPr>
        <w:rFonts w:ascii="Trebuchet MS" w:hAnsi="Trebuchet MS"/>
        <w:spacing w:val="40"/>
        <w:sz w:val="17"/>
        <w:szCs w:val="17"/>
      </w:rPr>
    </w:pPr>
    <w:r>
      <w:rPr>
        <w:noProof/>
        <w:sz w:val="28"/>
        <w:lang w:val="en-US"/>
      </w:rPr>
      <w:drawing>
        <wp:anchor distT="0" distB="0" distL="114300" distR="114300" simplePos="0" relativeHeight="251698176" behindDoc="0" locked="0" layoutInCell="1" allowOverlap="1" wp14:anchorId="104AF52A" wp14:editId="26AC0056">
          <wp:simplePos x="0" y="0"/>
          <wp:positionH relativeFrom="column">
            <wp:posOffset>-508000</wp:posOffset>
          </wp:positionH>
          <wp:positionV relativeFrom="paragraph">
            <wp:posOffset>-477520</wp:posOffset>
          </wp:positionV>
          <wp:extent cx="2764155" cy="446405"/>
          <wp:effectExtent l="0" t="0" r="4445" b="1079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4155" cy="44640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BD6218">
      <w:rPr>
        <w:rFonts w:ascii="Trebuchet MS" w:hAnsi="Trebuchet MS"/>
        <w:noProof/>
        <w:spacing w:val="40"/>
        <w:sz w:val="17"/>
        <w:szCs w:val="17"/>
        <w:lang w:val="en-US"/>
      </w:rPr>
      <mc:AlternateContent>
        <mc:Choice Requires="wps">
          <w:drawing>
            <wp:anchor distT="0" distB="0" distL="114300" distR="114300" simplePos="0" relativeHeight="251661312" behindDoc="0" locked="0" layoutInCell="1" allowOverlap="1" wp14:anchorId="2F959FEF" wp14:editId="1A25729C">
              <wp:simplePos x="0" y="0"/>
              <wp:positionH relativeFrom="column">
                <wp:posOffset>-508000</wp:posOffset>
              </wp:positionH>
              <wp:positionV relativeFrom="paragraph">
                <wp:posOffset>12065</wp:posOffset>
              </wp:positionV>
              <wp:extent cx="1016000" cy="571500"/>
              <wp:effectExtent l="0" t="0" r="12700" b="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0" cy="5715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4C6C93E1" w14:textId="77777777" w:rsidR="003540BC" w:rsidRPr="00F67626" w:rsidRDefault="003540BC">
                          <w:pPr>
                            <w:rPr>
                              <w:sz w:val="22"/>
                            </w:rPr>
                          </w:pPr>
                          <w:r w:rsidRPr="00FD1FCC">
                            <w:rPr>
                              <w:color w:val="E36B4D"/>
                              <w:spacing w:val="40"/>
                              <w:szCs w:val="17"/>
                            </w:rPr>
                            <w:t>E</w:t>
                          </w:r>
                          <w:r w:rsidRPr="00F67626">
                            <w:rPr>
                              <w:spacing w:val="40"/>
                              <w:szCs w:val="17"/>
                            </w:rPr>
                            <w:t xml:space="preserve">nterprise </w:t>
                          </w:r>
                          <w:r w:rsidRPr="00FD1FCC">
                            <w:rPr>
                              <w:color w:val="E36B4D"/>
                              <w:spacing w:val="40"/>
                              <w:szCs w:val="17"/>
                            </w:rPr>
                            <w:t>C</w:t>
                          </w:r>
                          <w:r w:rsidRPr="00F67626">
                            <w:rPr>
                              <w:spacing w:val="40"/>
                              <w:szCs w:val="17"/>
                            </w:rPr>
                            <w:t xml:space="preserve">ontent </w:t>
                          </w:r>
                          <w:r w:rsidRPr="00FD1FCC">
                            <w:rPr>
                              <w:color w:val="E36B4D"/>
                              <w:spacing w:val="40"/>
                              <w:szCs w:val="17"/>
                            </w:rPr>
                            <w:t>M</w:t>
                          </w:r>
                          <w:r w:rsidRPr="00F67626">
                            <w:rPr>
                              <w:spacing w:val="40"/>
                              <w:szCs w:val="17"/>
                            </w:rPr>
                            <w:t>anagement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59FEF" id="_x0000_t202" coordsize="21600,21600" o:spt="202" path="m,l,21600r21600,l21600,xe">
              <v:stroke joinstyle="miter"/>
              <v:path gradientshapeok="t" o:connecttype="rect"/>
            </v:shapetype>
            <v:shape id="Tekstvak 2" o:spid="_x0000_s1067" type="#_x0000_t202" style="position:absolute;margin-left:-40pt;margin-top:.95pt;width:80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" filled="f" stroked="f">
              <v:textbox inset="0,0,0,0">
                <w:txbxContent>
                  <w:p w14:paraId="4C6C93E1" w14:textId="77777777" w:rsidR="003540BC" w:rsidRPr="00F67626" w:rsidRDefault="003540BC">
                    <w:pPr>
                      <w:rPr>
                        <w:sz w:val="22"/>
                      </w:rPr>
                    </w:pPr>
                    <w:r w:rsidRPr="00FD1FCC">
                      <w:rPr>
                        <w:color w:val="E36B4D"/>
                        <w:spacing w:val="40"/>
                        <w:szCs w:val="17"/>
                      </w:rPr>
                      <w:t>E</w:t>
                    </w:r>
                    <w:r w:rsidRPr="00F67626">
                      <w:rPr>
                        <w:spacing w:val="40"/>
                        <w:szCs w:val="17"/>
                      </w:rPr>
                      <w:t xml:space="preserve">nterprise </w:t>
                    </w:r>
                    <w:r w:rsidRPr="00FD1FCC">
                      <w:rPr>
                        <w:color w:val="E36B4D"/>
                        <w:spacing w:val="40"/>
                        <w:szCs w:val="17"/>
                      </w:rPr>
                      <w:t>C</w:t>
                    </w:r>
                    <w:r w:rsidRPr="00F67626">
                      <w:rPr>
                        <w:spacing w:val="40"/>
                        <w:szCs w:val="17"/>
                      </w:rPr>
                      <w:t xml:space="preserve">ontent </w:t>
                    </w:r>
                    <w:r w:rsidRPr="00FD1FCC">
                      <w:rPr>
                        <w:color w:val="E36B4D"/>
                        <w:spacing w:val="40"/>
                        <w:szCs w:val="17"/>
                      </w:rPr>
                      <w:t>M</w:t>
                    </w:r>
                    <w:r w:rsidRPr="00F67626">
                      <w:rPr>
                        <w:spacing w:val="40"/>
                        <w:szCs w:val="17"/>
                      </w:rPr>
                      <w:t>anagement</w:t>
                    </w:r>
                  </w:p>
                </w:txbxContent>
              </v:textbox>
            </v:shape>
          </w:pict>
        </mc:Fallback>
      </mc:AlternateContent>
    </w:r>
    <w:r w:rsidR="00BD6218">
      <w:rPr>
        <w:rFonts w:ascii="Trebuchet MS" w:hAnsi="Trebuchet MS"/>
        <w:noProof/>
        <w:spacing w:val="40"/>
        <w:sz w:val="17"/>
        <w:szCs w:val="17"/>
        <w:lang w:val="en-US"/>
      </w:rPr>
      <mc:AlternateContent>
        <mc:Choice Requires="wps">
          <w:drawing>
            <wp:anchor distT="0" distB="0" distL="114300" distR="114300" simplePos="0" relativeHeight="251654143" behindDoc="0" locked="0" layoutInCell="1" allowOverlap="1" wp14:anchorId="29AA9BE5" wp14:editId="112B7623">
              <wp:simplePos x="0" y="0"/>
              <wp:positionH relativeFrom="column">
                <wp:posOffset>-802640</wp:posOffset>
              </wp:positionH>
              <wp:positionV relativeFrom="paragraph">
                <wp:posOffset>-716915</wp:posOffset>
              </wp:positionV>
              <wp:extent cx="2263140" cy="10744200"/>
              <wp:effectExtent l="0" t="0" r="381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3140" cy="10744200"/>
                      </a:xfrm>
                      <a:prstGeom prst="rect">
                        <a:avLst/>
                      </a:prstGeom>
                      <a:gradFill flip="none" rotWithShape="1">
                        <a:gsLst>
                          <a:gs pos="0">
                            <a:srgbClr val="E36B4D"/>
                          </a:gs>
                          <a:gs pos="32000">
                            <a:srgbClr val="FFFFFF"/>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BE16818" id="Rechthoek 4" o:spid="_x0000_s1026" style="position:absolute;margin-left:-63.2pt;margin-top:-56.45pt;width:178.2pt;height:846pt;z-index:25165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" fillcolor="#e36b4d" stroked="f">
              <v:fill rotate="t" angle="180" colors="0 #e36b4d;20972f white" focus="100%" type="gradient">
                <o:fill v:ext="view" type="gradientUnscaled"/>
              </v:fill>
              <v:path arrowok="t"/>
            </v:rect>
          </w:pict>
        </mc:Fallback>
      </mc:AlternateContent>
    </w:r>
    <w:r w:rsidR="003540BC" w:rsidRPr="00F67626">
      <w:rPr>
        <w:noProof/>
        <w:sz w:val="28"/>
        <w:lang w:val="en-US" w:eastAsia="nl-NL"/>
      </w:rPr>
      <w:t xml:space="preserve"> </w:t>
    </w:r>
    <w:r w:rsidR="00BD6218">
      <w:rPr>
        <w:noProof/>
        <w:lang w:val="en-US"/>
      </w:rPr>
      <mc:AlternateContent>
        <mc:Choice Requires="wps">
          <w:drawing>
            <wp:anchor distT="0" distB="0" distL="114300" distR="114300" simplePos="0" relativeHeight="251660288" behindDoc="0" locked="0" layoutInCell="1" allowOverlap="1" wp14:anchorId="4B5FDD4D" wp14:editId="37B9C2D7">
              <wp:simplePos x="0" y="0"/>
              <wp:positionH relativeFrom="column">
                <wp:posOffset>6090285</wp:posOffset>
              </wp:positionH>
              <wp:positionV relativeFrom="paragraph">
                <wp:posOffset>-567690</wp:posOffset>
              </wp:positionV>
              <wp:extent cx="570230" cy="571500"/>
              <wp:effectExtent l="0" t="0" r="1270" b="0"/>
              <wp:wrapNone/>
              <wp:docPr id="1" name="Gelijkbenige driehoe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H="1" flipV="1">
                        <a:off x="0" y="0"/>
                        <a:ext cx="570230" cy="571500"/>
                      </a:xfrm>
                      <a:prstGeom prst="triangle">
                        <a:avLst>
                          <a:gd name="adj" fmla="val 0"/>
                        </a:avLst>
                      </a:prstGeom>
                      <a:solidFill>
                        <a:srgbClr val="E8623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7563A6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6" o:spid="_x0000_s1026" type="#_x0000_t5" style="position:absolute;margin-left:479.55pt;margin-top:-44.7pt;width:44.9pt;height:45pt;rotation:180;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" adj="0" fillcolor="#e86238" stroked="f" strokeweight="2pt">
              <v:path arrowok="t"/>
            </v:shape>
          </w:pict>
        </mc:Fallback>
      </mc:AlternateContent>
    </w:r>
    <w:r w:rsidR="003540BC">
      <w:rPr>
        <w:rFonts w:ascii="Trebuchet MS" w:hAnsi="Trebuchet MS"/>
        <w:spacing w:val="40"/>
        <w:sz w:val="17"/>
        <w:szCs w:val="17"/>
      </w:rPr>
      <w:tab/>
    </w:r>
    <w:r w:rsidR="003540BC">
      <w:rPr>
        <w:rFonts w:ascii="Trebuchet MS" w:hAnsi="Trebuchet MS"/>
        <w:spacing w:val="40"/>
        <w:sz w:val="17"/>
        <w:szCs w:val="17"/>
      </w:rPr>
      <w:tab/>
    </w:r>
  </w:p>
  <w:p w14:paraId="3D9C433E" w14:textId="77777777" w:rsidR="003540BC" w:rsidRDefault="00BD6218">
    <w:pPr>
      <w:pStyle w:val="Header"/>
    </w:pPr>
    <w:r>
      <w:rPr>
        <w:noProof/>
        <w:color w:val="F2F2F2" w:themeColor="background1" w:themeShade="F2"/>
        <w:sz w:val="24"/>
        <w:szCs w:val="24"/>
        <w:lang w:val="en-US"/>
      </w:rPr>
      <mc:AlternateContent>
        <mc:Choice Requires="wps">
          <w:drawing>
            <wp:anchor distT="0" distB="0" distL="114300" distR="114300" simplePos="0" relativeHeight="251694080" behindDoc="0" locked="0" layoutInCell="1" allowOverlap="1" wp14:anchorId="6C749336" wp14:editId="4F40680A">
              <wp:simplePos x="0" y="0"/>
              <wp:positionH relativeFrom="column">
                <wp:posOffset>2151380</wp:posOffset>
              </wp:positionH>
              <wp:positionV relativeFrom="paragraph">
                <wp:posOffset>3839210</wp:posOffset>
              </wp:positionV>
              <wp:extent cx="3096260" cy="342900"/>
              <wp:effectExtent l="0" t="0" r="0" b="0"/>
              <wp:wrapNone/>
              <wp:docPr id="25" name="Tekstvak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6260" cy="3429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3D5400AD" w14:textId="77777777" w:rsidR="003540BC" w:rsidRPr="003E0B52" w:rsidRDefault="003540BC" w:rsidP="007F0CB2">
                          <w:pPr>
                            <w:rPr>
                              <w:color w:val="FFFFFF" w:themeColor="background1"/>
                              <w:sz w:val="22"/>
                              <w:szCs w:val="28"/>
                            </w:rPr>
                          </w:pPr>
                          <w:r w:rsidRPr="003E0B52">
                            <w:rPr>
                              <w:color w:val="FFFFFF" w:themeColor="background1"/>
                              <w:sz w:val="22"/>
                              <w:szCs w:val="28"/>
                            </w:rPr>
                            <w:t>V</w:t>
                          </w:r>
                          <w:r w:rsidR="003E0B52">
                            <w:rPr>
                              <w:color w:val="FFFFFF" w:themeColor="background1"/>
                              <w:sz w:val="22"/>
                              <w:szCs w:val="28"/>
                            </w:rPr>
                            <w:t xml:space="preserve">aardigheden - </w:t>
                          </w:r>
                          <w:r w:rsidRPr="003E0B52">
                            <w:rPr>
                              <w:color w:val="FFFFFF" w:themeColor="background1"/>
                              <w:sz w:val="22"/>
                              <w:szCs w:val="28"/>
                            </w:rPr>
                            <w:t>competenties</w:t>
                          </w:r>
                          <w:r w:rsidR="003E0B52">
                            <w:rPr>
                              <w:color w:val="FFFFFF" w:themeColor="background1"/>
                              <w:sz w:val="22"/>
                              <w:szCs w:val="28"/>
                            </w:rPr>
                            <w:t xml:space="preserve"> - methodieken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C749336" id="Tekstvak 25" o:spid="_x0000_s1068" type="#_x0000_t202" style="position:absolute;margin-left:169.4pt;margin-top:302.3pt;width:243.8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" filled="f" stroked="f">
              <v:textbox>
                <w:txbxContent>
                  <w:p w14:paraId="3D5400AD" w14:textId="77777777" w:rsidR="003540BC" w:rsidRPr="003E0B52" w:rsidRDefault="003540BC" w:rsidP="007F0CB2">
                    <w:pPr>
                      <w:rPr>
                        <w:color w:val="FFFFFF" w:themeColor="background1"/>
                        <w:sz w:val="22"/>
                        <w:szCs w:val="28"/>
                      </w:rPr>
                    </w:pPr>
                    <w:r w:rsidRPr="003E0B52">
                      <w:rPr>
                        <w:color w:val="FFFFFF" w:themeColor="background1"/>
                        <w:sz w:val="22"/>
                        <w:szCs w:val="28"/>
                      </w:rPr>
                      <w:t>V</w:t>
                    </w:r>
                    <w:r w:rsidR="003E0B52">
                      <w:rPr>
                        <w:color w:val="FFFFFF" w:themeColor="background1"/>
                        <w:sz w:val="22"/>
                        <w:szCs w:val="28"/>
                      </w:rPr>
                      <w:t xml:space="preserve">aardigheden - </w:t>
                    </w:r>
                    <w:r w:rsidRPr="003E0B52">
                      <w:rPr>
                        <w:color w:val="FFFFFF" w:themeColor="background1"/>
                        <w:sz w:val="22"/>
                        <w:szCs w:val="28"/>
                      </w:rPr>
                      <w:t>competenties</w:t>
                    </w:r>
                    <w:r w:rsidR="003E0B52">
                      <w:rPr>
                        <w:color w:val="FFFFFF" w:themeColor="background1"/>
                        <w:sz w:val="22"/>
                        <w:szCs w:val="28"/>
                      </w:rPr>
                      <w:t xml:space="preserve"> - methodieken</w:t>
                    </w:r>
                  </w:p>
                </w:txbxContent>
              </v:textbox>
            </v:shape>
          </w:pict>
        </mc:Fallback>
      </mc:AlternateContent>
    </w:r>
    <w:r>
      <w:rPr>
        <w:noProof/>
        <w:color w:val="F2F2F2" w:themeColor="background1" w:themeShade="F2"/>
        <w:sz w:val="28"/>
        <w:lang w:val="en-US"/>
      </w:rPr>
      <mc:AlternateContent>
        <mc:Choice Requires="wpg">
          <w:drawing>
            <wp:anchor distT="0" distB="0" distL="114300" distR="114300" simplePos="0" relativeHeight="251693056" behindDoc="0" locked="0" layoutInCell="1" allowOverlap="1" wp14:anchorId="74E43759" wp14:editId="722C4ADD">
              <wp:simplePos x="0" y="0"/>
              <wp:positionH relativeFrom="column">
                <wp:posOffset>1169035</wp:posOffset>
              </wp:positionH>
              <wp:positionV relativeFrom="paragraph">
                <wp:posOffset>3883025</wp:posOffset>
              </wp:positionV>
              <wp:extent cx="4991735" cy="228600"/>
              <wp:effectExtent l="0" t="0" r="0" b="0"/>
              <wp:wrapThrough wrapText="bothSides">
                <wp:wrapPolygon edited="0">
                  <wp:start x="0" y="0"/>
                  <wp:lineTo x="0" y="16200"/>
                  <wp:lineTo x="742" y="19800"/>
                  <wp:lineTo x="1319" y="19800"/>
                  <wp:lineTo x="21515" y="14400"/>
                  <wp:lineTo x="21515" y="0"/>
                  <wp:lineTo x="0" y="0"/>
                </wp:wrapPolygon>
              </wp:wrapThrough>
              <wp:docPr id="20" name="Groeperen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1735" cy="228600"/>
                        <a:chOff x="0" y="0"/>
                        <a:chExt cx="4991735" cy="342900"/>
                      </a:xfrm>
                    </wpg:grpSpPr>
                    <wps:wsp>
                      <wps:cNvPr id="21" name="Rechthoek 21"/>
                      <wps:cNvSpPr/>
                      <wps:spPr>
                        <a:xfrm>
                          <a:off x="1905" y="0"/>
                          <a:ext cx="4989830" cy="231385"/>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hthoekige driehoek 30"/>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group w14:anchorId="13ACA07A" id="Groeperen 20" o:spid="_x0000_s1026" style="position:absolute;margin-left:92.05pt;margin-top:305.75pt;width:393.05pt;height:18pt;z-index:251693056;mso-height-relative:margin" coordsize="4991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">
              <v:rect id="Rechthoek 21" o:spid="_x0000_s1027" style="position:absolute;left:19;width:49898;height:2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f6Z8MA&#10;AADbAAAADwAAAGRycy9kb3ducmV2LnhtbESPQWvCQBSE7wX/w/KE3uomoYQSXcUaLF6b1p6f2Wc2&#10;Nvs2ZLea/Hu3UOhxmJlvmNVmtJ240uBbxwrSRQKCuHa65UbB58f+6QWED8gaO8ekYCIPm/XsYYWF&#10;djd+p2sVGhEh7AtUYELoCyl9bciiX7ieOHpnN1gMUQ6N1APeItx2MkuSXFpsOS4Y7GlnqP6ufqyC&#10;Y/5mTm1V6stronlbTsfu6zlV6nE+bpcgAo3hP/zXPmgFWQq/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f6Z8MAAADbAAAADwAAAAAAAAAAAAAAAACYAgAAZHJzL2Rv&#10;d25yZXYueG1sUEsFBgAAAAAEAAQA9QAAAIgDAAAAAA==&#10;" fillcolor="#235a70" stroked="f"/>
              <v:shapetype id="_x0000_t6" coordsize="21600,21600" o:spt="6" path="m,l,21600r21600,xe">
                <v:stroke joinstyle="miter"/>
                <v:path gradientshapeok="t" o:connecttype="custom" o:connectlocs="0,0;0,10800;0,21600;10800,21600;21600,21600;10800,10800" textboxrect="1800,12600,12600,19800"/>
              </v:shapetype>
              <v:shape id="Rechthoekige driehoek 30" o:spid="_x0000_s1028" type="#_x0000_t6" style="position:absolute;top:2254;width:2927;height:117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mg8AA&#10;AADbAAAADwAAAGRycy9kb3ducmV2LnhtbERPz2vCMBS+D/wfwhN2m6mbDKlGUZmw27ZaweOjeabV&#10;5qUkUet/vxwEjx/f7/myt624kg+NYwXjUQaCuHK6YaOg3G3fpiBCRNbYOiYFdwqwXAxe5phrd+M/&#10;uhbRiBTCIUcFdYxdLmWoarIYRq4jTtzReYsxQW+k9nhL4baV71n2KS02nBpq7GhTU3UuLlZBO5ns&#10;D6sv05hYrvFXb04/d3NS6nXYr2YgIvXxKX64v7WCj7Q+fU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sDmg8AAAADbAAAADwAAAAAAAAAAAAAAAACYAgAAZHJzL2Rvd25y&#10;ZXYueG1sUEsFBgAAAAAEAAQA9QAAAIUDAAAAAA==&#10;" fillcolor="#1a4455" stroked="f"/>
              <w10:wrap type="through"/>
            </v:group>
          </w:pict>
        </mc:Fallback>
      </mc:AlternateContent>
    </w:r>
    <w:r>
      <w:rPr>
        <w:noProof/>
        <w:color w:val="F2F2F2" w:themeColor="background1" w:themeShade="F2"/>
        <w:sz w:val="28"/>
        <w:lang w:val="en-US"/>
      </w:rPr>
      <mc:AlternateContent>
        <mc:Choice Requires="wps">
          <w:drawing>
            <wp:anchor distT="0" distB="0" distL="114300" distR="114300" simplePos="0" relativeHeight="251691008" behindDoc="0" locked="0" layoutInCell="1" allowOverlap="1" wp14:anchorId="2840F21A" wp14:editId="5E94A5FC">
              <wp:simplePos x="0" y="0"/>
              <wp:positionH relativeFrom="column">
                <wp:posOffset>3133725</wp:posOffset>
              </wp:positionH>
              <wp:positionV relativeFrom="paragraph">
                <wp:posOffset>251460</wp:posOffset>
              </wp:positionV>
              <wp:extent cx="1510665" cy="342900"/>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0665" cy="3429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651399EB" w14:textId="77777777" w:rsidR="003540BC" w:rsidRPr="003E0B52" w:rsidRDefault="003540BC" w:rsidP="009F7B09">
                          <w:pPr>
                            <w:ind w:right="-42"/>
                            <w:rPr>
                              <w:color w:val="FFFFFF" w:themeColor="background1"/>
                              <w:sz w:val="22"/>
                              <w:szCs w:val="24"/>
                            </w:rPr>
                          </w:pPr>
                          <w:r w:rsidRPr="003E0B52">
                            <w:rPr>
                              <w:color w:val="FFFFFF" w:themeColor="background1"/>
                              <w:sz w:val="22"/>
                              <w:szCs w:val="24"/>
                            </w:rPr>
                            <w:t>Curriculum Vitae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840F21A" id="Tekstvak 3" o:spid="_x0000_s1069" type="#_x0000_t202" style="position:absolute;margin-left:246.75pt;margin-top:19.8pt;width:118.9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" filled="f" stroked="f">
              <v:textbox>
                <w:txbxContent>
                  <w:p w14:paraId="651399EB" w14:textId="77777777" w:rsidR="003540BC" w:rsidRPr="003E0B52" w:rsidRDefault="003540BC" w:rsidP="009F7B09">
                    <w:pPr>
                      <w:ind w:right="-42"/>
                      <w:rPr>
                        <w:color w:val="FFFFFF" w:themeColor="background1"/>
                        <w:sz w:val="22"/>
                        <w:szCs w:val="24"/>
                      </w:rPr>
                    </w:pPr>
                    <w:r w:rsidRPr="003E0B52">
                      <w:rPr>
                        <w:color w:val="FFFFFF" w:themeColor="background1"/>
                        <w:sz w:val="22"/>
                        <w:szCs w:val="24"/>
                      </w:rPr>
                      <w:t>Curriculum Vitae</w:t>
                    </w:r>
                  </w:p>
                </w:txbxContent>
              </v:textbox>
            </v:shape>
          </w:pict>
        </mc:Fallback>
      </mc:AlternateContent>
    </w:r>
    <w:r>
      <w:rPr>
        <w:noProof/>
        <w:color w:val="F2F2F2" w:themeColor="background1" w:themeShade="F2"/>
        <w:lang w:val="en-US"/>
      </w:rPr>
      <mc:AlternateContent>
        <mc:Choice Requires="wps">
          <w:drawing>
            <wp:anchor distT="0" distB="0" distL="114300" distR="114300" simplePos="0" relativeHeight="251675648" behindDoc="0" locked="0" layoutInCell="1" allowOverlap="1" wp14:anchorId="07B0ACE3" wp14:editId="1FE52901">
              <wp:simplePos x="0" y="0"/>
              <wp:positionH relativeFrom="column">
                <wp:posOffset>3013075</wp:posOffset>
              </wp:positionH>
              <wp:positionV relativeFrom="paragraph">
                <wp:posOffset>2792095</wp:posOffset>
              </wp:positionV>
              <wp:extent cx="1151255" cy="342900"/>
              <wp:effectExtent l="0" t="0" r="0" b="0"/>
              <wp:wrapNone/>
              <wp:docPr id="24"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1255" cy="342900"/>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1AEA65F6" w14:textId="77777777" w:rsidR="003540BC" w:rsidRPr="003E0B52" w:rsidRDefault="003540BC" w:rsidP="007F0CB2">
                          <w:pPr>
                            <w:rPr>
                              <w:color w:val="FFFFFF" w:themeColor="background1"/>
                              <w:sz w:val="22"/>
                              <w:szCs w:val="24"/>
                            </w:rPr>
                          </w:pPr>
                          <w:r w:rsidRPr="003E0B52">
                            <w:rPr>
                              <w:color w:val="FFFFFF" w:themeColor="background1"/>
                              <w:sz w:val="22"/>
                              <w:szCs w:val="24"/>
                            </w:rPr>
                            <w:t>Opleidingen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7B0ACE3" id="Tekstvak 24" o:spid="_x0000_s1070" type="#_x0000_t202" style="position:absolute;margin-left:237.25pt;margin-top:219.85pt;width:90.6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" filled="f" stroked="f">
              <v:textbox>
                <w:txbxContent>
                  <w:p w14:paraId="1AEA65F6" w14:textId="77777777" w:rsidR="003540BC" w:rsidRPr="003E0B52" w:rsidRDefault="003540BC" w:rsidP="007F0CB2">
                    <w:pPr>
                      <w:rPr>
                        <w:color w:val="FFFFFF" w:themeColor="background1"/>
                        <w:sz w:val="22"/>
                        <w:szCs w:val="24"/>
                      </w:rPr>
                    </w:pPr>
                    <w:r w:rsidRPr="003E0B52">
                      <w:rPr>
                        <w:color w:val="FFFFFF" w:themeColor="background1"/>
                        <w:sz w:val="22"/>
                        <w:szCs w:val="24"/>
                      </w:rPr>
                      <w:t>Opleidingen</w:t>
                    </w:r>
                  </w:p>
                </w:txbxContent>
              </v:textbox>
            </v:shape>
          </w:pict>
        </mc:Fallback>
      </mc:AlternateContent>
    </w:r>
    <w:r>
      <w:rPr>
        <w:noProof/>
        <w:color w:val="F2F2F2" w:themeColor="background1" w:themeShade="F2"/>
        <w:sz w:val="28"/>
        <w:lang w:val="en-US"/>
      </w:rPr>
      <mc:AlternateContent>
        <mc:Choice Requires="wpg">
          <w:drawing>
            <wp:anchor distT="0" distB="0" distL="114300" distR="114300" simplePos="0" relativeHeight="251689984" behindDoc="0" locked="0" layoutInCell="1" allowOverlap="1" wp14:anchorId="3562C91B" wp14:editId="29C9DE10">
              <wp:simplePos x="0" y="0"/>
              <wp:positionH relativeFrom="column">
                <wp:posOffset>1169670</wp:posOffset>
              </wp:positionH>
              <wp:positionV relativeFrom="paragraph">
                <wp:posOffset>300355</wp:posOffset>
              </wp:positionV>
              <wp:extent cx="4991735" cy="228600"/>
              <wp:effectExtent l="0" t="0" r="0" b="0"/>
              <wp:wrapThrough wrapText="bothSides">
                <wp:wrapPolygon edited="0">
                  <wp:start x="0" y="0"/>
                  <wp:lineTo x="0" y="16200"/>
                  <wp:lineTo x="742" y="19800"/>
                  <wp:lineTo x="1319" y="19800"/>
                  <wp:lineTo x="21515" y="14400"/>
                  <wp:lineTo x="21515" y="0"/>
                  <wp:lineTo x="0" y="0"/>
                </wp:wrapPolygon>
              </wp:wrapThrough>
              <wp:docPr id="15" name="Groeperen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1735" cy="228600"/>
                        <a:chOff x="0" y="0"/>
                        <a:chExt cx="4991735" cy="342900"/>
                      </a:xfrm>
                    </wpg:grpSpPr>
                    <wps:wsp>
                      <wps:cNvPr id="16" name="Rechthoek 16"/>
                      <wps:cNvSpPr/>
                      <wps:spPr>
                        <a:xfrm>
                          <a:off x="1905" y="0"/>
                          <a:ext cx="4989830" cy="231385"/>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hthoekige driehoek 19"/>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group w14:anchorId="510235BC" id="Groeperen 15" o:spid="_x0000_s1026" style="position:absolute;margin-left:92.1pt;margin-top:23.65pt;width:393.05pt;height:18pt;z-index:251689984;mso-height-relative:margin" coordsize="4991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">
              <v:rect id="Rechthoek 16" o:spid="_x0000_s1027" style="position:absolute;left:19;width:49898;height:2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orr8A&#10;AADbAAAADwAAAGRycy9kb3ducmV2LnhtbERPS4vCMBC+L/gfwgh7W1NlKUs1ig8Ur3bV89iMTbWZ&#10;lCZq/fdGWNjbfHzPmcw6W4s7tb5yrGA4SEAQF05XXCrY/66/fkD4gKyxdkwKnuRhNu19TDDT7sE7&#10;uuehFDGEfYYKTAhNJqUvDFn0A9cQR+7sWoshwraUusVHDLe1HCVJKi1WHBsMNrQ0VFzzm1VwSDfm&#10;VOUrfVkkmuer56E+fg+V+ux38zGIQF34F/+5tzrOT+H9SzxAT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AqiuvwAAANsAAAAPAAAAAAAAAAAAAAAAAJgCAABkcnMvZG93bnJl&#10;di54bWxQSwUGAAAAAAQABAD1AAAAhAMAAAAA&#10;" fillcolor="#235a70" stroked="f"/>
              <v:shape id="Rechthoekige driehoek 19" o:spid="_x0000_s1028" type="#_x0000_t6" style="position:absolute;top:2254;width:2927;height:117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8TfsEA&#10;AADbAAAADwAAAGRycy9kb3ducmV2LnhtbERPTWvCQBC9C/0Pywi96UYRaVPXkIqF3mxtCj0O2XET&#10;zc6G7DaJ/74rCL3N433OJhttI3rqfO1YwWKegCAuna7ZKCi+3mZPIHxA1tg4JgVX8pBtHyYbTLUb&#10;+JP6YzAihrBPUUEVQptK6cuKLPq5a4kjd3KdxRBhZ6TucIjhtpHLJFlLizXHhgpb2lVUXo6/VkGz&#10;Wn3/5HtTm1C84ofenQ9Xc1bqcTrmLyACjeFffHe/6zj/GW6/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PE37BAAAA2wAAAA8AAAAAAAAAAAAAAAAAmAIAAGRycy9kb3du&#10;cmV2LnhtbFBLBQYAAAAABAAEAPUAAACGAwAAAAA=&#10;" fillcolor="#1a4455" stroked="f"/>
              <w10:wrap type="through"/>
            </v:group>
          </w:pict>
        </mc:Fallback>
      </mc:AlternateContent>
    </w:r>
    <w:r>
      <w:rPr>
        <w:noProof/>
        <w:color w:val="F2F2F2" w:themeColor="background1" w:themeShade="F2"/>
        <w:sz w:val="28"/>
        <w:lang w:val="en-US"/>
      </w:rPr>
      <mc:AlternateContent>
        <mc:Choice Requires="wpg">
          <w:drawing>
            <wp:anchor distT="0" distB="0" distL="114300" distR="114300" simplePos="0" relativeHeight="251671552" behindDoc="0" locked="0" layoutInCell="1" allowOverlap="1" wp14:anchorId="4058C9B4" wp14:editId="293ED994">
              <wp:simplePos x="0" y="0"/>
              <wp:positionH relativeFrom="column">
                <wp:posOffset>1167130</wp:posOffset>
              </wp:positionH>
              <wp:positionV relativeFrom="paragraph">
                <wp:posOffset>2840355</wp:posOffset>
              </wp:positionV>
              <wp:extent cx="4991735" cy="228600"/>
              <wp:effectExtent l="0" t="0" r="0" b="0"/>
              <wp:wrapThrough wrapText="bothSides">
                <wp:wrapPolygon edited="0">
                  <wp:start x="0" y="0"/>
                  <wp:lineTo x="0" y="16200"/>
                  <wp:lineTo x="742" y="19800"/>
                  <wp:lineTo x="1319" y="19800"/>
                  <wp:lineTo x="21515" y="14400"/>
                  <wp:lineTo x="21515" y="0"/>
                  <wp:lineTo x="0" y="0"/>
                </wp:wrapPolygon>
              </wp:wrapThrough>
              <wp:docPr id="6" name="Groep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1735" cy="228600"/>
                        <a:chOff x="0" y="0"/>
                        <a:chExt cx="4991735" cy="342900"/>
                      </a:xfrm>
                    </wpg:grpSpPr>
                    <wps:wsp>
                      <wps:cNvPr id="17" name="Rechthoek 17"/>
                      <wps:cNvSpPr/>
                      <wps:spPr>
                        <a:xfrm>
                          <a:off x="1905" y="0"/>
                          <a:ext cx="4989830" cy="231385"/>
                        </a:xfrm>
                        <a:prstGeom prst="rect">
                          <a:avLst/>
                        </a:prstGeom>
                        <a:solidFill>
                          <a:srgbClr val="235A7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hoekige driehoek 18"/>
                      <wps:cNvSpPr/>
                      <wps:spPr>
                        <a:xfrm rot="10800000">
                          <a:off x="0" y="225425"/>
                          <a:ext cx="292735" cy="117475"/>
                        </a:xfrm>
                        <a:prstGeom prst="rtTriangle">
                          <a:avLst/>
                        </a:prstGeom>
                        <a:solidFill>
                          <a:srgbClr val="1A445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group w14:anchorId="0F352595" id="Groeperen 6" o:spid="_x0000_s1026" style="position:absolute;margin-left:91.9pt;margin-top:223.65pt;width:393.05pt;height:18pt;z-index:251671552;mso-height-relative:margin" coordsize="4991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">
              <v:rect id="Rechthoek 17" o:spid="_x0000_s1027" style="position:absolute;left:19;width:49898;height:2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NNb8A&#10;AADbAAAADwAAAGRycy9kb3ducmV2LnhtbERPS4vCMBC+L/gfwgje1lQRV7pG8YHi1fo4zzazTddm&#10;Upqo9d8bQdjbfHzPmc5bW4kbNb50rGDQT0AQ506XXCg4HjafExA+IGusHJOCB3mYzzofU0y1u/Oe&#10;blkoRAxhn6ICE0KdSulzQxZ939XEkft1jcUQYVNI3eA9httKDpNkLC2WHBsM1rQylF+yq1VwGm/N&#10;T5mt9d8y0bxYP07VeTRQqtdtF98gArXhX/x273Sc/wWvX+I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Tg01vwAAANsAAAAPAAAAAAAAAAAAAAAAAJgCAABkcnMvZG93bnJl&#10;di54bWxQSwUGAAAAAAQABAD1AAAAhAMAAAAA&#10;" fillcolor="#235a70" stroked="f"/>
              <v:shape id="Rechthoekige driehoek 18" o:spid="_x0000_s1028" type="#_x0000_t6" style="position:absolute;top:2254;width:2927;height:117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O25cMA&#10;AADbAAAADwAAAGRycy9kb3ducmV2LnhtbESPQWvCQBCF74L/YRmhN91YREp0FZUWeqvVCB6H7LiJ&#10;ZmdDdqvx33cOhd5meG/e+2a57n2j7tTFOrCB6SQDRVwGW7MzUBw/xm+gYkK22AQmA0+KsF4NB0vM&#10;bXjwN90PySkJ4ZijgSqlNtc6lhV5jJPQEot2CZ3HJGvntO3wIeG+0a9ZNtcea5aGClvaVVTeDj/e&#10;QDObnc6bd1e7VGxxb3fXr6e7GvMy6jcLUIn69G/+u/60gi+w8osM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O25cMAAADbAAAADwAAAAAAAAAAAAAAAACYAgAAZHJzL2Rv&#10;d25yZXYueG1sUEsFBgAAAAAEAAQA9QAAAIgDAAAAAA==&#10;" fillcolor="#1a4455" stroked="f"/>
              <w10:wrap type="through"/>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69CE766"/>
    <w:lvl w:ilvl="0">
      <w:start w:val="1"/>
      <w:numFmt w:val="bullet"/>
      <w:pStyle w:val="ListBullet"/>
      <w:lvlText w:val=""/>
      <w:lvlJc w:val="left"/>
      <w:pPr>
        <w:tabs>
          <w:tab w:val="num" w:pos="284"/>
        </w:tabs>
        <w:ind w:left="284" w:hanging="284"/>
      </w:pPr>
      <w:rPr>
        <w:rFonts w:ascii="Symbol" w:hAnsi="Symbol" w:hint="default"/>
      </w:rPr>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14790DD4"/>
    <w:multiLevelType w:val="hybridMultilevel"/>
    <w:tmpl w:val="D872457C"/>
    <w:lvl w:ilvl="0" w:tplc="7548D2EC">
      <w:numFmt w:val="bullet"/>
      <w:lvlText w:val="•"/>
      <w:lvlJc w:val="left"/>
      <w:pPr>
        <w:ind w:left="1411" w:hanging="560"/>
      </w:pPr>
      <w:rPr>
        <w:rFonts w:ascii="Trebuchet MS" w:eastAsia="Times New Roman" w:hAnsi="Trebuchet M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18E11702"/>
    <w:multiLevelType w:val="singleLevel"/>
    <w:tmpl w:val="FFFFFFFF"/>
    <w:lvl w:ilvl="0">
      <w:numFmt w:val="decimal"/>
      <w:lvlText w:val="*"/>
      <w:lvlJc w:val="left"/>
      <w:pPr>
        <w:ind w:left="0" w:firstLine="0"/>
      </w:pPr>
    </w:lvl>
  </w:abstractNum>
  <w:abstractNum w:abstractNumId="4" w15:restartNumberingAfterBreak="0">
    <w:nsid w:val="19C42633"/>
    <w:multiLevelType w:val="hybridMultilevel"/>
    <w:tmpl w:val="5ABA2C44"/>
    <w:lvl w:ilvl="0" w:tplc="04130003">
      <w:start w:val="1"/>
      <w:numFmt w:val="bullet"/>
      <w:lvlText w:val="o"/>
      <w:lvlJc w:val="left"/>
      <w:pPr>
        <w:ind w:left="1429" w:hanging="360"/>
      </w:pPr>
      <w:rPr>
        <w:rFonts w:ascii="Courier New" w:hAnsi="Courier New" w:cs="Courier New"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5" w15:restartNumberingAfterBreak="0">
    <w:nsid w:val="1B1C44CE"/>
    <w:multiLevelType w:val="hybridMultilevel"/>
    <w:tmpl w:val="A89AC696"/>
    <w:lvl w:ilvl="0" w:tplc="04130003">
      <w:start w:val="1"/>
      <w:numFmt w:val="bullet"/>
      <w:lvlText w:val="o"/>
      <w:lvlJc w:val="left"/>
      <w:pPr>
        <w:ind w:left="1069" w:hanging="360"/>
      </w:pPr>
      <w:rPr>
        <w:rFonts w:ascii="Courier New" w:hAnsi="Courier New" w:cs="Courier New"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6" w15:restartNumberingAfterBreak="0">
    <w:nsid w:val="1D1C766F"/>
    <w:multiLevelType w:val="hybridMultilevel"/>
    <w:tmpl w:val="BE625F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1F60317"/>
    <w:multiLevelType w:val="hybridMultilevel"/>
    <w:tmpl w:val="8C7A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47A27"/>
    <w:multiLevelType w:val="hybridMultilevel"/>
    <w:tmpl w:val="E8825A5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5852548"/>
    <w:multiLevelType w:val="singleLevel"/>
    <w:tmpl w:val="FFFFFFFF"/>
    <w:lvl w:ilvl="0">
      <w:numFmt w:val="decimal"/>
      <w:lvlText w:val="*"/>
      <w:lvlJc w:val="left"/>
      <w:pPr>
        <w:ind w:left="0" w:firstLine="0"/>
      </w:pPr>
    </w:lvl>
  </w:abstractNum>
  <w:abstractNum w:abstractNumId="10" w15:restartNumberingAfterBreak="0">
    <w:nsid w:val="2F5462C3"/>
    <w:multiLevelType w:val="hybridMultilevel"/>
    <w:tmpl w:val="25A8216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3B72DE8"/>
    <w:multiLevelType w:val="hybridMultilevel"/>
    <w:tmpl w:val="A9DE40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3679033F"/>
    <w:multiLevelType w:val="hybridMultilevel"/>
    <w:tmpl w:val="39AE5A5C"/>
    <w:lvl w:ilvl="0" w:tplc="EC3ECBB2">
      <w:start w:val="1"/>
      <w:numFmt w:val="bullet"/>
      <w:pStyle w:val="bulletbijdrage"/>
      <w:lvlText w:val=""/>
      <w:lvlJc w:val="left"/>
      <w:pPr>
        <w:ind w:left="1429"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3" w15:restartNumberingAfterBreak="0">
    <w:nsid w:val="3A424849"/>
    <w:multiLevelType w:val="multilevel"/>
    <w:tmpl w:val="0413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A5F161E"/>
    <w:multiLevelType w:val="hybridMultilevel"/>
    <w:tmpl w:val="E11C8F86"/>
    <w:lvl w:ilvl="0" w:tplc="EA32090E">
      <w:start w:val="2014"/>
      <w:numFmt w:val="bullet"/>
      <w:lvlText w:val="-"/>
      <w:lvlJc w:val="left"/>
      <w:pPr>
        <w:ind w:left="2415" w:hanging="360"/>
      </w:pPr>
      <w:rPr>
        <w:rFonts w:ascii="Frutiger 55 Roman" w:eastAsia="Times New Roman" w:hAnsi="Frutiger 55 Roman" w:cs="Times New Roman" w:hint="default"/>
      </w:rPr>
    </w:lvl>
    <w:lvl w:ilvl="1" w:tplc="04130003" w:tentative="1">
      <w:start w:val="1"/>
      <w:numFmt w:val="bullet"/>
      <w:lvlText w:val="o"/>
      <w:lvlJc w:val="left"/>
      <w:pPr>
        <w:ind w:left="3135" w:hanging="360"/>
      </w:pPr>
      <w:rPr>
        <w:rFonts w:ascii="Courier New" w:hAnsi="Courier New" w:cs="Courier New" w:hint="default"/>
      </w:rPr>
    </w:lvl>
    <w:lvl w:ilvl="2" w:tplc="04130005" w:tentative="1">
      <w:start w:val="1"/>
      <w:numFmt w:val="bullet"/>
      <w:lvlText w:val=""/>
      <w:lvlJc w:val="left"/>
      <w:pPr>
        <w:ind w:left="3855" w:hanging="360"/>
      </w:pPr>
      <w:rPr>
        <w:rFonts w:ascii="Wingdings" w:hAnsi="Wingdings" w:hint="default"/>
      </w:rPr>
    </w:lvl>
    <w:lvl w:ilvl="3" w:tplc="04130001" w:tentative="1">
      <w:start w:val="1"/>
      <w:numFmt w:val="bullet"/>
      <w:lvlText w:val=""/>
      <w:lvlJc w:val="left"/>
      <w:pPr>
        <w:ind w:left="4575" w:hanging="360"/>
      </w:pPr>
      <w:rPr>
        <w:rFonts w:ascii="Symbol" w:hAnsi="Symbol" w:hint="default"/>
      </w:rPr>
    </w:lvl>
    <w:lvl w:ilvl="4" w:tplc="04130003" w:tentative="1">
      <w:start w:val="1"/>
      <w:numFmt w:val="bullet"/>
      <w:lvlText w:val="o"/>
      <w:lvlJc w:val="left"/>
      <w:pPr>
        <w:ind w:left="5295" w:hanging="360"/>
      </w:pPr>
      <w:rPr>
        <w:rFonts w:ascii="Courier New" w:hAnsi="Courier New" w:cs="Courier New" w:hint="default"/>
      </w:rPr>
    </w:lvl>
    <w:lvl w:ilvl="5" w:tplc="04130005" w:tentative="1">
      <w:start w:val="1"/>
      <w:numFmt w:val="bullet"/>
      <w:lvlText w:val=""/>
      <w:lvlJc w:val="left"/>
      <w:pPr>
        <w:ind w:left="6015" w:hanging="360"/>
      </w:pPr>
      <w:rPr>
        <w:rFonts w:ascii="Wingdings" w:hAnsi="Wingdings" w:hint="default"/>
      </w:rPr>
    </w:lvl>
    <w:lvl w:ilvl="6" w:tplc="04130001" w:tentative="1">
      <w:start w:val="1"/>
      <w:numFmt w:val="bullet"/>
      <w:lvlText w:val=""/>
      <w:lvlJc w:val="left"/>
      <w:pPr>
        <w:ind w:left="6735" w:hanging="360"/>
      </w:pPr>
      <w:rPr>
        <w:rFonts w:ascii="Symbol" w:hAnsi="Symbol" w:hint="default"/>
      </w:rPr>
    </w:lvl>
    <w:lvl w:ilvl="7" w:tplc="04130003" w:tentative="1">
      <w:start w:val="1"/>
      <w:numFmt w:val="bullet"/>
      <w:lvlText w:val="o"/>
      <w:lvlJc w:val="left"/>
      <w:pPr>
        <w:ind w:left="7455" w:hanging="360"/>
      </w:pPr>
      <w:rPr>
        <w:rFonts w:ascii="Courier New" w:hAnsi="Courier New" w:cs="Courier New" w:hint="default"/>
      </w:rPr>
    </w:lvl>
    <w:lvl w:ilvl="8" w:tplc="04130005" w:tentative="1">
      <w:start w:val="1"/>
      <w:numFmt w:val="bullet"/>
      <w:lvlText w:val=""/>
      <w:lvlJc w:val="left"/>
      <w:pPr>
        <w:ind w:left="8175" w:hanging="360"/>
      </w:pPr>
      <w:rPr>
        <w:rFonts w:ascii="Wingdings" w:hAnsi="Wingdings" w:hint="default"/>
      </w:rPr>
    </w:lvl>
  </w:abstractNum>
  <w:abstractNum w:abstractNumId="15" w15:restartNumberingAfterBreak="0">
    <w:nsid w:val="3E410090"/>
    <w:multiLevelType w:val="hybridMultilevel"/>
    <w:tmpl w:val="857A16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ACA6440"/>
    <w:multiLevelType w:val="hybridMultilevel"/>
    <w:tmpl w:val="86E46664"/>
    <w:lvl w:ilvl="0" w:tplc="A1EEB39A">
      <w:start w:val="2014"/>
      <w:numFmt w:val="bullet"/>
      <w:lvlText w:val="-"/>
      <w:lvlJc w:val="left"/>
      <w:pPr>
        <w:ind w:left="2415" w:hanging="360"/>
      </w:pPr>
      <w:rPr>
        <w:rFonts w:ascii="Frutiger 55 Roman" w:eastAsia="Times New Roman" w:hAnsi="Frutiger 55 Roman" w:cs="Times New Roman" w:hint="default"/>
      </w:rPr>
    </w:lvl>
    <w:lvl w:ilvl="1" w:tplc="04130003" w:tentative="1">
      <w:start w:val="1"/>
      <w:numFmt w:val="bullet"/>
      <w:lvlText w:val="o"/>
      <w:lvlJc w:val="left"/>
      <w:pPr>
        <w:ind w:left="3135" w:hanging="360"/>
      </w:pPr>
      <w:rPr>
        <w:rFonts w:ascii="Courier New" w:hAnsi="Courier New" w:cs="Courier New" w:hint="default"/>
      </w:rPr>
    </w:lvl>
    <w:lvl w:ilvl="2" w:tplc="04130005" w:tentative="1">
      <w:start w:val="1"/>
      <w:numFmt w:val="bullet"/>
      <w:lvlText w:val=""/>
      <w:lvlJc w:val="left"/>
      <w:pPr>
        <w:ind w:left="3855" w:hanging="360"/>
      </w:pPr>
      <w:rPr>
        <w:rFonts w:ascii="Wingdings" w:hAnsi="Wingdings" w:hint="default"/>
      </w:rPr>
    </w:lvl>
    <w:lvl w:ilvl="3" w:tplc="04130001" w:tentative="1">
      <w:start w:val="1"/>
      <w:numFmt w:val="bullet"/>
      <w:lvlText w:val=""/>
      <w:lvlJc w:val="left"/>
      <w:pPr>
        <w:ind w:left="4575" w:hanging="360"/>
      </w:pPr>
      <w:rPr>
        <w:rFonts w:ascii="Symbol" w:hAnsi="Symbol" w:hint="default"/>
      </w:rPr>
    </w:lvl>
    <w:lvl w:ilvl="4" w:tplc="04130003" w:tentative="1">
      <w:start w:val="1"/>
      <w:numFmt w:val="bullet"/>
      <w:lvlText w:val="o"/>
      <w:lvlJc w:val="left"/>
      <w:pPr>
        <w:ind w:left="5295" w:hanging="360"/>
      </w:pPr>
      <w:rPr>
        <w:rFonts w:ascii="Courier New" w:hAnsi="Courier New" w:cs="Courier New" w:hint="default"/>
      </w:rPr>
    </w:lvl>
    <w:lvl w:ilvl="5" w:tplc="04130005" w:tentative="1">
      <w:start w:val="1"/>
      <w:numFmt w:val="bullet"/>
      <w:lvlText w:val=""/>
      <w:lvlJc w:val="left"/>
      <w:pPr>
        <w:ind w:left="6015" w:hanging="360"/>
      </w:pPr>
      <w:rPr>
        <w:rFonts w:ascii="Wingdings" w:hAnsi="Wingdings" w:hint="default"/>
      </w:rPr>
    </w:lvl>
    <w:lvl w:ilvl="6" w:tplc="04130001" w:tentative="1">
      <w:start w:val="1"/>
      <w:numFmt w:val="bullet"/>
      <w:lvlText w:val=""/>
      <w:lvlJc w:val="left"/>
      <w:pPr>
        <w:ind w:left="6735" w:hanging="360"/>
      </w:pPr>
      <w:rPr>
        <w:rFonts w:ascii="Symbol" w:hAnsi="Symbol" w:hint="default"/>
      </w:rPr>
    </w:lvl>
    <w:lvl w:ilvl="7" w:tplc="04130003" w:tentative="1">
      <w:start w:val="1"/>
      <w:numFmt w:val="bullet"/>
      <w:lvlText w:val="o"/>
      <w:lvlJc w:val="left"/>
      <w:pPr>
        <w:ind w:left="7455" w:hanging="360"/>
      </w:pPr>
      <w:rPr>
        <w:rFonts w:ascii="Courier New" w:hAnsi="Courier New" w:cs="Courier New" w:hint="default"/>
      </w:rPr>
    </w:lvl>
    <w:lvl w:ilvl="8" w:tplc="04130005" w:tentative="1">
      <w:start w:val="1"/>
      <w:numFmt w:val="bullet"/>
      <w:lvlText w:val=""/>
      <w:lvlJc w:val="left"/>
      <w:pPr>
        <w:ind w:left="8175" w:hanging="360"/>
      </w:pPr>
      <w:rPr>
        <w:rFonts w:ascii="Wingdings" w:hAnsi="Wingdings" w:hint="default"/>
      </w:rPr>
    </w:lvl>
  </w:abstractNum>
  <w:abstractNum w:abstractNumId="17" w15:restartNumberingAfterBreak="0">
    <w:nsid w:val="6B54479E"/>
    <w:multiLevelType w:val="hybridMultilevel"/>
    <w:tmpl w:val="99B6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B56C1"/>
    <w:multiLevelType w:val="hybridMultilevel"/>
    <w:tmpl w:val="EFAAF23A"/>
    <w:lvl w:ilvl="0" w:tplc="336E8314">
      <w:start w:val="1"/>
      <w:numFmt w:val="bullet"/>
      <w:lvlText w:val=""/>
      <w:lvlJc w:val="left"/>
      <w:pPr>
        <w:ind w:left="720" w:hanging="360"/>
      </w:pPr>
      <w:rPr>
        <w:rFonts w:ascii="Zapf Dingbats" w:hAnsi="Zapf Dingbats" w:hint="default"/>
        <w:color w:val="E36B4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8"/>
  </w:num>
  <w:num w:numId="4">
    <w:abstractNumId w:val="1"/>
    <w:lvlOverride w:ilvl="0">
      <w:lvl w:ilvl="0">
        <w:numFmt w:val="bullet"/>
        <w:lvlText w:val=""/>
        <w:legacy w:legacy="1" w:legacySpace="0" w:legacyIndent="283"/>
        <w:lvlJc w:val="left"/>
        <w:pPr>
          <w:ind w:left="3688" w:hanging="283"/>
        </w:pPr>
        <w:rPr>
          <w:rFonts w:ascii="Symbol" w:hAnsi="Symbol" w:hint="default"/>
        </w:rPr>
      </w:lvl>
    </w:lvlOverride>
  </w:num>
  <w:num w:numId="5">
    <w:abstractNumId w:val="3"/>
  </w:num>
  <w:num w:numId="6">
    <w:abstractNumId w:val="9"/>
  </w:num>
  <w:num w:numId="7">
    <w:abstractNumId w:val="10"/>
  </w:num>
  <w:num w:numId="8">
    <w:abstractNumId w:val="16"/>
  </w:num>
  <w:num w:numId="9">
    <w:abstractNumId w:val="14"/>
  </w:num>
  <w:num w:numId="10">
    <w:abstractNumId w:val="8"/>
  </w:num>
  <w:num w:numId="11">
    <w:abstractNumId w:val="6"/>
  </w:num>
  <w:num w:numId="12">
    <w:abstractNumId w:val="15"/>
  </w:num>
  <w:num w:numId="13">
    <w:abstractNumId w:val="11"/>
  </w:num>
  <w:num w:numId="14">
    <w:abstractNumId w:val="5"/>
  </w:num>
  <w:num w:numId="15">
    <w:abstractNumId w:val="4"/>
  </w:num>
  <w:num w:numId="16">
    <w:abstractNumId w:val="2"/>
  </w:num>
  <w:num w:numId="17">
    <w:abstractNumId w:val="7"/>
  </w:num>
  <w:num w:numId="1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removePersonalInformation/>
  <w:removeDateAndTime/>
  <w:proofState w:spelling="clean" w:grammar="clean"/>
  <w:attachedTemplate r:id="rId1"/>
  <w:defaultTabStop w:val="709"/>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BCD"/>
    <w:rsid w:val="0000032A"/>
    <w:rsid w:val="00013E54"/>
    <w:rsid w:val="00014534"/>
    <w:rsid w:val="000224C9"/>
    <w:rsid w:val="00036588"/>
    <w:rsid w:val="00043494"/>
    <w:rsid w:val="00044F93"/>
    <w:rsid w:val="000458A2"/>
    <w:rsid w:val="00045F68"/>
    <w:rsid w:val="00052BE6"/>
    <w:rsid w:val="00056F70"/>
    <w:rsid w:val="0007336C"/>
    <w:rsid w:val="00075E0A"/>
    <w:rsid w:val="00076992"/>
    <w:rsid w:val="0007753A"/>
    <w:rsid w:val="000818DE"/>
    <w:rsid w:val="0008256F"/>
    <w:rsid w:val="0008507A"/>
    <w:rsid w:val="00086DE6"/>
    <w:rsid w:val="000914B8"/>
    <w:rsid w:val="000A49B7"/>
    <w:rsid w:val="000A621A"/>
    <w:rsid w:val="000B0BCD"/>
    <w:rsid w:val="000B2E1A"/>
    <w:rsid w:val="000C40C8"/>
    <w:rsid w:val="000C5575"/>
    <w:rsid w:val="000D17F8"/>
    <w:rsid w:val="000D4648"/>
    <w:rsid w:val="000D790B"/>
    <w:rsid w:val="000E3518"/>
    <w:rsid w:val="000E7B9B"/>
    <w:rsid w:val="0011353A"/>
    <w:rsid w:val="00117163"/>
    <w:rsid w:val="00132344"/>
    <w:rsid w:val="001354B5"/>
    <w:rsid w:val="001518C7"/>
    <w:rsid w:val="00154F9E"/>
    <w:rsid w:val="00163995"/>
    <w:rsid w:val="001727E8"/>
    <w:rsid w:val="00177A8E"/>
    <w:rsid w:val="001850B2"/>
    <w:rsid w:val="00192A85"/>
    <w:rsid w:val="001A30B6"/>
    <w:rsid w:val="001A51D4"/>
    <w:rsid w:val="001A71AB"/>
    <w:rsid w:val="001B22E0"/>
    <w:rsid w:val="001C4C78"/>
    <w:rsid w:val="001E7638"/>
    <w:rsid w:val="00211318"/>
    <w:rsid w:val="00213B9B"/>
    <w:rsid w:val="0021465D"/>
    <w:rsid w:val="00214F85"/>
    <w:rsid w:val="00222CCA"/>
    <w:rsid w:val="00227733"/>
    <w:rsid w:val="00230527"/>
    <w:rsid w:val="0023054C"/>
    <w:rsid w:val="0023371E"/>
    <w:rsid w:val="00234762"/>
    <w:rsid w:val="0024226F"/>
    <w:rsid w:val="002509D4"/>
    <w:rsid w:val="00251DF5"/>
    <w:rsid w:val="002532D6"/>
    <w:rsid w:val="00254598"/>
    <w:rsid w:val="002551EC"/>
    <w:rsid w:val="00275925"/>
    <w:rsid w:val="00277E53"/>
    <w:rsid w:val="002805D1"/>
    <w:rsid w:val="00280ED7"/>
    <w:rsid w:val="00282E4D"/>
    <w:rsid w:val="002836DD"/>
    <w:rsid w:val="002859A0"/>
    <w:rsid w:val="0028773D"/>
    <w:rsid w:val="002916BF"/>
    <w:rsid w:val="00293325"/>
    <w:rsid w:val="00297BDE"/>
    <w:rsid w:val="002A1F3E"/>
    <w:rsid w:val="002A28CB"/>
    <w:rsid w:val="002B0E81"/>
    <w:rsid w:val="002B5BF1"/>
    <w:rsid w:val="002B7B4F"/>
    <w:rsid w:val="002C01F7"/>
    <w:rsid w:val="002C08EA"/>
    <w:rsid w:val="002C31EC"/>
    <w:rsid w:val="002C3270"/>
    <w:rsid w:val="002C4E14"/>
    <w:rsid w:val="002D1830"/>
    <w:rsid w:val="002D5216"/>
    <w:rsid w:val="002E173A"/>
    <w:rsid w:val="002E4AD5"/>
    <w:rsid w:val="0031672F"/>
    <w:rsid w:val="00323362"/>
    <w:rsid w:val="00327372"/>
    <w:rsid w:val="00330B48"/>
    <w:rsid w:val="00331008"/>
    <w:rsid w:val="00332107"/>
    <w:rsid w:val="003345C5"/>
    <w:rsid w:val="00340A5F"/>
    <w:rsid w:val="00342D4E"/>
    <w:rsid w:val="00345738"/>
    <w:rsid w:val="003472A5"/>
    <w:rsid w:val="003501B5"/>
    <w:rsid w:val="0035264F"/>
    <w:rsid w:val="003540BC"/>
    <w:rsid w:val="00360E1C"/>
    <w:rsid w:val="00360F9B"/>
    <w:rsid w:val="00367FE2"/>
    <w:rsid w:val="00386A5E"/>
    <w:rsid w:val="003A7B6C"/>
    <w:rsid w:val="003B20EF"/>
    <w:rsid w:val="003B28ED"/>
    <w:rsid w:val="003D3B47"/>
    <w:rsid w:val="003D61CB"/>
    <w:rsid w:val="003E0808"/>
    <w:rsid w:val="003E0B52"/>
    <w:rsid w:val="004139C2"/>
    <w:rsid w:val="00416750"/>
    <w:rsid w:val="00427141"/>
    <w:rsid w:val="00442FF5"/>
    <w:rsid w:val="00444041"/>
    <w:rsid w:val="0044481A"/>
    <w:rsid w:val="00445588"/>
    <w:rsid w:val="00450F9A"/>
    <w:rsid w:val="0045468F"/>
    <w:rsid w:val="00461F63"/>
    <w:rsid w:val="00465B97"/>
    <w:rsid w:val="00470C85"/>
    <w:rsid w:val="00474012"/>
    <w:rsid w:val="0047753E"/>
    <w:rsid w:val="0048705E"/>
    <w:rsid w:val="004972C4"/>
    <w:rsid w:val="004B162D"/>
    <w:rsid w:val="004B1A45"/>
    <w:rsid w:val="004C4521"/>
    <w:rsid w:val="004D0C30"/>
    <w:rsid w:val="004D368E"/>
    <w:rsid w:val="004E187C"/>
    <w:rsid w:val="004E4DC1"/>
    <w:rsid w:val="004F10EB"/>
    <w:rsid w:val="004F2A5C"/>
    <w:rsid w:val="00500A06"/>
    <w:rsid w:val="00511640"/>
    <w:rsid w:val="005141C3"/>
    <w:rsid w:val="00514B65"/>
    <w:rsid w:val="00517EEF"/>
    <w:rsid w:val="0053068E"/>
    <w:rsid w:val="005326DB"/>
    <w:rsid w:val="0053566B"/>
    <w:rsid w:val="00537A17"/>
    <w:rsid w:val="005406EE"/>
    <w:rsid w:val="00544148"/>
    <w:rsid w:val="005516E2"/>
    <w:rsid w:val="00551D4A"/>
    <w:rsid w:val="00555365"/>
    <w:rsid w:val="00570E28"/>
    <w:rsid w:val="00575D31"/>
    <w:rsid w:val="005A11C2"/>
    <w:rsid w:val="005A5D4F"/>
    <w:rsid w:val="005A6887"/>
    <w:rsid w:val="005A7FF9"/>
    <w:rsid w:val="005B1A31"/>
    <w:rsid w:val="005B1D40"/>
    <w:rsid w:val="005C15BD"/>
    <w:rsid w:val="005C51D4"/>
    <w:rsid w:val="005D04CB"/>
    <w:rsid w:val="005F4ED1"/>
    <w:rsid w:val="0060064C"/>
    <w:rsid w:val="006039B3"/>
    <w:rsid w:val="00611089"/>
    <w:rsid w:val="00612C2A"/>
    <w:rsid w:val="006338A5"/>
    <w:rsid w:val="00633EDE"/>
    <w:rsid w:val="00642E47"/>
    <w:rsid w:val="0064771D"/>
    <w:rsid w:val="006529CC"/>
    <w:rsid w:val="006566AE"/>
    <w:rsid w:val="00665CC2"/>
    <w:rsid w:val="00667108"/>
    <w:rsid w:val="00667E48"/>
    <w:rsid w:val="006759B6"/>
    <w:rsid w:val="00676F5C"/>
    <w:rsid w:val="00683878"/>
    <w:rsid w:val="00684348"/>
    <w:rsid w:val="00691423"/>
    <w:rsid w:val="006A1418"/>
    <w:rsid w:val="006A4F60"/>
    <w:rsid w:val="006A7D1D"/>
    <w:rsid w:val="006A7F91"/>
    <w:rsid w:val="006B76D9"/>
    <w:rsid w:val="006C70C1"/>
    <w:rsid w:val="006D11BF"/>
    <w:rsid w:val="006D36D8"/>
    <w:rsid w:val="006E3F2C"/>
    <w:rsid w:val="006E7F53"/>
    <w:rsid w:val="006F6BBD"/>
    <w:rsid w:val="0070399A"/>
    <w:rsid w:val="007128F2"/>
    <w:rsid w:val="007204DE"/>
    <w:rsid w:val="00726270"/>
    <w:rsid w:val="007335DF"/>
    <w:rsid w:val="00737E52"/>
    <w:rsid w:val="00744826"/>
    <w:rsid w:val="007522EE"/>
    <w:rsid w:val="00763478"/>
    <w:rsid w:val="00763B84"/>
    <w:rsid w:val="00774F15"/>
    <w:rsid w:val="007816D7"/>
    <w:rsid w:val="007866F1"/>
    <w:rsid w:val="007935BA"/>
    <w:rsid w:val="007A68DF"/>
    <w:rsid w:val="007A7E86"/>
    <w:rsid w:val="007C52B3"/>
    <w:rsid w:val="007D5464"/>
    <w:rsid w:val="007E7413"/>
    <w:rsid w:val="007F0242"/>
    <w:rsid w:val="007F0A9C"/>
    <w:rsid w:val="007F0CB2"/>
    <w:rsid w:val="007F572D"/>
    <w:rsid w:val="00807FCA"/>
    <w:rsid w:val="00824BA6"/>
    <w:rsid w:val="00825F7E"/>
    <w:rsid w:val="00826193"/>
    <w:rsid w:val="00832FD3"/>
    <w:rsid w:val="00834B36"/>
    <w:rsid w:val="00834BCB"/>
    <w:rsid w:val="008355C3"/>
    <w:rsid w:val="00836A74"/>
    <w:rsid w:val="00843BD9"/>
    <w:rsid w:val="00852AB1"/>
    <w:rsid w:val="00860412"/>
    <w:rsid w:val="008648E4"/>
    <w:rsid w:val="00866CF9"/>
    <w:rsid w:val="00867299"/>
    <w:rsid w:val="0087098D"/>
    <w:rsid w:val="00885388"/>
    <w:rsid w:val="008868DD"/>
    <w:rsid w:val="00894790"/>
    <w:rsid w:val="008A0831"/>
    <w:rsid w:val="008A19A6"/>
    <w:rsid w:val="008A4FD7"/>
    <w:rsid w:val="008B0137"/>
    <w:rsid w:val="008B181D"/>
    <w:rsid w:val="008B5D2D"/>
    <w:rsid w:val="008C12FA"/>
    <w:rsid w:val="008D0192"/>
    <w:rsid w:val="008D2561"/>
    <w:rsid w:val="008D448B"/>
    <w:rsid w:val="008E40DB"/>
    <w:rsid w:val="008E7392"/>
    <w:rsid w:val="008F3ADE"/>
    <w:rsid w:val="00903EF6"/>
    <w:rsid w:val="00904B62"/>
    <w:rsid w:val="00911E5F"/>
    <w:rsid w:val="009144F2"/>
    <w:rsid w:val="00915BE3"/>
    <w:rsid w:val="0092113C"/>
    <w:rsid w:val="00922658"/>
    <w:rsid w:val="0092409B"/>
    <w:rsid w:val="00925214"/>
    <w:rsid w:val="00926D8C"/>
    <w:rsid w:val="009376B1"/>
    <w:rsid w:val="00940C59"/>
    <w:rsid w:val="00945D94"/>
    <w:rsid w:val="009513E9"/>
    <w:rsid w:val="009557CD"/>
    <w:rsid w:val="00956228"/>
    <w:rsid w:val="009612BD"/>
    <w:rsid w:val="00962BD1"/>
    <w:rsid w:val="00966755"/>
    <w:rsid w:val="00967765"/>
    <w:rsid w:val="00975B4F"/>
    <w:rsid w:val="00980A4F"/>
    <w:rsid w:val="00990D57"/>
    <w:rsid w:val="00996A57"/>
    <w:rsid w:val="009A19F6"/>
    <w:rsid w:val="009A1A95"/>
    <w:rsid w:val="009A7469"/>
    <w:rsid w:val="009B777F"/>
    <w:rsid w:val="009C16F0"/>
    <w:rsid w:val="009C1ACA"/>
    <w:rsid w:val="009C6F68"/>
    <w:rsid w:val="009C6FAC"/>
    <w:rsid w:val="009D33F4"/>
    <w:rsid w:val="009D7758"/>
    <w:rsid w:val="009E15B6"/>
    <w:rsid w:val="009E1D2B"/>
    <w:rsid w:val="009E35DB"/>
    <w:rsid w:val="009E397E"/>
    <w:rsid w:val="009E4E92"/>
    <w:rsid w:val="009E63BC"/>
    <w:rsid w:val="009E7167"/>
    <w:rsid w:val="009E768C"/>
    <w:rsid w:val="009F1A51"/>
    <w:rsid w:val="009F7B09"/>
    <w:rsid w:val="00A01131"/>
    <w:rsid w:val="00A03F9B"/>
    <w:rsid w:val="00A11369"/>
    <w:rsid w:val="00A23C62"/>
    <w:rsid w:val="00A26D65"/>
    <w:rsid w:val="00A27B5C"/>
    <w:rsid w:val="00A35E47"/>
    <w:rsid w:val="00A40254"/>
    <w:rsid w:val="00A40877"/>
    <w:rsid w:val="00A41E67"/>
    <w:rsid w:val="00A42E03"/>
    <w:rsid w:val="00A46A18"/>
    <w:rsid w:val="00A5134C"/>
    <w:rsid w:val="00A55857"/>
    <w:rsid w:val="00A60D25"/>
    <w:rsid w:val="00A64E67"/>
    <w:rsid w:val="00A71496"/>
    <w:rsid w:val="00A82D19"/>
    <w:rsid w:val="00A96713"/>
    <w:rsid w:val="00A97B95"/>
    <w:rsid w:val="00A97BA9"/>
    <w:rsid w:val="00AB31CC"/>
    <w:rsid w:val="00AB493A"/>
    <w:rsid w:val="00AC1C2D"/>
    <w:rsid w:val="00AC7609"/>
    <w:rsid w:val="00AD23CF"/>
    <w:rsid w:val="00AD5E08"/>
    <w:rsid w:val="00AD76C1"/>
    <w:rsid w:val="00AE0AA6"/>
    <w:rsid w:val="00AE4750"/>
    <w:rsid w:val="00AE534B"/>
    <w:rsid w:val="00AF68F2"/>
    <w:rsid w:val="00B06618"/>
    <w:rsid w:val="00B11E55"/>
    <w:rsid w:val="00B11F85"/>
    <w:rsid w:val="00B15C11"/>
    <w:rsid w:val="00B15CA5"/>
    <w:rsid w:val="00B21686"/>
    <w:rsid w:val="00B23229"/>
    <w:rsid w:val="00B36A64"/>
    <w:rsid w:val="00B37206"/>
    <w:rsid w:val="00B40919"/>
    <w:rsid w:val="00B41731"/>
    <w:rsid w:val="00B51DD9"/>
    <w:rsid w:val="00B54A29"/>
    <w:rsid w:val="00B54F70"/>
    <w:rsid w:val="00B614E4"/>
    <w:rsid w:val="00B64FB1"/>
    <w:rsid w:val="00B70308"/>
    <w:rsid w:val="00B9052B"/>
    <w:rsid w:val="00BB7389"/>
    <w:rsid w:val="00BB788B"/>
    <w:rsid w:val="00BC6499"/>
    <w:rsid w:val="00BC7010"/>
    <w:rsid w:val="00BD5A4A"/>
    <w:rsid w:val="00BD6218"/>
    <w:rsid w:val="00BE16F5"/>
    <w:rsid w:val="00BE54A6"/>
    <w:rsid w:val="00BF160D"/>
    <w:rsid w:val="00BF4CA6"/>
    <w:rsid w:val="00C00913"/>
    <w:rsid w:val="00C03608"/>
    <w:rsid w:val="00C114BA"/>
    <w:rsid w:val="00C17158"/>
    <w:rsid w:val="00C2227A"/>
    <w:rsid w:val="00C23D78"/>
    <w:rsid w:val="00C242DB"/>
    <w:rsid w:val="00C30A12"/>
    <w:rsid w:val="00C33DEA"/>
    <w:rsid w:val="00C44409"/>
    <w:rsid w:val="00C53B57"/>
    <w:rsid w:val="00C6057D"/>
    <w:rsid w:val="00C64381"/>
    <w:rsid w:val="00C646E1"/>
    <w:rsid w:val="00C701F7"/>
    <w:rsid w:val="00C70AA2"/>
    <w:rsid w:val="00C72960"/>
    <w:rsid w:val="00C730C1"/>
    <w:rsid w:val="00C7386C"/>
    <w:rsid w:val="00C823DF"/>
    <w:rsid w:val="00C83757"/>
    <w:rsid w:val="00C863B1"/>
    <w:rsid w:val="00C91AEE"/>
    <w:rsid w:val="00C93930"/>
    <w:rsid w:val="00CA2F75"/>
    <w:rsid w:val="00CA510F"/>
    <w:rsid w:val="00CB4AC5"/>
    <w:rsid w:val="00CB50CE"/>
    <w:rsid w:val="00CB7516"/>
    <w:rsid w:val="00CC52E0"/>
    <w:rsid w:val="00CC73A0"/>
    <w:rsid w:val="00CD16EC"/>
    <w:rsid w:val="00CD2BC7"/>
    <w:rsid w:val="00CD3E3E"/>
    <w:rsid w:val="00CE03A7"/>
    <w:rsid w:val="00CE0826"/>
    <w:rsid w:val="00CF0923"/>
    <w:rsid w:val="00D04F3D"/>
    <w:rsid w:val="00D07965"/>
    <w:rsid w:val="00D07EC8"/>
    <w:rsid w:val="00D205D8"/>
    <w:rsid w:val="00D220A9"/>
    <w:rsid w:val="00D25861"/>
    <w:rsid w:val="00D32620"/>
    <w:rsid w:val="00D33661"/>
    <w:rsid w:val="00D37933"/>
    <w:rsid w:val="00D4104B"/>
    <w:rsid w:val="00D50318"/>
    <w:rsid w:val="00D51748"/>
    <w:rsid w:val="00D536DA"/>
    <w:rsid w:val="00D604F3"/>
    <w:rsid w:val="00D70EBE"/>
    <w:rsid w:val="00D713FD"/>
    <w:rsid w:val="00D71468"/>
    <w:rsid w:val="00D74118"/>
    <w:rsid w:val="00D75B10"/>
    <w:rsid w:val="00D771B9"/>
    <w:rsid w:val="00D77F1A"/>
    <w:rsid w:val="00DA0DA6"/>
    <w:rsid w:val="00DA32FB"/>
    <w:rsid w:val="00DA785E"/>
    <w:rsid w:val="00DB1DA1"/>
    <w:rsid w:val="00DB322D"/>
    <w:rsid w:val="00DB5F52"/>
    <w:rsid w:val="00DC49B2"/>
    <w:rsid w:val="00DD32F8"/>
    <w:rsid w:val="00DF06A5"/>
    <w:rsid w:val="00DF50F1"/>
    <w:rsid w:val="00DF6849"/>
    <w:rsid w:val="00DF7FC3"/>
    <w:rsid w:val="00E044F4"/>
    <w:rsid w:val="00E04585"/>
    <w:rsid w:val="00E120F2"/>
    <w:rsid w:val="00E16251"/>
    <w:rsid w:val="00E17CE6"/>
    <w:rsid w:val="00E23A14"/>
    <w:rsid w:val="00E271D3"/>
    <w:rsid w:val="00E277FA"/>
    <w:rsid w:val="00E316A2"/>
    <w:rsid w:val="00E350D1"/>
    <w:rsid w:val="00E358F6"/>
    <w:rsid w:val="00E45395"/>
    <w:rsid w:val="00E5153F"/>
    <w:rsid w:val="00E52205"/>
    <w:rsid w:val="00E70A32"/>
    <w:rsid w:val="00E76B7F"/>
    <w:rsid w:val="00E81567"/>
    <w:rsid w:val="00E93132"/>
    <w:rsid w:val="00E94AF9"/>
    <w:rsid w:val="00EA188E"/>
    <w:rsid w:val="00EA5777"/>
    <w:rsid w:val="00EA6EBF"/>
    <w:rsid w:val="00EB147F"/>
    <w:rsid w:val="00EB323A"/>
    <w:rsid w:val="00EB34B8"/>
    <w:rsid w:val="00EC12D1"/>
    <w:rsid w:val="00EC13C6"/>
    <w:rsid w:val="00EC66E1"/>
    <w:rsid w:val="00ED6D57"/>
    <w:rsid w:val="00ED7722"/>
    <w:rsid w:val="00EF29DF"/>
    <w:rsid w:val="00EF4DCA"/>
    <w:rsid w:val="00EF6538"/>
    <w:rsid w:val="00EF6ACB"/>
    <w:rsid w:val="00F060B0"/>
    <w:rsid w:val="00F071CA"/>
    <w:rsid w:val="00F07945"/>
    <w:rsid w:val="00F10EA2"/>
    <w:rsid w:val="00F14F32"/>
    <w:rsid w:val="00F1520F"/>
    <w:rsid w:val="00F2428A"/>
    <w:rsid w:val="00F265D1"/>
    <w:rsid w:val="00F26D49"/>
    <w:rsid w:val="00F2717D"/>
    <w:rsid w:val="00F27B8D"/>
    <w:rsid w:val="00F37570"/>
    <w:rsid w:val="00F42012"/>
    <w:rsid w:val="00F43A51"/>
    <w:rsid w:val="00F45789"/>
    <w:rsid w:val="00F473F0"/>
    <w:rsid w:val="00F6116F"/>
    <w:rsid w:val="00F61B15"/>
    <w:rsid w:val="00F639E9"/>
    <w:rsid w:val="00F64B6A"/>
    <w:rsid w:val="00F66D40"/>
    <w:rsid w:val="00F67626"/>
    <w:rsid w:val="00F83CF3"/>
    <w:rsid w:val="00F927A2"/>
    <w:rsid w:val="00FA63C8"/>
    <w:rsid w:val="00FC49AB"/>
    <w:rsid w:val="00FC7810"/>
    <w:rsid w:val="00FD013B"/>
    <w:rsid w:val="00FD1D57"/>
    <w:rsid w:val="00FD1FCC"/>
    <w:rsid w:val="00FE28A8"/>
    <w:rsid w:val="00FF18D0"/>
    <w:rsid w:val="00FF4C72"/>
    <w:rsid w:val="00FF5BC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6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9D4"/>
    <w:pPr>
      <w:spacing w:after="160" w:line="240" w:lineRule="atLeast"/>
    </w:pPr>
    <w:rPr>
      <w:rFonts w:ascii="Trebuchet MS" w:eastAsia="Times New Roman" w:hAnsi="Trebuchet MS" w:cs="Times New Roman"/>
      <w:color w:val="235A70"/>
      <w:sz w:val="20"/>
      <w:szCs w:val="20"/>
      <w:lang w:bidi="he-IL"/>
    </w:rPr>
  </w:style>
  <w:style w:type="paragraph" w:styleId="Heading1">
    <w:name w:val="heading 1"/>
    <w:basedOn w:val="Normal"/>
    <w:next w:val="Normal"/>
    <w:link w:val="Heading1Char"/>
    <w:uiPriority w:val="9"/>
    <w:qFormat/>
    <w:rsid w:val="009A1A95"/>
    <w:pPr>
      <w:keepNext/>
      <w:keepLines/>
      <w:numPr>
        <w:numId w:val="2"/>
      </w:numPr>
      <w:spacing w:before="480" w:line="276" w:lineRule="auto"/>
      <w:outlineLvl w:val="0"/>
    </w:pPr>
    <w:rPr>
      <w:rFonts w:asciiTheme="majorHAnsi" w:eastAsiaTheme="majorEastAsia" w:hAnsiTheme="majorHAnsi" w:cstheme="majorBidi"/>
      <w:b/>
      <w:bCs/>
      <w:color w:val="E86238"/>
      <w:sz w:val="28"/>
      <w:szCs w:val="28"/>
      <w:lang w:bidi="ar-SA"/>
    </w:rPr>
  </w:style>
  <w:style w:type="paragraph" w:styleId="Heading2">
    <w:name w:val="heading 2"/>
    <w:basedOn w:val="Heading1"/>
    <w:next w:val="Normal"/>
    <w:link w:val="Heading2Char"/>
    <w:uiPriority w:val="9"/>
    <w:unhideWhenUsed/>
    <w:qFormat/>
    <w:rsid w:val="00E70A32"/>
    <w:pPr>
      <w:numPr>
        <w:ilvl w:val="1"/>
      </w:numPr>
      <w:spacing w:before="200"/>
      <w:outlineLvl w:val="1"/>
    </w:pPr>
    <w:rPr>
      <w:bCs w:val="0"/>
      <w:sz w:val="26"/>
      <w:szCs w:val="26"/>
    </w:rPr>
  </w:style>
  <w:style w:type="paragraph" w:styleId="Heading3">
    <w:name w:val="heading 3"/>
    <w:basedOn w:val="Heading2"/>
    <w:next w:val="Normal"/>
    <w:link w:val="Heading3Char"/>
    <w:qFormat/>
    <w:rsid w:val="00E70A32"/>
    <w:pPr>
      <w:numPr>
        <w:ilvl w:val="2"/>
      </w:numPr>
      <w:outlineLvl w:val="2"/>
    </w:pPr>
    <w:rPr>
      <w:bCs/>
      <w:sz w:val="24"/>
    </w:rPr>
  </w:style>
  <w:style w:type="paragraph" w:styleId="Heading4">
    <w:name w:val="heading 4"/>
    <w:basedOn w:val="Heading3"/>
    <w:next w:val="Normal"/>
    <w:link w:val="Heading4Char"/>
    <w:uiPriority w:val="9"/>
    <w:semiHidden/>
    <w:unhideWhenUsed/>
    <w:qFormat/>
    <w:rsid w:val="00E70A32"/>
    <w:pPr>
      <w:numPr>
        <w:ilvl w:val="3"/>
      </w:numPr>
      <w:outlineLvl w:val="3"/>
    </w:pPr>
    <w:rPr>
      <w:bCs w:val="0"/>
      <w:iCs/>
    </w:rPr>
  </w:style>
  <w:style w:type="paragraph" w:styleId="Heading5">
    <w:name w:val="heading 5"/>
    <w:basedOn w:val="Normal"/>
    <w:next w:val="Normal"/>
    <w:link w:val="Heading5Char"/>
    <w:uiPriority w:val="9"/>
    <w:semiHidden/>
    <w:unhideWhenUsed/>
    <w:qFormat/>
    <w:rsid w:val="008E40D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40D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E40D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40DB"/>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8E40DB"/>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F9B"/>
    <w:pPr>
      <w:tabs>
        <w:tab w:val="center" w:pos="4513"/>
        <w:tab w:val="right" w:pos="9026"/>
      </w:tabs>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rsid w:val="00A03F9B"/>
  </w:style>
  <w:style w:type="paragraph" w:styleId="Footer">
    <w:name w:val="footer"/>
    <w:basedOn w:val="Normal"/>
    <w:link w:val="FooterChar"/>
    <w:unhideWhenUsed/>
    <w:rsid w:val="00A03F9B"/>
    <w:pPr>
      <w:tabs>
        <w:tab w:val="center" w:pos="4513"/>
        <w:tab w:val="right" w:pos="9026"/>
      </w:tabs>
    </w:pPr>
    <w:rPr>
      <w:rFonts w:asciiTheme="minorHAnsi" w:eastAsiaTheme="minorHAnsi" w:hAnsiTheme="minorHAnsi" w:cstheme="minorBidi"/>
      <w:sz w:val="22"/>
      <w:szCs w:val="22"/>
      <w:lang w:bidi="ar-SA"/>
    </w:rPr>
  </w:style>
  <w:style w:type="character" w:customStyle="1" w:styleId="FooterChar">
    <w:name w:val="Footer Char"/>
    <w:basedOn w:val="DefaultParagraphFont"/>
    <w:link w:val="Footer"/>
    <w:rsid w:val="00A03F9B"/>
  </w:style>
  <w:style w:type="paragraph" w:styleId="BalloonText">
    <w:name w:val="Balloon Text"/>
    <w:basedOn w:val="Normal"/>
    <w:link w:val="BalloonTextChar"/>
    <w:uiPriority w:val="99"/>
    <w:semiHidden/>
    <w:unhideWhenUsed/>
    <w:rsid w:val="00AD23CF"/>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AD23CF"/>
    <w:rPr>
      <w:rFonts w:ascii="Tahoma" w:hAnsi="Tahoma" w:cs="Tahoma"/>
      <w:sz w:val="16"/>
      <w:szCs w:val="16"/>
    </w:rPr>
  </w:style>
  <w:style w:type="character" w:customStyle="1" w:styleId="Heading3Char">
    <w:name w:val="Heading 3 Char"/>
    <w:basedOn w:val="DefaultParagraphFont"/>
    <w:link w:val="Heading3"/>
    <w:rsid w:val="00E70A32"/>
    <w:rPr>
      <w:rFonts w:asciiTheme="majorHAnsi" w:eastAsiaTheme="majorEastAsia" w:hAnsiTheme="majorHAnsi" w:cstheme="majorBidi"/>
      <w:b/>
      <w:bCs/>
      <w:color w:val="E86238"/>
      <w:sz w:val="24"/>
      <w:szCs w:val="26"/>
    </w:rPr>
  </w:style>
  <w:style w:type="character" w:styleId="Hyperlink">
    <w:name w:val="Hyperlink"/>
    <w:basedOn w:val="DefaultParagraphFont"/>
    <w:uiPriority w:val="99"/>
    <w:rsid w:val="009A7469"/>
    <w:rPr>
      <w:color w:val="0000FF"/>
      <w:u w:val="single"/>
    </w:rPr>
  </w:style>
  <w:style w:type="paragraph" w:styleId="BodyText">
    <w:name w:val="Body Text"/>
    <w:basedOn w:val="Normal"/>
    <w:link w:val="BodyTextChar"/>
    <w:rsid w:val="009A7469"/>
    <w:pPr>
      <w:ind w:right="-27"/>
      <w:jc w:val="center"/>
    </w:pPr>
    <w:rPr>
      <w:rFonts w:ascii="Arial" w:hAnsi="Arial"/>
      <w:sz w:val="22"/>
    </w:rPr>
  </w:style>
  <w:style w:type="character" w:customStyle="1" w:styleId="BodyTextChar">
    <w:name w:val="Body Text Char"/>
    <w:basedOn w:val="DefaultParagraphFont"/>
    <w:link w:val="BodyText"/>
    <w:rsid w:val="009A7469"/>
    <w:rPr>
      <w:rFonts w:ascii="Arial" w:eastAsia="Times New Roman" w:hAnsi="Arial" w:cs="Times New Roman"/>
      <w:szCs w:val="20"/>
      <w:lang w:val="en-US" w:bidi="he-IL"/>
    </w:rPr>
  </w:style>
  <w:style w:type="table" w:styleId="TableGrid">
    <w:name w:val="Table Grid"/>
    <w:basedOn w:val="TableNormal"/>
    <w:uiPriority w:val="59"/>
    <w:rsid w:val="00052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A1A95"/>
    <w:rPr>
      <w:rFonts w:asciiTheme="majorHAnsi" w:eastAsiaTheme="majorEastAsia" w:hAnsiTheme="majorHAnsi" w:cstheme="majorBidi"/>
      <w:b/>
      <w:bCs/>
      <w:color w:val="E86238"/>
      <w:sz w:val="28"/>
      <w:szCs w:val="28"/>
    </w:rPr>
  </w:style>
  <w:style w:type="paragraph" w:styleId="ListParagraph">
    <w:name w:val="List Paragraph"/>
    <w:basedOn w:val="Normal"/>
    <w:uiPriority w:val="34"/>
    <w:qFormat/>
    <w:rsid w:val="00B614E4"/>
    <w:pPr>
      <w:ind w:left="720"/>
      <w:contextualSpacing/>
    </w:pPr>
  </w:style>
  <w:style w:type="table" w:styleId="LightList-Accent1">
    <w:name w:val="Light List Accent 1"/>
    <w:basedOn w:val="TableNormal"/>
    <w:uiPriority w:val="61"/>
    <w:rsid w:val="00B614E4"/>
    <w:pPr>
      <w:spacing w:after="0" w:line="240" w:lineRule="auto"/>
    </w:pPr>
    <w:rPr>
      <w:rFonts w:ascii="Times New Roman" w:eastAsia="Batang" w:hAnsi="Times New Roman" w:cs="Times New Roman"/>
      <w:sz w:val="20"/>
      <w:szCs w:val="20"/>
      <w:lang w:eastAsia="nl-N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semiHidden/>
    <w:unhideWhenUsed/>
    <w:rsid w:val="009376B1"/>
    <w:rPr>
      <w:rFonts w:ascii="Courier New" w:eastAsiaTheme="minorHAnsi" w:hAnsi="Courier New" w:cs="Consolas"/>
      <w:sz w:val="22"/>
      <w:szCs w:val="21"/>
      <w:lang w:bidi="ar-SA"/>
    </w:rPr>
  </w:style>
  <w:style w:type="character" w:customStyle="1" w:styleId="PlainTextChar">
    <w:name w:val="Plain Text Char"/>
    <w:basedOn w:val="DefaultParagraphFont"/>
    <w:link w:val="PlainText"/>
    <w:uiPriority w:val="99"/>
    <w:semiHidden/>
    <w:rsid w:val="009376B1"/>
    <w:rPr>
      <w:rFonts w:ascii="Courier New" w:hAnsi="Courier New" w:cs="Consolas"/>
      <w:color w:val="235A70"/>
      <w:szCs w:val="21"/>
    </w:rPr>
  </w:style>
  <w:style w:type="character" w:styleId="CommentReference">
    <w:name w:val="annotation reference"/>
    <w:basedOn w:val="DefaultParagraphFont"/>
    <w:uiPriority w:val="99"/>
    <w:semiHidden/>
    <w:unhideWhenUsed/>
    <w:rsid w:val="00925214"/>
    <w:rPr>
      <w:sz w:val="16"/>
      <w:szCs w:val="16"/>
    </w:rPr>
  </w:style>
  <w:style w:type="paragraph" w:styleId="CommentText">
    <w:name w:val="annotation text"/>
    <w:basedOn w:val="Normal"/>
    <w:link w:val="CommentTextChar"/>
    <w:uiPriority w:val="99"/>
    <w:semiHidden/>
    <w:unhideWhenUsed/>
    <w:rsid w:val="00925214"/>
  </w:style>
  <w:style w:type="character" w:customStyle="1" w:styleId="CommentTextChar">
    <w:name w:val="Comment Text Char"/>
    <w:basedOn w:val="DefaultParagraphFont"/>
    <w:link w:val="CommentText"/>
    <w:uiPriority w:val="99"/>
    <w:semiHidden/>
    <w:rsid w:val="00925214"/>
    <w:rPr>
      <w:rFonts w:ascii="Times New Roman" w:eastAsia="Times New Roman" w:hAnsi="Times New Roman" w:cs="Times New Roman"/>
      <w:sz w:val="20"/>
      <w:szCs w:val="20"/>
      <w:lang w:val="en-US" w:bidi="he-IL"/>
    </w:rPr>
  </w:style>
  <w:style w:type="paragraph" w:styleId="CommentSubject">
    <w:name w:val="annotation subject"/>
    <w:basedOn w:val="CommentText"/>
    <w:next w:val="CommentText"/>
    <w:link w:val="CommentSubjectChar"/>
    <w:uiPriority w:val="99"/>
    <w:semiHidden/>
    <w:unhideWhenUsed/>
    <w:rsid w:val="00925214"/>
    <w:rPr>
      <w:b/>
      <w:bCs/>
    </w:rPr>
  </w:style>
  <w:style w:type="character" w:customStyle="1" w:styleId="CommentSubjectChar">
    <w:name w:val="Comment Subject Char"/>
    <w:basedOn w:val="CommentTextChar"/>
    <w:link w:val="CommentSubject"/>
    <w:uiPriority w:val="99"/>
    <w:semiHidden/>
    <w:rsid w:val="00925214"/>
    <w:rPr>
      <w:rFonts w:ascii="Times New Roman" w:eastAsia="Times New Roman" w:hAnsi="Times New Roman" w:cs="Times New Roman"/>
      <w:b/>
      <w:bCs/>
      <w:sz w:val="20"/>
      <w:szCs w:val="20"/>
      <w:lang w:val="en-US" w:bidi="he-IL"/>
    </w:rPr>
  </w:style>
  <w:style w:type="character" w:customStyle="1" w:styleId="Heading2Char">
    <w:name w:val="Heading 2 Char"/>
    <w:basedOn w:val="DefaultParagraphFont"/>
    <w:link w:val="Heading2"/>
    <w:uiPriority w:val="9"/>
    <w:rsid w:val="00E70A32"/>
    <w:rPr>
      <w:rFonts w:asciiTheme="majorHAnsi" w:eastAsiaTheme="majorEastAsia" w:hAnsiTheme="majorHAnsi" w:cstheme="majorBidi"/>
      <w:b/>
      <w:color w:val="E86238"/>
      <w:sz w:val="26"/>
      <w:szCs w:val="26"/>
    </w:rPr>
  </w:style>
  <w:style w:type="paragraph" w:styleId="TOC1">
    <w:name w:val="toc 1"/>
    <w:basedOn w:val="Normal"/>
    <w:next w:val="Normal"/>
    <w:autoRedefine/>
    <w:uiPriority w:val="39"/>
    <w:unhideWhenUsed/>
    <w:rsid w:val="005B1D40"/>
    <w:pPr>
      <w:tabs>
        <w:tab w:val="right" w:leader="dot" w:pos="9913"/>
      </w:tabs>
      <w:spacing w:after="100"/>
      <w:jc w:val="center"/>
    </w:pPr>
  </w:style>
  <w:style w:type="paragraph" w:styleId="TOC2">
    <w:name w:val="toc 2"/>
    <w:basedOn w:val="Normal"/>
    <w:next w:val="Normal"/>
    <w:autoRedefine/>
    <w:uiPriority w:val="39"/>
    <w:unhideWhenUsed/>
    <w:rsid w:val="005B1D40"/>
    <w:pPr>
      <w:spacing w:after="100"/>
      <w:ind w:left="240"/>
    </w:pPr>
  </w:style>
  <w:style w:type="paragraph" w:styleId="TOC3">
    <w:name w:val="toc 3"/>
    <w:basedOn w:val="Normal"/>
    <w:next w:val="Normal"/>
    <w:autoRedefine/>
    <w:uiPriority w:val="39"/>
    <w:unhideWhenUsed/>
    <w:rsid w:val="00763478"/>
    <w:pPr>
      <w:spacing w:after="100"/>
      <w:ind w:left="480"/>
    </w:pPr>
  </w:style>
  <w:style w:type="paragraph" w:styleId="ListBullet">
    <w:name w:val="List Bullet"/>
    <w:basedOn w:val="Normal"/>
    <w:rsid w:val="00B15CA5"/>
    <w:pPr>
      <w:numPr>
        <w:numId w:val="1"/>
      </w:numPr>
      <w:tabs>
        <w:tab w:val="left" w:pos="284"/>
      </w:tabs>
      <w:spacing w:line="284" w:lineRule="atLeast"/>
    </w:pPr>
    <w:rPr>
      <w:rFonts w:ascii="HelveticaNeue LT 55 Roman" w:hAnsi="HelveticaNeue LT 55 Roman"/>
      <w:lang w:bidi="ar-SA"/>
    </w:rPr>
  </w:style>
  <w:style w:type="character" w:customStyle="1" w:styleId="Heading4Char">
    <w:name w:val="Heading 4 Char"/>
    <w:basedOn w:val="DefaultParagraphFont"/>
    <w:link w:val="Heading4"/>
    <w:uiPriority w:val="9"/>
    <w:semiHidden/>
    <w:rsid w:val="00E70A32"/>
    <w:rPr>
      <w:rFonts w:asciiTheme="majorHAnsi" w:eastAsiaTheme="majorEastAsia" w:hAnsiTheme="majorHAnsi" w:cstheme="majorBidi"/>
      <w:b/>
      <w:iCs/>
      <w:color w:val="E86238"/>
      <w:sz w:val="24"/>
      <w:szCs w:val="26"/>
    </w:rPr>
  </w:style>
  <w:style w:type="character" w:customStyle="1" w:styleId="Heading5Char">
    <w:name w:val="Heading 5 Char"/>
    <w:basedOn w:val="DefaultParagraphFont"/>
    <w:link w:val="Heading5"/>
    <w:uiPriority w:val="9"/>
    <w:semiHidden/>
    <w:rsid w:val="008E40DB"/>
    <w:rPr>
      <w:rFonts w:asciiTheme="majorHAnsi" w:eastAsiaTheme="majorEastAsia" w:hAnsiTheme="majorHAnsi" w:cstheme="majorBidi"/>
      <w:color w:val="243F60" w:themeColor="accent1" w:themeShade="7F"/>
      <w:sz w:val="20"/>
      <w:szCs w:val="20"/>
      <w:lang w:bidi="he-IL"/>
    </w:rPr>
  </w:style>
  <w:style w:type="character" w:customStyle="1" w:styleId="Heading6Char">
    <w:name w:val="Heading 6 Char"/>
    <w:basedOn w:val="DefaultParagraphFont"/>
    <w:link w:val="Heading6"/>
    <w:uiPriority w:val="9"/>
    <w:semiHidden/>
    <w:rsid w:val="008E40DB"/>
    <w:rPr>
      <w:rFonts w:asciiTheme="majorHAnsi" w:eastAsiaTheme="majorEastAsia" w:hAnsiTheme="majorHAnsi" w:cstheme="majorBidi"/>
      <w:i/>
      <w:iCs/>
      <w:color w:val="243F60" w:themeColor="accent1" w:themeShade="7F"/>
      <w:sz w:val="20"/>
      <w:szCs w:val="20"/>
      <w:lang w:bidi="he-IL"/>
    </w:rPr>
  </w:style>
  <w:style w:type="character" w:customStyle="1" w:styleId="Heading7Char">
    <w:name w:val="Heading 7 Char"/>
    <w:basedOn w:val="DefaultParagraphFont"/>
    <w:link w:val="Heading7"/>
    <w:uiPriority w:val="9"/>
    <w:semiHidden/>
    <w:rsid w:val="008E40DB"/>
    <w:rPr>
      <w:rFonts w:asciiTheme="majorHAnsi" w:eastAsiaTheme="majorEastAsia" w:hAnsiTheme="majorHAnsi" w:cstheme="majorBidi"/>
      <w:i/>
      <w:iCs/>
      <w:color w:val="404040" w:themeColor="text1" w:themeTint="BF"/>
      <w:sz w:val="20"/>
      <w:szCs w:val="20"/>
      <w:lang w:bidi="he-IL"/>
    </w:rPr>
  </w:style>
  <w:style w:type="character" w:customStyle="1" w:styleId="Heading8Char">
    <w:name w:val="Heading 8 Char"/>
    <w:basedOn w:val="DefaultParagraphFont"/>
    <w:link w:val="Heading8"/>
    <w:uiPriority w:val="9"/>
    <w:semiHidden/>
    <w:rsid w:val="008E40DB"/>
    <w:rPr>
      <w:rFonts w:asciiTheme="majorHAnsi" w:eastAsiaTheme="majorEastAsia" w:hAnsiTheme="majorHAnsi" w:cstheme="majorBidi"/>
      <w:color w:val="404040" w:themeColor="text1" w:themeTint="BF"/>
      <w:sz w:val="20"/>
      <w:szCs w:val="20"/>
      <w:lang w:bidi="he-IL"/>
    </w:rPr>
  </w:style>
  <w:style w:type="character" w:customStyle="1" w:styleId="Heading9Char">
    <w:name w:val="Heading 9 Char"/>
    <w:basedOn w:val="DefaultParagraphFont"/>
    <w:link w:val="Heading9"/>
    <w:uiPriority w:val="9"/>
    <w:semiHidden/>
    <w:rsid w:val="008E40DB"/>
    <w:rPr>
      <w:rFonts w:asciiTheme="majorHAnsi" w:eastAsiaTheme="majorEastAsia" w:hAnsiTheme="majorHAnsi" w:cstheme="majorBidi"/>
      <w:i/>
      <w:iCs/>
      <w:color w:val="404040" w:themeColor="text1" w:themeTint="BF"/>
      <w:sz w:val="20"/>
      <w:szCs w:val="20"/>
      <w:lang w:bidi="he-IL"/>
    </w:rPr>
  </w:style>
  <w:style w:type="paragraph" w:styleId="TOCHeading">
    <w:name w:val="TOC Heading"/>
    <w:basedOn w:val="Heading1"/>
    <w:next w:val="Normal"/>
    <w:uiPriority w:val="39"/>
    <w:unhideWhenUsed/>
    <w:qFormat/>
    <w:rsid w:val="00E70A32"/>
    <w:pPr>
      <w:numPr>
        <w:numId w:val="0"/>
      </w:numPr>
      <w:outlineLvl w:val="9"/>
    </w:pPr>
    <w:rPr>
      <w:lang w:eastAsia="nl-NL"/>
    </w:rPr>
  </w:style>
  <w:style w:type="paragraph" w:styleId="Title">
    <w:name w:val="Title"/>
    <w:basedOn w:val="Normal"/>
    <w:next w:val="Normal"/>
    <w:link w:val="TitleChar"/>
    <w:uiPriority w:val="10"/>
    <w:qFormat/>
    <w:rsid w:val="009A1A95"/>
    <w:pPr>
      <w:pBdr>
        <w:bottom w:val="single" w:sz="8" w:space="1" w:color="2D5455"/>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9A1A95"/>
    <w:rPr>
      <w:rFonts w:asciiTheme="majorHAnsi" w:eastAsiaTheme="majorEastAsia" w:hAnsiTheme="majorHAnsi" w:cstheme="majorBidi"/>
      <w:color w:val="2D5455"/>
      <w:spacing w:val="5"/>
      <w:kern w:val="28"/>
      <w:sz w:val="52"/>
      <w:szCs w:val="52"/>
      <w:lang w:val="en-US" w:bidi="he-IL"/>
    </w:rPr>
  </w:style>
  <w:style w:type="paragraph" w:styleId="Subtitle">
    <w:name w:val="Subtitle"/>
    <w:basedOn w:val="Normal"/>
    <w:next w:val="Normal"/>
    <w:link w:val="SubtitleChar"/>
    <w:uiPriority w:val="11"/>
    <w:qFormat/>
    <w:rsid w:val="00A01131"/>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01131"/>
    <w:rPr>
      <w:rFonts w:eastAsiaTheme="minorEastAsia"/>
      <w:color w:val="5A5A5A" w:themeColor="text1" w:themeTint="A5"/>
      <w:spacing w:val="15"/>
      <w:lang w:bidi="he-IL"/>
    </w:rPr>
  </w:style>
  <w:style w:type="table" w:customStyle="1" w:styleId="Rastertabel4-Accent11">
    <w:name w:val="Rastertabel 4 - Accent 11"/>
    <w:basedOn w:val="TableNormal"/>
    <w:uiPriority w:val="49"/>
    <w:rsid w:val="00450F9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Kenmerktekst">
    <w:name w:val="Kenmerk_tekst"/>
    <w:basedOn w:val="Normal"/>
    <w:link w:val="KenmerktekstChar"/>
    <w:rsid w:val="007F0CB2"/>
    <w:pPr>
      <w:widowControl w:val="0"/>
      <w:autoSpaceDE w:val="0"/>
      <w:autoSpaceDN w:val="0"/>
      <w:adjustRightInd w:val="0"/>
      <w:spacing w:after="0" w:line="220" w:lineRule="atLeast"/>
    </w:pPr>
    <w:rPr>
      <w:rFonts w:ascii="Verdana" w:hAnsi="Verdana" w:cs="MLGWDD+Gotham-Ultra"/>
      <w:bCs/>
      <w:color w:val="221E1F"/>
      <w:sz w:val="16"/>
      <w:szCs w:val="24"/>
      <w:lang w:eastAsia="nl-NL" w:bidi="ar-SA"/>
    </w:rPr>
  </w:style>
  <w:style w:type="character" w:customStyle="1" w:styleId="KenmerktekstChar">
    <w:name w:val="Kenmerk_tekst Char"/>
    <w:link w:val="Kenmerktekst"/>
    <w:locked/>
    <w:rsid w:val="007F0CB2"/>
    <w:rPr>
      <w:rFonts w:ascii="Verdana" w:eastAsia="Times New Roman" w:hAnsi="Verdana" w:cs="MLGWDD+Gotham-Ultra"/>
      <w:bCs/>
      <w:color w:val="221E1F"/>
      <w:sz w:val="16"/>
      <w:szCs w:val="24"/>
      <w:lang w:eastAsia="nl-NL"/>
    </w:rPr>
  </w:style>
  <w:style w:type="paragraph" w:customStyle="1" w:styleId="Beschrijving">
    <w:name w:val="Beschrijving"/>
    <w:basedOn w:val="Normal"/>
    <w:rsid w:val="0031672F"/>
    <w:pPr>
      <w:spacing w:after="0" w:line="240" w:lineRule="auto"/>
    </w:pPr>
    <w:rPr>
      <w:rFonts w:ascii="Times New Roman" w:hAnsi="Times New Roman"/>
      <w:color w:val="auto"/>
      <w:lang w:val="nl" w:bidi="ar-SA"/>
    </w:rPr>
  </w:style>
  <w:style w:type="paragraph" w:customStyle="1" w:styleId="ListParagraph1">
    <w:name w:val="List Paragraph1"/>
    <w:basedOn w:val="Normal"/>
    <w:qFormat/>
    <w:rsid w:val="009E63BC"/>
    <w:pPr>
      <w:spacing w:after="0" w:line="240" w:lineRule="auto"/>
      <w:ind w:left="720"/>
      <w:contextualSpacing/>
    </w:pPr>
    <w:rPr>
      <w:rFonts w:ascii="Verdana" w:hAnsi="Verdana"/>
      <w:color w:val="auto"/>
      <w:sz w:val="18"/>
      <w:szCs w:val="24"/>
      <w:lang w:bidi="ar-SA"/>
    </w:rPr>
  </w:style>
  <w:style w:type="paragraph" w:customStyle="1" w:styleId="Jaartalinspringen">
    <w:name w:val="Jaartal inspringen"/>
    <w:basedOn w:val="Kenmerktekst"/>
    <w:link w:val="JaartalinspringenChar"/>
    <w:qFormat/>
    <w:rsid w:val="009E63BC"/>
    <w:pPr>
      <w:tabs>
        <w:tab w:val="left" w:pos="709"/>
      </w:tabs>
      <w:ind w:left="709" w:hanging="709"/>
    </w:pPr>
    <w:rPr>
      <w:rFonts w:cs="Times New Roman"/>
      <w:b/>
      <w:sz w:val="18"/>
      <w:szCs w:val="18"/>
      <w:lang w:val="x-none" w:eastAsia="x-none"/>
    </w:rPr>
  </w:style>
  <w:style w:type="character" w:customStyle="1" w:styleId="JaartalinspringenChar">
    <w:name w:val="Jaartal inspringen Char"/>
    <w:link w:val="Jaartalinspringen"/>
    <w:locked/>
    <w:rsid w:val="009E63BC"/>
    <w:rPr>
      <w:rFonts w:ascii="Verdana" w:eastAsia="Times New Roman" w:hAnsi="Verdana" w:cs="Times New Roman"/>
      <w:b/>
      <w:bCs/>
      <w:color w:val="221E1F"/>
      <w:sz w:val="18"/>
      <w:szCs w:val="18"/>
      <w:lang w:val="x-none" w:eastAsia="x-none"/>
    </w:rPr>
  </w:style>
  <w:style w:type="character" w:customStyle="1" w:styleId="bulletbijdrageChar">
    <w:name w:val="bullet bijdrage Char"/>
    <w:basedOn w:val="JaartalinspringenChar"/>
    <w:link w:val="bulletbijdrage"/>
    <w:locked/>
    <w:rsid w:val="009E63BC"/>
    <w:rPr>
      <w:rFonts w:ascii="Verdana" w:eastAsia="Times New Roman" w:hAnsi="Verdana" w:cs="MLGWDD+Gotham-Ultra"/>
      <w:b/>
      <w:bCs/>
      <w:color w:val="221E1F"/>
      <w:sz w:val="18"/>
      <w:szCs w:val="18"/>
      <w:lang w:val="x-none" w:eastAsia="x-none"/>
    </w:rPr>
  </w:style>
  <w:style w:type="paragraph" w:customStyle="1" w:styleId="bulletbijdrage">
    <w:name w:val="bullet bijdrage"/>
    <w:basedOn w:val="Jaartalinspringen"/>
    <w:link w:val="bulletbijdrageChar"/>
    <w:qFormat/>
    <w:rsid w:val="009E63BC"/>
    <w:pPr>
      <w:numPr>
        <w:numId w:val="18"/>
      </w:numPr>
    </w:pPr>
    <w:rPr>
      <w:rFonts w:cs="MLGWDD+Gotham-Ultra"/>
    </w:rPr>
  </w:style>
  <w:style w:type="paragraph" w:styleId="DocumentMap">
    <w:name w:val="Document Map"/>
    <w:basedOn w:val="Normal"/>
    <w:link w:val="DocumentMapChar"/>
    <w:uiPriority w:val="99"/>
    <w:semiHidden/>
    <w:unhideWhenUsed/>
    <w:rsid w:val="009E63BC"/>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9E63BC"/>
    <w:rPr>
      <w:rFonts w:ascii="Helvetica" w:eastAsia="Times New Roman" w:hAnsi="Helvetica" w:cs="Times New Roman"/>
      <w:color w:val="235A70"/>
      <w:sz w:val="24"/>
      <w:szCs w:val="24"/>
      <w:lang w:bidi="he-IL"/>
    </w:rPr>
  </w:style>
  <w:style w:type="character" w:customStyle="1" w:styleId="apple-converted-space">
    <w:name w:val="apple-converted-space"/>
    <w:basedOn w:val="DefaultParagraphFont"/>
    <w:rsid w:val="00F37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078">
      <w:bodyDiv w:val="1"/>
      <w:marLeft w:val="0"/>
      <w:marRight w:val="0"/>
      <w:marTop w:val="0"/>
      <w:marBottom w:val="0"/>
      <w:divBdr>
        <w:top w:val="none" w:sz="0" w:space="0" w:color="auto"/>
        <w:left w:val="none" w:sz="0" w:space="0" w:color="auto"/>
        <w:bottom w:val="none" w:sz="0" w:space="0" w:color="auto"/>
        <w:right w:val="none" w:sz="0" w:space="0" w:color="auto"/>
      </w:divBdr>
    </w:div>
    <w:div w:id="90901327">
      <w:bodyDiv w:val="1"/>
      <w:marLeft w:val="0"/>
      <w:marRight w:val="0"/>
      <w:marTop w:val="0"/>
      <w:marBottom w:val="0"/>
      <w:divBdr>
        <w:top w:val="none" w:sz="0" w:space="0" w:color="auto"/>
        <w:left w:val="none" w:sz="0" w:space="0" w:color="auto"/>
        <w:bottom w:val="none" w:sz="0" w:space="0" w:color="auto"/>
        <w:right w:val="none" w:sz="0" w:space="0" w:color="auto"/>
      </w:divBdr>
    </w:div>
    <w:div w:id="124854125">
      <w:bodyDiv w:val="1"/>
      <w:marLeft w:val="0"/>
      <w:marRight w:val="0"/>
      <w:marTop w:val="0"/>
      <w:marBottom w:val="0"/>
      <w:divBdr>
        <w:top w:val="none" w:sz="0" w:space="0" w:color="auto"/>
        <w:left w:val="none" w:sz="0" w:space="0" w:color="auto"/>
        <w:bottom w:val="none" w:sz="0" w:space="0" w:color="auto"/>
        <w:right w:val="none" w:sz="0" w:space="0" w:color="auto"/>
      </w:divBdr>
    </w:div>
    <w:div w:id="163253245">
      <w:bodyDiv w:val="1"/>
      <w:marLeft w:val="0"/>
      <w:marRight w:val="0"/>
      <w:marTop w:val="0"/>
      <w:marBottom w:val="0"/>
      <w:divBdr>
        <w:top w:val="none" w:sz="0" w:space="0" w:color="auto"/>
        <w:left w:val="none" w:sz="0" w:space="0" w:color="auto"/>
        <w:bottom w:val="none" w:sz="0" w:space="0" w:color="auto"/>
        <w:right w:val="none" w:sz="0" w:space="0" w:color="auto"/>
      </w:divBdr>
    </w:div>
    <w:div w:id="185021652">
      <w:bodyDiv w:val="1"/>
      <w:marLeft w:val="0"/>
      <w:marRight w:val="0"/>
      <w:marTop w:val="0"/>
      <w:marBottom w:val="0"/>
      <w:divBdr>
        <w:top w:val="none" w:sz="0" w:space="0" w:color="auto"/>
        <w:left w:val="none" w:sz="0" w:space="0" w:color="auto"/>
        <w:bottom w:val="none" w:sz="0" w:space="0" w:color="auto"/>
        <w:right w:val="none" w:sz="0" w:space="0" w:color="auto"/>
      </w:divBdr>
    </w:div>
    <w:div w:id="267082213">
      <w:bodyDiv w:val="1"/>
      <w:marLeft w:val="0"/>
      <w:marRight w:val="0"/>
      <w:marTop w:val="0"/>
      <w:marBottom w:val="0"/>
      <w:divBdr>
        <w:top w:val="none" w:sz="0" w:space="0" w:color="auto"/>
        <w:left w:val="none" w:sz="0" w:space="0" w:color="auto"/>
        <w:bottom w:val="none" w:sz="0" w:space="0" w:color="auto"/>
        <w:right w:val="none" w:sz="0" w:space="0" w:color="auto"/>
      </w:divBdr>
    </w:div>
    <w:div w:id="280067823">
      <w:bodyDiv w:val="1"/>
      <w:marLeft w:val="0"/>
      <w:marRight w:val="0"/>
      <w:marTop w:val="0"/>
      <w:marBottom w:val="0"/>
      <w:divBdr>
        <w:top w:val="none" w:sz="0" w:space="0" w:color="auto"/>
        <w:left w:val="none" w:sz="0" w:space="0" w:color="auto"/>
        <w:bottom w:val="none" w:sz="0" w:space="0" w:color="auto"/>
        <w:right w:val="none" w:sz="0" w:space="0" w:color="auto"/>
      </w:divBdr>
    </w:div>
    <w:div w:id="298271778">
      <w:bodyDiv w:val="1"/>
      <w:marLeft w:val="0"/>
      <w:marRight w:val="0"/>
      <w:marTop w:val="0"/>
      <w:marBottom w:val="0"/>
      <w:divBdr>
        <w:top w:val="none" w:sz="0" w:space="0" w:color="auto"/>
        <w:left w:val="none" w:sz="0" w:space="0" w:color="auto"/>
        <w:bottom w:val="none" w:sz="0" w:space="0" w:color="auto"/>
        <w:right w:val="none" w:sz="0" w:space="0" w:color="auto"/>
      </w:divBdr>
    </w:div>
    <w:div w:id="302277253">
      <w:bodyDiv w:val="1"/>
      <w:marLeft w:val="0"/>
      <w:marRight w:val="0"/>
      <w:marTop w:val="0"/>
      <w:marBottom w:val="0"/>
      <w:divBdr>
        <w:top w:val="none" w:sz="0" w:space="0" w:color="auto"/>
        <w:left w:val="none" w:sz="0" w:space="0" w:color="auto"/>
        <w:bottom w:val="none" w:sz="0" w:space="0" w:color="auto"/>
        <w:right w:val="none" w:sz="0" w:space="0" w:color="auto"/>
      </w:divBdr>
    </w:div>
    <w:div w:id="322971218">
      <w:bodyDiv w:val="1"/>
      <w:marLeft w:val="0"/>
      <w:marRight w:val="0"/>
      <w:marTop w:val="0"/>
      <w:marBottom w:val="0"/>
      <w:divBdr>
        <w:top w:val="none" w:sz="0" w:space="0" w:color="auto"/>
        <w:left w:val="none" w:sz="0" w:space="0" w:color="auto"/>
        <w:bottom w:val="none" w:sz="0" w:space="0" w:color="auto"/>
        <w:right w:val="none" w:sz="0" w:space="0" w:color="auto"/>
      </w:divBdr>
    </w:div>
    <w:div w:id="334185836">
      <w:bodyDiv w:val="1"/>
      <w:marLeft w:val="0"/>
      <w:marRight w:val="0"/>
      <w:marTop w:val="0"/>
      <w:marBottom w:val="0"/>
      <w:divBdr>
        <w:top w:val="none" w:sz="0" w:space="0" w:color="auto"/>
        <w:left w:val="none" w:sz="0" w:space="0" w:color="auto"/>
        <w:bottom w:val="none" w:sz="0" w:space="0" w:color="auto"/>
        <w:right w:val="none" w:sz="0" w:space="0" w:color="auto"/>
      </w:divBdr>
    </w:div>
    <w:div w:id="368914266">
      <w:bodyDiv w:val="1"/>
      <w:marLeft w:val="0"/>
      <w:marRight w:val="0"/>
      <w:marTop w:val="0"/>
      <w:marBottom w:val="0"/>
      <w:divBdr>
        <w:top w:val="none" w:sz="0" w:space="0" w:color="auto"/>
        <w:left w:val="none" w:sz="0" w:space="0" w:color="auto"/>
        <w:bottom w:val="none" w:sz="0" w:space="0" w:color="auto"/>
        <w:right w:val="none" w:sz="0" w:space="0" w:color="auto"/>
      </w:divBdr>
    </w:div>
    <w:div w:id="371030921">
      <w:bodyDiv w:val="1"/>
      <w:marLeft w:val="0"/>
      <w:marRight w:val="0"/>
      <w:marTop w:val="0"/>
      <w:marBottom w:val="0"/>
      <w:divBdr>
        <w:top w:val="none" w:sz="0" w:space="0" w:color="auto"/>
        <w:left w:val="none" w:sz="0" w:space="0" w:color="auto"/>
        <w:bottom w:val="none" w:sz="0" w:space="0" w:color="auto"/>
        <w:right w:val="none" w:sz="0" w:space="0" w:color="auto"/>
      </w:divBdr>
    </w:div>
    <w:div w:id="406193405">
      <w:bodyDiv w:val="1"/>
      <w:marLeft w:val="0"/>
      <w:marRight w:val="0"/>
      <w:marTop w:val="0"/>
      <w:marBottom w:val="0"/>
      <w:divBdr>
        <w:top w:val="none" w:sz="0" w:space="0" w:color="auto"/>
        <w:left w:val="none" w:sz="0" w:space="0" w:color="auto"/>
        <w:bottom w:val="none" w:sz="0" w:space="0" w:color="auto"/>
        <w:right w:val="none" w:sz="0" w:space="0" w:color="auto"/>
      </w:divBdr>
    </w:div>
    <w:div w:id="461120469">
      <w:bodyDiv w:val="1"/>
      <w:marLeft w:val="0"/>
      <w:marRight w:val="0"/>
      <w:marTop w:val="0"/>
      <w:marBottom w:val="0"/>
      <w:divBdr>
        <w:top w:val="none" w:sz="0" w:space="0" w:color="auto"/>
        <w:left w:val="none" w:sz="0" w:space="0" w:color="auto"/>
        <w:bottom w:val="none" w:sz="0" w:space="0" w:color="auto"/>
        <w:right w:val="none" w:sz="0" w:space="0" w:color="auto"/>
      </w:divBdr>
    </w:div>
    <w:div w:id="473910401">
      <w:bodyDiv w:val="1"/>
      <w:marLeft w:val="0"/>
      <w:marRight w:val="0"/>
      <w:marTop w:val="0"/>
      <w:marBottom w:val="0"/>
      <w:divBdr>
        <w:top w:val="none" w:sz="0" w:space="0" w:color="auto"/>
        <w:left w:val="none" w:sz="0" w:space="0" w:color="auto"/>
        <w:bottom w:val="none" w:sz="0" w:space="0" w:color="auto"/>
        <w:right w:val="none" w:sz="0" w:space="0" w:color="auto"/>
      </w:divBdr>
    </w:div>
    <w:div w:id="486819786">
      <w:bodyDiv w:val="1"/>
      <w:marLeft w:val="0"/>
      <w:marRight w:val="0"/>
      <w:marTop w:val="0"/>
      <w:marBottom w:val="0"/>
      <w:divBdr>
        <w:top w:val="none" w:sz="0" w:space="0" w:color="auto"/>
        <w:left w:val="none" w:sz="0" w:space="0" w:color="auto"/>
        <w:bottom w:val="none" w:sz="0" w:space="0" w:color="auto"/>
        <w:right w:val="none" w:sz="0" w:space="0" w:color="auto"/>
      </w:divBdr>
    </w:div>
    <w:div w:id="542212054">
      <w:bodyDiv w:val="1"/>
      <w:marLeft w:val="0"/>
      <w:marRight w:val="0"/>
      <w:marTop w:val="0"/>
      <w:marBottom w:val="0"/>
      <w:divBdr>
        <w:top w:val="none" w:sz="0" w:space="0" w:color="auto"/>
        <w:left w:val="none" w:sz="0" w:space="0" w:color="auto"/>
        <w:bottom w:val="none" w:sz="0" w:space="0" w:color="auto"/>
        <w:right w:val="none" w:sz="0" w:space="0" w:color="auto"/>
      </w:divBdr>
    </w:div>
    <w:div w:id="543178397">
      <w:bodyDiv w:val="1"/>
      <w:marLeft w:val="0"/>
      <w:marRight w:val="0"/>
      <w:marTop w:val="0"/>
      <w:marBottom w:val="0"/>
      <w:divBdr>
        <w:top w:val="none" w:sz="0" w:space="0" w:color="auto"/>
        <w:left w:val="none" w:sz="0" w:space="0" w:color="auto"/>
        <w:bottom w:val="none" w:sz="0" w:space="0" w:color="auto"/>
        <w:right w:val="none" w:sz="0" w:space="0" w:color="auto"/>
      </w:divBdr>
    </w:div>
    <w:div w:id="554705047">
      <w:bodyDiv w:val="1"/>
      <w:marLeft w:val="0"/>
      <w:marRight w:val="0"/>
      <w:marTop w:val="0"/>
      <w:marBottom w:val="0"/>
      <w:divBdr>
        <w:top w:val="none" w:sz="0" w:space="0" w:color="auto"/>
        <w:left w:val="none" w:sz="0" w:space="0" w:color="auto"/>
        <w:bottom w:val="none" w:sz="0" w:space="0" w:color="auto"/>
        <w:right w:val="none" w:sz="0" w:space="0" w:color="auto"/>
      </w:divBdr>
    </w:div>
    <w:div w:id="769351143">
      <w:bodyDiv w:val="1"/>
      <w:marLeft w:val="0"/>
      <w:marRight w:val="0"/>
      <w:marTop w:val="0"/>
      <w:marBottom w:val="0"/>
      <w:divBdr>
        <w:top w:val="none" w:sz="0" w:space="0" w:color="auto"/>
        <w:left w:val="none" w:sz="0" w:space="0" w:color="auto"/>
        <w:bottom w:val="none" w:sz="0" w:space="0" w:color="auto"/>
        <w:right w:val="none" w:sz="0" w:space="0" w:color="auto"/>
      </w:divBdr>
    </w:div>
    <w:div w:id="780077469">
      <w:bodyDiv w:val="1"/>
      <w:marLeft w:val="0"/>
      <w:marRight w:val="0"/>
      <w:marTop w:val="0"/>
      <w:marBottom w:val="0"/>
      <w:divBdr>
        <w:top w:val="none" w:sz="0" w:space="0" w:color="auto"/>
        <w:left w:val="none" w:sz="0" w:space="0" w:color="auto"/>
        <w:bottom w:val="none" w:sz="0" w:space="0" w:color="auto"/>
        <w:right w:val="none" w:sz="0" w:space="0" w:color="auto"/>
      </w:divBdr>
    </w:div>
    <w:div w:id="809514415">
      <w:bodyDiv w:val="1"/>
      <w:marLeft w:val="0"/>
      <w:marRight w:val="0"/>
      <w:marTop w:val="0"/>
      <w:marBottom w:val="0"/>
      <w:divBdr>
        <w:top w:val="none" w:sz="0" w:space="0" w:color="auto"/>
        <w:left w:val="none" w:sz="0" w:space="0" w:color="auto"/>
        <w:bottom w:val="none" w:sz="0" w:space="0" w:color="auto"/>
        <w:right w:val="none" w:sz="0" w:space="0" w:color="auto"/>
      </w:divBdr>
    </w:div>
    <w:div w:id="825781632">
      <w:bodyDiv w:val="1"/>
      <w:marLeft w:val="0"/>
      <w:marRight w:val="0"/>
      <w:marTop w:val="0"/>
      <w:marBottom w:val="0"/>
      <w:divBdr>
        <w:top w:val="none" w:sz="0" w:space="0" w:color="auto"/>
        <w:left w:val="none" w:sz="0" w:space="0" w:color="auto"/>
        <w:bottom w:val="none" w:sz="0" w:space="0" w:color="auto"/>
        <w:right w:val="none" w:sz="0" w:space="0" w:color="auto"/>
      </w:divBdr>
    </w:div>
    <w:div w:id="832141896">
      <w:bodyDiv w:val="1"/>
      <w:marLeft w:val="0"/>
      <w:marRight w:val="0"/>
      <w:marTop w:val="0"/>
      <w:marBottom w:val="0"/>
      <w:divBdr>
        <w:top w:val="none" w:sz="0" w:space="0" w:color="auto"/>
        <w:left w:val="none" w:sz="0" w:space="0" w:color="auto"/>
        <w:bottom w:val="none" w:sz="0" w:space="0" w:color="auto"/>
        <w:right w:val="none" w:sz="0" w:space="0" w:color="auto"/>
      </w:divBdr>
    </w:div>
    <w:div w:id="856577854">
      <w:bodyDiv w:val="1"/>
      <w:marLeft w:val="0"/>
      <w:marRight w:val="0"/>
      <w:marTop w:val="0"/>
      <w:marBottom w:val="0"/>
      <w:divBdr>
        <w:top w:val="none" w:sz="0" w:space="0" w:color="auto"/>
        <w:left w:val="none" w:sz="0" w:space="0" w:color="auto"/>
        <w:bottom w:val="none" w:sz="0" w:space="0" w:color="auto"/>
        <w:right w:val="none" w:sz="0" w:space="0" w:color="auto"/>
      </w:divBdr>
    </w:div>
    <w:div w:id="892086277">
      <w:bodyDiv w:val="1"/>
      <w:marLeft w:val="0"/>
      <w:marRight w:val="0"/>
      <w:marTop w:val="0"/>
      <w:marBottom w:val="0"/>
      <w:divBdr>
        <w:top w:val="none" w:sz="0" w:space="0" w:color="auto"/>
        <w:left w:val="none" w:sz="0" w:space="0" w:color="auto"/>
        <w:bottom w:val="none" w:sz="0" w:space="0" w:color="auto"/>
        <w:right w:val="none" w:sz="0" w:space="0" w:color="auto"/>
      </w:divBdr>
    </w:div>
    <w:div w:id="910116882">
      <w:bodyDiv w:val="1"/>
      <w:marLeft w:val="0"/>
      <w:marRight w:val="0"/>
      <w:marTop w:val="0"/>
      <w:marBottom w:val="0"/>
      <w:divBdr>
        <w:top w:val="none" w:sz="0" w:space="0" w:color="auto"/>
        <w:left w:val="none" w:sz="0" w:space="0" w:color="auto"/>
        <w:bottom w:val="none" w:sz="0" w:space="0" w:color="auto"/>
        <w:right w:val="none" w:sz="0" w:space="0" w:color="auto"/>
      </w:divBdr>
    </w:div>
    <w:div w:id="946541497">
      <w:bodyDiv w:val="1"/>
      <w:marLeft w:val="0"/>
      <w:marRight w:val="0"/>
      <w:marTop w:val="0"/>
      <w:marBottom w:val="0"/>
      <w:divBdr>
        <w:top w:val="none" w:sz="0" w:space="0" w:color="auto"/>
        <w:left w:val="none" w:sz="0" w:space="0" w:color="auto"/>
        <w:bottom w:val="none" w:sz="0" w:space="0" w:color="auto"/>
        <w:right w:val="none" w:sz="0" w:space="0" w:color="auto"/>
      </w:divBdr>
    </w:div>
    <w:div w:id="994533574">
      <w:bodyDiv w:val="1"/>
      <w:marLeft w:val="0"/>
      <w:marRight w:val="0"/>
      <w:marTop w:val="0"/>
      <w:marBottom w:val="0"/>
      <w:divBdr>
        <w:top w:val="none" w:sz="0" w:space="0" w:color="auto"/>
        <w:left w:val="none" w:sz="0" w:space="0" w:color="auto"/>
        <w:bottom w:val="none" w:sz="0" w:space="0" w:color="auto"/>
        <w:right w:val="none" w:sz="0" w:space="0" w:color="auto"/>
      </w:divBdr>
    </w:div>
    <w:div w:id="1017731610">
      <w:bodyDiv w:val="1"/>
      <w:marLeft w:val="0"/>
      <w:marRight w:val="0"/>
      <w:marTop w:val="0"/>
      <w:marBottom w:val="0"/>
      <w:divBdr>
        <w:top w:val="none" w:sz="0" w:space="0" w:color="auto"/>
        <w:left w:val="none" w:sz="0" w:space="0" w:color="auto"/>
        <w:bottom w:val="none" w:sz="0" w:space="0" w:color="auto"/>
        <w:right w:val="none" w:sz="0" w:space="0" w:color="auto"/>
      </w:divBdr>
    </w:div>
    <w:div w:id="1103840549">
      <w:bodyDiv w:val="1"/>
      <w:marLeft w:val="0"/>
      <w:marRight w:val="0"/>
      <w:marTop w:val="0"/>
      <w:marBottom w:val="0"/>
      <w:divBdr>
        <w:top w:val="none" w:sz="0" w:space="0" w:color="auto"/>
        <w:left w:val="none" w:sz="0" w:space="0" w:color="auto"/>
        <w:bottom w:val="none" w:sz="0" w:space="0" w:color="auto"/>
        <w:right w:val="none" w:sz="0" w:space="0" w:color="auto"/>
      </w:divBdr>
    </w:div>
    <w:div w:id="1138693451">
      <w:bodyDiv w:val="1"/>
      <w:marLeft w:val="0"/>
      <w:marRight w:val="0"/>
      <w:marTop w:val="0"/>
      <w:marBottom w:val="0"/>
      <w:divBdr>
        <w:top w:val="none" w:sz="0" w:space="0" w:color="auto"/>
        <w:left w:val="none" w:sz="0" w:space="0" w:color="auto"/>
        <w:bottom w:val="none" w:sz="0" w:space="0" w:color="auto"/>
        <w:right w:val="none" w:sz="0" w:space="0" w:color="auto"/>
      </w:divBdr>
    </w:div>
    <w:div w:id="1180778227">
      <w:bodyDiv w:val="1"/>
      <w:marLeft w:val="0"/>
      <w:marRight w:val="0"/>
      <w:marTop w:val="0"/>
      <w:marBottom w:val="0"/>
      <w:divBdr>
        <w:top w:val="none" w:sz="0" w:space="0" w:color="auto"/>
        <w:left w:val="none" w:sz="0" w:space="0" w:color="auto"/>
        <w:bottom w:val="none" w:sz="0" w:space="0" w:color="auto"/>
        <w:right w:val="none" w:sz="0" w:space="0" w:color="auto"/>
      </w:divBdr>
    </w:div>
    <w:div w:id="1197111654">
      <w:bodyDiv w:val="1"/>
      <w:marLeft w:val="0"/>
      <w:marRight w:val="0"/>
      <w:marTop w:val="0"/>
      <w:marBottom w:val="0"/>
      <w:divBdr>
        <w:top w:val="none" w:sz="0" w:space="0" w:color="auto"/>
        <w:left w:val="none" w:sz="0" w:space="0" w:color="auto"/>
        <w:bottom w:val="none" w:sz="0" w:space="0" w:color="auto"/>
        <w:right w:val="none" w:sz="0" w:space="0" w:color="auto"/>
      </w:divBdr>
    </w:div>
    <w:div w:id="1234699693">
      <w:bodyDiv w:val="1"/>
      <w:marLeft w:val="0"/>
      <w:marRight w:val="0"/>
      <w:marTop w:val="0"/>
      <w:marBottom w:val="0"/>
      <w:divBdr>
        <w:top w:val="none" w:sz="0" w:space="0" w:color="auto"/>
        <w:left w:val="none" w:sz="0" w:space="0" w:color="auto"/>
        <w:bottom w:val="none" w:sz="0" w:space="0" w:color="auto"/>
        <w:right w:val="none" w:sz="0" w:space="0" w:color="auto"/>
      </w:divBdr>
    </w:div>
    <w:div w:id="1251737865">
      <w:bodyDiv w:val="1"/>
      <w:marLeft w:val="0"/>
      <w:marRight w:val="0"/>
      <w:marTop w:val="0"/>
      <w:marBottom w:val="0"/>
      <w:divBdr>
        <w:top w:val="none" w:sz="0" w:space="0" w:color="auto"/>
        <w:left w:val="none" w:sz="0" w:space="0" w:color="auto"/>
        <w:bottom w:val="none" w:sz="0" w:space="0" w:color="auto"/>
        <w:right w:val="none" w:sz="0" w:space="0" w:color="auto"/>
      </w:divBdr>
    </w:div>
    <w:div w:id="1286354335">
      <w:bodyDiv w:val="1"/>
      <w:marLeft w:val="0"/>
      <w:marRight w:val="0"/>
      <w:marTop w:val="0"/>
      <w:marBottom w:val="0"/>
      <w:divBdr>
        <w:top w:val="none" w:sz="0" w:space="0" w:color="auto"/>
        <w:left w:val="none" w:sz="0" w:space="0" w:color="auto"/>
        <w:bottom w:val="none" w:sz="0" w:space="0" w:color="auto"/>
        <w:right w:val="none" w:sz="0" w:space="0" w:color="auto"/>
      </w:divBdr>
    </w:div>
    <w:div w:id="1444882836">
      <w:bodyDiv w:val="1"/>
      <w:marLeft w:val="0"/>
      <w:marRight w:val="0"/>
      <w:marTop w:val="0"/>
      <w:marBottom w:val="0"/>
      <w:divBdr>
        <w:top w:val="none" w:sz="0" w:space="0" w:color="auto"/>
        <w:left w:val="none" w:sz="0" w:space="0" w:color="auto"/>
        <w:bottom w:val="none" w:sz="0" w:space="0" w:color="auto"/>
        <w:right w:val="none" w:sz="0" w:space="0" w:color="auto"/>
      </w:divBdr>
    </w:div>
    <w:div w:id="1452241461">
      <w:bodyDiv w:val="1"/>
      <w:marLeft w:val="0"/>
      <w:marRight w:val="0"/>
      <w:marTop w:val="0"/>
      <w:marBottom w:val="0"/>
      <w:divBdr>
        <w:top w:val="none" w:sz="0" w:space="0" w:color="auto"/>
        <w:left w:val="none" w:sz="0" w:space="0" w:color="auto"/>
        <w:bottom w:val="none" w:sz="0" w:space="0" w:color="auto"/>
        <w:right w:val="none" w:sz="0" w:space="0" w:color="auto"/>
      </w:divBdr>
    </w:div>
    <w:div w:id="1518077308">
      <w:bodyDiv w:val="1"/>
      <w:marLeft w:val="0"/>
      <w:marRight w:val="0"/>
      <w:marTop w:val="0"/>
      <w:marBottom w:val="0"/>
      <w:divBdr>
        <w:top w:val="none" w:sz="0" w:space="0" w:color="auto"/>
        <w:left w:val="none" w:sz="0" w:space="0" w:color="auto"/>
        <w:bottom w:val="none" w:sz="0" w:space="0" w:color="auto"/>
        <w:right w:val="none" w:sz="0" w:space="0" w:color="auto"/>
      </w:divBdr>
    </w:div>
    <w:div w:id="1571187434">
      <w:bodyDiv w:val="1"/>
      <w:marLeft w:val="0"/>
      <w:marRight w:val="0"/>
      <w:marTop w:val="0"/>
      <w:marBottom w:val="0"/>
      <w:divBdr>
        <w:top w:val="none" w:sz="0" w:space="0" w:color="auto"/>
        <w:left w:val="none" w:sz="0" w:space="0" w:color="auto"/>
        <w:bottom w:val="none" w:sz="0" w:space="0" w:color="auto"/>
        <w:right w:val="none" w:sz="0" w:space="0" w:color="auto"/>
      </w:divBdr>
    </w:div>
    <w:div w:id="1596745580">
      <w:bodyDiv w:val="1"/>
      <w:marLeft w:val="0"/>
      <w:marRight w:val="0"/>
      <w:marTop w:val="0"/>
      <w:marBottom w:val="0"/>
      <w:divBdr>
        <w:top w:val="none" w:sz="0" w:space="0" w:color="auto"/>
        <w:left w:val="none" w:sz="0" w:space="0" w:color="auto"/>
        <w:bottom w:val="none" w:sz="0" w:space="0" w:color="auto"/>
        <w:right w:val="none" w:sz="0" w:space="0" w:color="auto"/>
      </w:divBdr>
    </w:div>
    <w:div w:id="1629317450">
      <w:bodyDiv w:val="1"/>
      <w:marLeft w:val="0"/>
      <w:marRight w:val="0"/>
      <w:marTop w:val="0"/>
      <w:marBottom w:val="0"/>
      <w:divBdr>
        <w:top w:val="none" w:sz="0" w:space="0" w:color="auto"/>
        <w:left w:val="none" w:sz="0" w:space="0" w:color="auto"/>
        <w:bottom w:val="none" w:sz="0" w:space="0" w:color="auto"/>
        <w:right w:val="none" w:sz="0" w:space="0" w:color="auto"/>
      </w:divBdr>
    </w:div>
    <w:div w:id="1728184552">
      <w:bodyDiv w:val="1"/>
      <w:marLeft w:val="0"/>
      <w:marRight w:val="0"/>
      <w:marTop w:val="0"/>
      <w:marBottom w:val="0"/>
      <w:divBdr>
        <w:top w:val="none" w:sz="0" w:space="0" w:color="auto"/>
        <w:left w:val="none" w:sz="0" w:space="0" w:color="auto"/>
        <w:bottom w:val="none" w:sz="0" w:space="0" w:color="auto"/>
        <w:right w:val="none" w:sz="0" w:space="0" w:color="auto"/>
      </w:divBdr>
    </w:div>
    <w:div w:id="1737168866">
      <w:bodyDiv w:val="1"/>
      <w:marLeft w:val="0"/>
      <w:marRight w:val="0"/>
      <w:marTop w:val="0"/>
      <w:marBottom w:val="0"/>
      <w:divBdr>
        <w:top w:val="none" w:sz="0" w:space="0" w:color="auto"/>
        <w:left w:val="none" w:sz="0" w:space="0" w:color="auto"/>
        <w:bottom w:val="none" w:sz="0" w:space="0" w:color="auto"/>
        <w:right w:val="none" w:sz="0" w:space="0" w:color="auto"/>
      </w:divBdr>
    </w:div>
    <w:div w:id="1813909113">
      <w:bodyDiv w:val="1"/>
      <w:marLeft w:val="0"/>
      <w:marRight w:val="0"/>
      <w:marTop w:val="0"/>
      <w:marBottom w:val="0"/>
      <w:divBdr>
        <w:top w:val="none" w:sz="0" w:space="0" w:color="auto"/>
        <w:left w:val="none" w:sz="0" w:space="0" w:color="auto"/>
        <w:bottom w:val="none" w:sz="0" w:space="0" w:color="auto"/>
        <w:right w:val="none" w:sz="0" w:space="0" w:color="auto"/>
      </w:divBdr>
    </w:div>
    <w:div w:id="1909799225">
      <w:bodyDiv w:val="1"/>
      <w:marLeft w:val="0"/>
      <w:marRight w:val="0"/>
      <w:marTop w:val="0"/>
      <w:marBottom w:val="0"/>
      <w:divBdr>
        <w:top w:val="none" w:sz="0" w:space="0" w:color="auto"/>
        <w:left w:val="none" w:sz="0" w:space="0" w:color="auto"/>
        <w:bottom w:val="none" w:sz="0" w:space="0" w:color="auto"/>
        <w:right w:val="none" w:sz="0" w:space="0" w:color="auto"/>
      </w:divBdr>
    </w:div>
    <w:div w:id="1927613873">
      <w:bodyDiv w:val="1"/>
      <w:marLeft w:val="0"/>
      <w:marRight w:val="0"/>
      <w:marTop w:val="0"/>
      <w:marBottom w:val="0"/>
      <w:divBdr>
        <w:top w:val="none" w:sz="0" w:space="0" w:color="auto"/>
        <w:left w:val="none" w:sz="0" w:space="0" w:color="auto"/>
        <w:bottom w:val="none" w:sz="0" w:space="0" w:color="auto"/>
        <w:right w:val="none" w:sz="0" w:space="0" w:color="auto"/>
      </w:divBdr>
    </w:div>
    <w:div w:id="1961765553">
      <w:bodyDiv w:val="1"/>
      <w:marLeft w:val="0"/>
      <w:marRight w:val="0"/>
      <w:marTop w:val="0"/>
      <w:marBottom w:val="0"/>
      <w:divBdr>
        <w:top w:val="none" w:sz="0" w:space="0" w:color="auto"/>
        <w:left w:val="none" w:sz="0" w:space="0" w:color="auto"/>
        <w:bottom w:val="none" w:sz="0" w:space="0" w:color="auto"/>
        <w:right w:val="none" w:sz="0" w:space="0" w:color="auto"/>
      </w:divBdr>
    </w:div>
    <w:div w:id="1964656673">
      <w:bodyDiv w:val="1"/>
      <w:marLeft w:val="0"/>
      <w:marRight w:val="0"/>
      <w:marTop w:val="0"/>
      <w:marBottom w:val="0"/>
      <w:divBdr>
        <w:top w:val="none" w:sz="0" w:space="0" w:color="auto"/>
        <w:left w:val="none" w:sz="0" w:space="0" w:color="auto"/>
        <w:bottom w:val="none" w:sz="0" w:space="0" w:color="auto"/>
        <w:right w:val="none" w:sz="0" w:space="0" w:color="auto"/>
      </w:divBdr>
    </w:div>
    <w:div w:id="2038313325">
      <w:bodyDiv w:val="1"/>
      <w:marLeft w:val="0"/>
      <w:marRight w:val="0"/>
      <w:marTop w:val="0"/>
      <w:marBottom w:val="0"/>
      <w:divBdr>
        <w:top w:val="none" w:sz="0" w:space="0" w:color="auto"/>
        <w:left w:val="none" w:sz="0" w:space="0" w:color="auto"/>
        <w:bottom w:val="none" w:sz="0" w:space="0" w:color="auto"/>
        <w:right w:val="none" w:sz="0" w:space="0" w:color="auto"/>
      </w:divBdr>
    </w:div>
    <w:div w:id="2098671417">
      <w:bodyDiv w:val="1"/>
      <w:marLeft w:val="0"/>
      <w:marRight w:val="0"/>
      <w:marTop w:val="0"/>
      <w:marBottom w:val="0"/>
      <w:divBdr>
        <w:top w:val="none" w:sz="0" w:space="0" w:color="auto"/>
        <w:left w:val="none" w:sz="0" w:space="0" w:color="auto"/>
        <w:bottom w:val="none" w:sz="0" w:space="0" w:color="auto"/>
        <w:right w:val="none" w:sz="0" w:space="0" w:color="auto"/>
      </w:divBdr>
    </w:div>
    <w:div w:id="210148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profile/view?id=23416684"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inkedin.com/profile/view?id=23416684"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linkedin.com/profile/view?id=23416684"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ter.rietbergen\Downloads\CV%20Template%203%20B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82EC9D028F3B40AE4D38A032AA9CB6" ma:contentTypeVersion="0" ma:contentTypeDescription="Een nieuw document maken." ma:contentTypeScope="" ma:versionID="1e124bb3cff827235222e088d728d73b">
  <xsd:schema xmlns:xsd="http://www.w3.org/2001/XMLSchema" xmlns:xs="http://www.w3.org/2001/XMLSchema" xmlns:p="http://schemas.microsoft.com/office/2006/metadata/properties" targetNamespace="http://schemas.microsoft.com/office/2006/metadata/properties" ma:root="true" ma:fieldsID="6d60c6104120e55c5e43293245e1dd5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A78B2-1324-45D2-8673-8E1CA9B95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57844C3-59F4-4D4E-A0D8-34C3859E1A3D}">
  <ds:schemaRefs>
    <ds:schemaRef ds:uri="http://schemas.microsoft.com/sharepoint/v3/contenttype/forms"/>
  </ds:schemaRefs>
</ds:datastoreItem>
</file>

<file path=customXml/itemProps3.xml><?xml version="1.0" encoding="utf-8"?>
<ds:datastoreItem xmlns:ds="http://schemas.openxmlformats.org/officeDocument/2006/customXml" ds:itemID="{83327E9A-64B8-43B5-BA84-175CAB9FCA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D9D27E-55E0-044C-931C-6983A895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C:\Users\pieter.rietbergen\Downloads\CV Template 3 BB.dotx</Template>
  <TotalTime>0</TotalTime>
  <Pages>5</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2015-04-23T13:32:00Z</dcterms:created>
  <dcterms:modified xsi:type="dcterms:W3CDTF">2018-02-02T14:37:00Z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0x0101003882EC9D028F3B40AE4D38A032AA9CB6</vt:lpwstr>
  </property>
</Properties>
</file>